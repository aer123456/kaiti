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B9E" w:rsidRDefault="00137B9E" w:rsidP="00137B9E">
      <w:pPr>
        <w:spacing w:line="360" w:lineRule="auto"/>
        <w:ind w:firstLineChars="200" w:firstLine="480"/>
        <w:jc w:val="left"/>
        <w:rPr>
          <w:rFonts w:hint="eastAsia"/>
        </w:rPr>
      </w:pPr>
      <w:r w:rsidRPr="0043023E">
        <w:rPr>
          <w:rFonts w:hint="eastAsia"/>
        </w:rPr>
        <w:t>本</w:t>
      </w:r>
      <w:r>
        <w:rPr>
          <w:rFonts w:hint="eastAsia"/>
        </w:rPr>
        <w:t>文件</w:t>
      </w:r>
      <w:r w:rsidRPr="0043023E">
        <w:rPr>
          <w:rFonts w:hint="eastAsia"/>
        </w:rPr>
        <w:t>适用于</w:t>
      </w:r>
      <w:r>
        <w:rPr>
          <w:rFonts w:hint="eastAsia"/>
        </w:rPr>
        <w:t>上海欣方智能系统有限公司</w:t>
      </w:r>
      <w:r w:rsidRPr="0043023E">
        <w:rPr>
          <w:rFonts w:hint="eastAsia"/>
          <w:i/>
          <w:color w:val="FF0000"/>
          <w:u w:val="single"/>
        </w:rPr>
        <w:t>在</w:t>
      </w:r>
      <w:r w:rsidRPr="0043023E">
        <w:rPr>
          <w:rFonts w:hint="eastAsia"/>
          <w:i/>
          <w:color w:val="FF0000"/>
          <w:u w:val="single"/>
        </w:rPr>
        <w:t>XXXX</w:t>
      </w:r>
      <w:r w:rsidRPr="0043023E">
        <w:rPr>
          <w:rFonts w:hint="eastAsia"/>
          <w:i/>
          <w:color w:val="FF0000"/>
          <w:u w:val="single"/>
        </w:rPr>
        <w:t>下的交流及培训</w:t>
      </w:r>
      <w:r w:rsidRPr="0043023E">
        <w:rPr>
          <w:rFonts w:hint="eastAsia"/>
        </w:rPr>
        <w:t>，</w:t>
      </w:r>
    </w:p>
    <w:p w:rsidR="00137B9E" w:rsidRPr="0043023E" w:rsidRDefault="00137B9E" w:rsidP="00137B9E">
      <w:pPr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上海欣方智能系统有限公司</w:t>
      </w:r>
      <w:r w:rsidRPr="0043023E">
        <w:rPr>
          <w:rFonts w:hint="eastAsia"/>
        </w:rPr>
        <w:t>保留对此</w:t>
      </w:r>
      <w:r>
        <w:rPr>
          <w:rFonts w:hint="eastAsia"/>
        </w:rPr>
        <w:t>文件</w:t>
      </w:r>
      <w:r w:rsidRPr="0043023E">
        <w:rPr>
          <w:rFonts w:hint="eastAsia"/>
        </w:rPr>
        <w:t>的解释权和修改权。</w:t>
      </w:r>
    </w:p>
    <w:p w:rsidR="00137B9E" w:rsidRDefault="00137B9E" w:rsidP="00137B9E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  <w:r w:rsidRPr="0043023E">
        <w:rPr>
          <w:rFonts w:ascii="宋体" w:hAnsi="宋体" w:hint="eastAsia"/>
        </w:rPr>
        <w:t>非经许可，不可转发及翻印</w:t>
      </w:r>
    </w:p>
    <w:p w:rsidR="00137B9E" w:rsidRPr="00137B9E" w:rsidRDefault="00137B9E">
      <w:pPr>
        <w:rPr>
          <w:rFonts w:ascii="Arial" w:hAnsi="Arial" w:cs="Arial"/>
        </w:rPr>
      </w:pPr>
      <w:bookmarkStart w:id="0" w:name="_GoBack"/>
      <w:bookmarkEnd w:id="0"/>
    </w:p>
    <w:p w:rsidR="00137B9E" w:rsidRDefault="00137B9E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1B495C">
      <w:pPr>
        <w:jc w:val="center"/>
        <w:rPr>
          <w:rFonts w:ascii="Arial" w:eastAsia="黑体" w:hAnsi="Arial" w:cs="Arial"/>
          <w:sz w:val="72"/>
          <w:szCs w:val="72"/>
        </w:rPr>
      </w:pPr>
      <w:r>
        <w:rPr>
          <w:rFonts w:ascii="Arial" w:eastAsia="黑体" w:hAnsi="Arial" w:cs="Arial"/>
          <w:sz w:val="72"/>
          <w:szCs w:val="72"/>
        </w:rPr>
        <w:t>XX</w:t>
      </w:r>
      <w:r w:rsidR="008F0CCD">
        <w:rPr>
          <w:rFonts w:ascii="Arial" w:eastAsia="黑体" w:hAnsi="Arial" w:cs="Arial" w:hint="eastAsia"/>
          <w:sz w:val="72"/>
          <w:szCs w:val="72"/>
        </w:rPr>
        <w:t>概要设计</w:t>
      </w:r>
    </w:p>
    <w:p w:rsidR="00924209" w:rsidRDefault="00924209" w:rsidP="00DD3871">
      <w:pPr>
        <w:rPr>
          <w:rFonts w:ascii="Arial" w:eastAsia="黑体" w:hAnsi="Arial" w:cs="Arial"/>
          <w:sz w:val="48"/>
          <w:szCs w:val="48"/>
        </w:rPr>
      </w:pPr>
    </w:p>
    <w:p w:rsidR="00924209" w:rsidRPr="003777EB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24209" w:rsidRDefault="00924209">
      <w:pPr>
        <w:rPr>
          <w:rFonts w:ascii="Arial" w:hAnsi="Arial" w:cs="Arial"/>
        </w:rPr>
      </w:pPr>
    </w:p>
    <w:p w:rsidR="009420DD" w:rsidRDefault="00F90B5C" w:rsidP="009420DD">
      <w:pPr>
        <w:rPr>
          <w:rFonts w:ascii="Arial" w:eastAsia="黑体" w:hAnsi="Arial" w:cs="Arial"/>
          <w:sz w:val="28"/>
          <w:szCs w:val="28"/>
        </w:rPr>
      </w:pPr>
      <w:r w:rsidRPr="00B7486D">
        <w:rPr>
          <w:rFonts w:ascii="Arial" w:hAnsi="Arial" w:cs="Arial"/>
          <w:noProof/>
        </w:rPr>
        <w:drawing>
          <wp:inline distT="0" distB="0" distL="0" distR="0">
            <wp:extent cx="1121410" cy="636270"/>
            <wp:effectExtent l="0" t="0" r="2540" b="0"/>
            <wp:docPr id="1" name="图片 1" descr="C:\Users\zxj\Desktop\VI\上海欣方VI\最终方案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zxj\Desktop\VI\上海欣方VI\最终方案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06" t="32823" r="24725" b="31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0DD">
        <w:rPr>
          <w:rFonts w:ascii="Arial" w:eastAsia="黑体" w:hAnsi="Arial" w:cs="Arial"/>
          <w:position w:val="4"/>
          <w:sz w:val="30"/>
          <w:szCs w:val="30"/>
        </w:rPr>
        <w:t>上海欣方智能系统有限公司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560"/>
        <w:gridCol w:w="3752"/>
      </w:tblGrid>
      <w:tr w:rsidR="009420DD" w:rsidTr="002F604E">
        <w:trPr>
          <w:jc w:val="center"/>
        </w:trPr>
        <w:tc>
          <w:tcPr>
            <w:tcW w:w="2743" w:type="pct"/>
          </w:tcPr>
          <w:p w:rsidR="009420DD" w:rsidRDefault="009420DD" w:rsidP="002F604E">
            <w:pPr>
              <w:rPr>
                <w:rFonts w:ascii="Arial" w:eastAsia="黑体" w:hAnsi="Arial" w:cs="Arial"/>
                <w:sz w:val="21"/>
                <w:szCs w:val="21"/>
              </w:rPr>
            </w:pPr>
            <w:r>
              <w:rPr>
                <w:rFonts w:ascii="Arial" w:eastAsia="黑体" w:hAnsi="Arial" w:cs="Arial"/>
                <w:sz w:val="21"/>
                <w:szCs w:val="21"/>
              </w:rPr>
              <w:t>地址：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上海市浦东新区碧波路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690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号张江微电子港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8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号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4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楼</w:t>
            </w:r>
          </w:p>
          <w:p w:rsidR="009420DD" w:rsidRDefault="009420DD" w:rsidP="002F604E">
            <w:pPr>
              <w:rPr>
                <w:rFonts w:ascii="Arial" w:eastAsia="黑体" w:hAnsi="Arial" w:cs="Arial"/>
                <w:sz w:val="21"/>
                <w:szCs w:val="21"/>
              </w:rPr>
            </w:pPr>
            <w:r>
              <w:rPr>
                <w:rFonts w:ascii="Arial" w:eastAsia="黑体" w:hAnsi="Arial" w:cs="Arial"/>
                <w:sz w:val="21"/>
                <w:szCs w:val="21"/>
              </w:rPr>
              <w:t>邮政编码：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201203</w:t>
            </w:r>
          </w:p>
        </w:tc>
        <w:tc>
          <w:tcPr>
            <w:tcW w:w="2257" w:type="pct"/>
          </w:tcPr>
          <w:p w:rsidR="009420DD" w:rsidRDefault="009420DD" w:rsidP="002F604E">
            <w:pPr>
              <w:rPr>
                <w:rFonts w:ascii="Arial" w:eastAsia="黑体" w:hAnsi="Arial" w:cs="Arial"/>
                <w:sz w:val="21"/>
                <w:szCs w:val="21"/>
              </w:rPr>
            </w:pPr>
            <w:r>
              <w:rPr>
                <w:rFonts w:ascii="Arial" w:eastAsia="黑体" w:hAnsi="Arial" w:cs="Arial"/>
                <w:sz w:val="21"/>
                <w:szCs w:val="21"/>
              </w:rPr>
              <w:t>电话</w:t>
            </w:r>
            <w:r>
              <w:rPr>
                <w:rFonts w:ascii="Arial" w:eastAsia="黑体" w:hAnsi="Arial" w:cs="Arial"/>
                <w:sz w:val="21"/>
                <w:szCs w:val="21"/>
              </w:rPr>
              <w:t>(Tel)</w:t>
            </w:r>
            <w:r>
              <w:rPr>
                <w:rFonts w:ascii="Arial" w:eastAsia="黑体" w:hAnsi="Arial" w:cs="Arial"/>
                <w:sz w:val="21"/>
                <w:szCs w:val="21"/>
              </w:rPr>
              <w:t>：</w:t>
            </w:r>
            <w:r>
              <w:rPr>
                <w:rFonts w:ascii="Arial" w:eastAsia="黑体" w:hAnsi="Arial" w:cs="Arial"/>
                <w:sz w:val="21"/>
                <w:szCs w:val="21"/>
              </w:rPr>
              <w:t>86-21-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50495688</w:t>
            </w:r>
          </w:p>
          <w:p w:rsidR="009420DD" w:rsidRDefault="009420DD" w:rsidP="002F604E">
            <w:pPr>
              <w:rPr>
                <w:rFonts w:ascii="Arial" w:eastAsia="黑体" w:hAnsi="Arial" w:cs="Arial"/>
                <w:sz w:val="21"/>
                <w:szCs w:val="21"/>
              </w:rPr>
            </w:pPr>
            <w:r>
              <w:rPr>
                <w:rFonts w:ascii="Arial" w:eastAsia="黑体" w:hAnsi="Arial" w:cs="Arial"/>
                <w:sz w:val="21"/>
                <w:szCs w:val="21"/>
              </w:rPr>
              <w:t>传真</w:t>
            </w:r>
            <w:r>
              <w:rPr>
                <w:rFonts w:ascii="Arial" w:eastAsia="黑体" w:hAnsi="Arial" w:cs="Arial"/>
                <w:sz w:val="21"/>
                <w:szCs w:val="21"/>
              </w:rPr>
              <w:t>(Fax)</w:t>
            </w:r>
            <w:r>
              <w:rPr>
                <w:rFonts w:ascii="Arial" w:eastAsia="黑体" w:hAnsi="Arial" w:cs="Arial"/>
                <w:sz w:val="21"/>
                <w:szCs w:val="21"/>
              </w:rPr>
              <w:t>：</w:t>
            </w:r>
            <w:r>
              <w:rPr>
                <w:rFonts w:ascii="Arial" w:eastAsia="黑体" w:hAnsi="Arial" w:cs="Arial"/>
                <w:sz w:val="21"/>
                <w:szCs w:val="21"/>
              </w:rPr>
              <w:t>86-21-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50495586</w:t>
            </w:r>
          </w:p>
        </w:tc>
      </w:tr>
      <w:tr w:rsidR="009420DD" w:rsidTr="002F604E">
        <w:trPr>
          <w:jc w:val="center"/>
        </w:trPr>
        <w:tc>
          <w:tcPr>
            <w:tcW w:w="2743" w:type="pct"/>
          </w:tcPr>
          <w:p w:rsidR="009420DD" w:rsidRDefault="009420DD" w:rsidP="002F604E">
            <w:pPr>
              <w:ind w:left="1"/>
              <w:rPr>
                <w:rFonts w:ascii="Arial" w:eastAsia="黑体" w:hAnsi="Arial" w:cs="Arial"/>
                <w:sz w:val="21"/>
                <w:szCs w:val="21"/>
              </w:rPr>
            </w:pPr>
            <w:r>
              <w:rPr>
                <w:rFonts w:ascii="Arial" w:eastAsia="黑体" w:hAnsi="Arial" w:cs="Arial"/>
                <w:sz w:val="21"/>
                <w:szCs w:val="21"/>
              </w:rPr>
              <w:t>地址：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北京市海淀区上地三街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1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号中</w:t>
            </w:r>
            <w:proofErr w:type="gramStart"/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黎科技</w:t>
            </w:r>
            <w:proofErr w:type="gramEnd"/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园一号楼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5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层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C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段</w:t>
            </w:r>
          </w:p>
          <w:p w:rsidR="009420DD" w:rsidRDefault="009420DD" w:rsidP="002F604E">
            <w:pPr>
              <w:rPr>
                <w:rFonts w:ascii="Arial" w:eastAsia="黑体" w:hAnsi="Arial" w:cs="Arial"/>
                <w:sz w:val="21"/>
                <w:szCs w:val="21"/>
              </w:rPr>
            </w:pPr>
            <w:r>
              <w:rPr>
                <w:rFonts w:ascii="Arial" w:eastAsia="黑体" w:hAnsi="Arial" w:cs="Arial"/>
                <w:sz w:val="21"/>
                <w:szCs w:val="21"/>
              </w:rPr>
              <w:t>邮政编码：</w:t>
            </w:r>
            <w:r>
              <w:rPr>
                <w:rFonts w:ascii="Arial" w:eastAsia="黑体" w:hAnsi="Arial" w:cs="Arial"/>
                <w:sz w:val="21"/>
                <w:szCs w:val="21"/>
              </w:rPr>
              <w:t>1000</w:t>
            </w:r>
            <w:r>
              <w:rPr>
                <w:rFonts w:ascii="Arial" w:eastAsia="黑体" w:hAnsi="Arial" w:cs="Arial" w:hint="eastAsia"/>
                <w:sz w:val="21"/>
                <w:szCs w:val="21"/>
              </w:rPr>
              <w:t>85</w:t>
            </w:r>
          </w:p>
        </w:tc>
        <w:tc>
          <w:tcPr>
            <w:tcW w:w="2257" w:type="pct"/>
          </w:tcPr>
          <w:p w:rsidR="009420DD" w:rsidRDefault="009420DD" w:rsidP="002F604E">
            <w:pPr>
              <w:rPr>
                <w:rFonts w:ascii="Arial" w:eastAsia="黑体" w:hAnsi="Arial" w:cs="Arial"/>
                <w:sz w:val="21"/>
                <w:szCs w:val="21"/>
              </w:rPr>
            </w:pPr>
            <w:r>
              <w:rPr>
                <w:rFonts w:ascii="Arial" w:eastAsia="黑体" w:hAnsi="Arial" w:cs="Arial"/>
                <w:sz w:val="21"/>
                <w:szCs w:val="21"/>
              </w:rPr>
              <w:t>电话：</w:t>
            </w:r>
            <w:r>
              <w:rPr>
                <w:rFonts w:ascii="Arial" w:eastAsia="黑体" w:hAnsi="Arial" w:cs="Arial"/>
                <w:sz w:val="21"/>
                <w:szCs w:val="21"/>
              </w:rPr>
              <w:t>010-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62723600</w:t>
            </w:r>
          </w:p>
          <w:p w:rsidR="009420DD" w:rsidRDefault="009420DD" w:rsidP="002F604E">
            <w:pPr>
              <w:rPr>
                <w:rFonts w:ascii="Arial" w:eastAsia="黑体" w:hAnsi="Arial" w:cs="Arial"/>
                <w:sz w:val="21"/>
                <w:szCs w:val="21"/>
              </w:rPr>
            </w:pPr>
            <w:r>
              <w:rPr>
                <w:rFonts w:ascii="Arial" w:eastAsia="黑体" w:hAnsi="Arial" w:cs="Arial"/>
                <w:sz w:val="21"/>
                <w:szCs w:val="21"/>
              </w:rPr>
              <w:t>传真：</w:t>
            </w:r>
            <w:r>
              <w:rPr>
                <w:rFonts w:ascii="Arial" w:eastAsia="黑体" w:hAnsi="Arial" w:cs="Arial"/>
                <w:sz w:val="21"/>
                <w:szCs w:val="21"/>
              </w:rPr>
              <w:t>010-</w:t>
            </w:r>
            <w:r w:rsidR="00F90B5C" w:rsidRPr="00F90B5C">
              <w:rPr>
                <w:rFonts w:ascii="Arial" w:eastAsia="黑体" w:hAnsi="Arial" w:cs="Arial" w:hint="eastAsia"/>
                <w:sz w:val="21"/>
                <w:szCs w:val="21"/>
              </w:rPr>
              <w:t>62723611</w:t>
            </w:r>
          </w:p>
        </w:tc>
      </w:tr>
    </w:tbl>
    <w:p w:rsidR="00924209" w:rsidRDefault="00924209">
      <w:pPr>
        <w:rPr>
          <w:rFonts w:ascii="Arial" w:hAnsi="Arial" w:cs="Arial"/>
          <w:szCs w:val="21"/>
        </w:rPr>
        <w:sectPr w:rsidR="0092420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type="lines" w:linePitch="326"/>
        </w:sectPr>
      </w:pPr>
    </w:p>
    <w:p w:rsidR="00924209" w:rsidRDefault="00924209">
      <w:pPr>
        <w:jc w:val="center"/>
        <w:rPr>
          <w:rFonts w:ascii="Arial" w:hAnsi="Arial" w:cs="Arial"/>
          <w:szCs w:val="21"/>
        </w:rPr>
      </w:pPr>
    </w:p>
    <w:p w:rsidR="00924209" w:rsidRDefault="00924209">
      <w:pPr>
        <w:jc w:val="center"/>
        <w:rPr>
          <w:rFonts w:ascii="Arial" w:eastAsia="黑体" w:hAnsi="Arial" w:cs="Arial"/>
          <w:sz w:val="44"/>
          <w:szCs w:val="44"/>
        </w:rPr>
      </w:pPr>
      <w:r>
        <w:rPr>
          <w:rFonts w:ascii="Arial" w:eastAsia="黑体" w:hAnsi="Arial" w:cs="Arial"/>
          <w:sz w:val="44"/>
          <w:szCs w:val="44"/>
        </w:rPr>
        <w:t>目</w:t>
      </w:r>
      <w:r>
        <w:rPr>
          <w:rFonts w:ascii="Arial" w:eastAsia="黑体" w:hAnsi="Arial" w:cs="Arial"/>
          <w:sz w:val="44"/>
          <w:szCs w:val="44"/>
        </w:rPr>
        <w:tab/>
      </w:r>
      <w:r>
        <w:rPr>
          <w:rFonts w:ascii="Arial" w:eastAsia="黑体" w:hAnsi="Arial" w:cs="Arial"/>
          <w:sz w:val="44"/>
          <w:szCs w:val="44"/>
        </w:rPr>
        <w:t>录</w:t>
      </w:r>
    </w:p>
    <w:p w:rsidR="00924209" w:rsidRDefault="00924209">
      <w:pPr>
        <w:jc w:val="center"/>
        <w:rPr>
          <w:rFonts w:ascii="Arial" w:eastAsia="黑体" w:hAnsi="Arial" w:cs="Arial"/>
          <w:sz w:val="44"/>
          <w:szCs w:val="44"/>
        </w:rPr>
      </w:pPr>
    </w:p>
    <w:p w:rsidR="00C34E72" w:rsidRDefault="00924209">
      <w:pPr>
        <w:pStyle w:val="10"/>
        <w:tabs>
          <w:tab w:val="left" w:pos="84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</w:instrText>
      </w:r>
      <w:r>
        <w:rPr>
          <w:rFonts w:ascii="Arial" w:hAnsi="Arial" w:cs="Arial"/>
        </w:rPr>
        <w:fldChar w:fldCharType="separate"/>
      </w:r>
      <w:hyperlink w:anchor="_Toc293339187" w:history="1">
        <w:r w:rsidR="00C34E72" w:rsidRPr="00B0001D">
          <w:rPr>
            <w:rStyle w:val="a5"/>
            <w:rFonts w:ascii="黑体" w:eastAsia="黑体" w:hint="eastAsia"/>
            <w:noProof/>
          </w:rPr>
          <w:t>第1章</w:t>
        </w:r>
        <w:r w:rsidR="00C34E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概述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_Toc293339187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188" w:history="1">
        <w:r w:rsidR="00C34E72" w:rsidRPr="00B0001D">
          <w:rPr>
            <w:rStyle w:val="a5"/>
            <w:noProof/>
          </w:rPr>
          <w:t>1.1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目的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_Toc293339188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189" w:history="1">
        <w:r w:rsidR="00C34E72" w:rsidRPr="00B0001D">
          <w:rPr>
            <w:rStyle w:val="a5"/>
            <w:noProof/>
          </w:rPr>
          <w:t>1.2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文档历史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_Toc293339189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190" w:history="1">
        <w:r w:rsidR="00C34E72" w:rsidRPr="00B0001D">
          <w:rPr>
            <w:rStyle w:val="a5"/>
            <w:noProof/>
          </w:rPr>
          <w:t>1.3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术语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_Toc293339190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10"/>
        <w:tabs>
          <w:tab w:val="left" w:pos="84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93339191" w:history="1">
        <w:r w:rsidR="00C34E72" w:rsidRPr="00B0001D">
          <w:rPr>
            <w:rStyle w:val="a5"/>
            <w:rFonts w:ascii="黑体" w:eastAsia="黑体" w:hint="eastAsia"/>
            <w:noProof/>
          </w:rPr>
          <w:t>第2章</w:t>
        </w:r>
        <w:r w:rsidR="00C34E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系统简介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_Toc293339191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192" w:history="1">
        <w:r w:rsidR="00C34E72" w:rsidRPr="00B0001D">
          <w:rPr>
            <w:rStyle w:val="a5"/>
            <w:noProof/>
          </w:rPr>
          <w:t>2.1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系统功能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_Toc293339192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193" w:history="1">
        <w:r w:rsidR="00C34E72" w:rsidRPr="00B0001D">
          <w:rPr>
            <w:rStyle w:val="a5"/>
            <w:noProof/>
          </w:rPr>
          <w:t>2.2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系统环境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_Toc293339193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10"/>
        <w:tabs>
          <w:tab w:val="left" w:pos="84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93339194" w:history="1">
        <w:r w:rsidR="00C34E72" w:rsidRPr="00B0001D">
          <w:rPr>
            <w:rStyle w:val="a5"/>
            <w:rFonts w:ascii="黑体" w:eastAsia="黑体" w:hint="eastAsia"/>
            <w:noProof/>
          </w:rPr>
          <w:t>第3章</w:t>
        </w:r>
        <w:r w:rsidR="00C34E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系统用例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_Toc293339194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195" w:history="1">
        <w:r w:rsidR="00C34E72" w:rsidRPr="00B0001D">
          <w:rPr>
            <w:rStyle w:val="a5"/>
            <w:noProof/>
          </w:rPr>
          <w:t>3.1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用例参与者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_Toc293339195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196" w:history="1">
        <w:r w:rsidR="00C34E72" w:rsidRPr="00B0001D">
          <w:rPr>
            <w:rStyle w:val="a5"/>
            <w:noProof/>
          </w:rPr>
          <w:t>3.2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用例简介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_Toc293339196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197" w:history="1">
        <w:r w:rsidR="00C34E72" w:rsidRPr="00B0001D">
          <w:rPr>
            <w:rStyle w:val="a5"/>
            <w:noProof/>
          </w:rPr>
          <w:t>3.3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用例</w:t>
        </w:r>
        <w:r w:rsidR="00C34E72" w:rsidRPr="00B0001D">
          <w:rPr>
            <w:rStyle w:val="a5"/>
            <w:noProof/>
          </w:rPr>
          <w:t>1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_Toc293339197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198" w:history="1">
        <w:r w:rsidR="00C34E72" w:rsidRPr="00B0001D">
          <w:rPr>
            <w:rStyle w:val="a5"/>
            <w:noProof/>
          </w:rPr>
          <w:t>3.3.1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基本路径</w:t>
        </w:r>
        <w:r w:rsidR="00C34E72" w:rsidRPr="00B0001D">
          <w:rPr>
            <w:rStyle w:val="a5"/>
            <w:noProof/>
          </w:rPr>
          <w:t>1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_Toc293339198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199" w:history="1">
        <w:r w:rsidR="00C34E72" w:rsidRPr="00B0001D">
          <w:rPr>
            <w:rStyle w:val="a5"/>
            <w:noProof/>
          </w:rPr>
          <w:t>3.3.2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基本路径</w:t>
        </w:r>
        <w:r w:rsidR="00C34E72" w:rsidRPr="00B0001D">
          <w:rPr>
            <w:rStyle w:val="a5"/>
            <w:noProof/>
          </w:rPr>
          <w:t>2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_Toc293339199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00" w:history="1">
        <w:r w:rsidR="00C34E72" w:rsidRPr="00B0001D">
          <w:rPr>
            <w:rStyle w:val="a5"/>
            <w:noProof/>
          </w:rPr>
          <w:t>3.3.3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异常路径</w:t>
        </w:r>
        <w:r w:rsidR="00C34E72" w:rsidRPr="00B0001D">
          <w:rPr>
            <w:rStyle w:val="a5"/>
            <w:noProof/>
          </w:rPr>
          <w:t>1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_Toc293339200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01" w:history="1">
        <w:r w:rsidR="00C34E72" w:rsidRPr="00B0001D">
          <w:rPr>
            <w:rStyle w:val="a5"/>
            <w:noProof/>
          </w:rPr>
          <w:t>3.3.4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异常路径</w:t>
        </w:r>
        <w:r w:rsidR="00C34E72" w:rsidRPr="00B0001D">
          <w:rPr>
            <w:rStyle w:val="a5"/>
            <w:noProof/>
          </w:rPr>
          <w:t>2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_Toc293339201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02" w:history="1">
        <w:r w:rsidR="00C34E72" w:rsidRPr="00B0001D">
          <w:rPr>
            <w:rStyle w:val="a5"/>
            <w:noProof/>
          </w:rPr>
          <w:t>3.4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用例</w:t>
        </w:r>
        <w:r w:rsidR="00C34E72" w:rsidRPr="00B0001D">
          <w:rPr>
            <w:rStyle w:val="a5"/>
            <w:noProof/>
          </w:rPr>
          <w:t>2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_Toc293339202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10"/>
        <w:tabs>
          <w:tab w:val="left" w:pos="84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93339203" w:history="1">
        <w:r w:rsidR="00C34E72" w:rsidRPr="00B0001D">
          <w:rPr>
            <w:rStyle w:val="a5"/>
            <w:rFonts w:ascii="黑体" w:eastAsia="黑体" w:hint="eastAsia"/>
            <w:noProof/>
          </w:rPr>
          <w:t>第4章</w:t>
        </w:r>
        <w:r w:rsidR="00C34E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关键问题和解决方案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_Toc293339203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04" w:history="1">
        <w:r w:rsidR="00C34E72" w:rsidRPr="00B0001D">
          <w:rPr>
            <w:rStyle w:val="a5"/>
            <w:noProof/>
          </w:rPr>
          <w:t>4.1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问题</w:t>
        </w:r>
        <w:r w:rsidR="00C34E72" w:rsidRPr="00B0001D">
          <w:rPr>
            <w:rStyle w:val="a5"/>
            <w:noProof/>
          </w:rPr>
          <w:t>1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_Toc293339204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05" w:history="1">
        <w:r w:rsidR="00C34E72" w:rsidRPr="00B0001D">
          <w:rPr>
            <w:rStyle w:val="a5"/>
            <w:noProof/>
          </w:rPr>
          <w:t>4.1.1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问题描述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_Toc293339205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06" w:history="1">
        <w:r w:rsidR="00C34E72" w:rsidRPr="00B0001D">
          <w:rPr>
            <w:rStyle w:val="a5"/>
            <w:noProof/>
          </w:rPr>
          <w:t>4.1.2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解决方案</w:t>
        </w:r>
        <w:r w:rsidR="00C34E72" w:rsidRPr="00B0001D">
          <w:rPr>
            <w:rStyle w:val="a5"/>
            <w:noProof/>
          </w:rPr>
          <w:t>1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_Toc293339206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07" w:history="1">
        <w:r w:rsidR="00C34E72" w:rsidRPr="00B0001D">
          <w:rPr>
            <w:rStyle w:val="a5"/>
            <w:noProof/>
          </w:rPr>
          <w:t>4.1.3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解决方案</w:t>
        </w:r>
        <w:r w:rsidR="00C34E72" w:rsidRPr="00B0001D">
          <w:rPr>
            <w:rStyle w:val="a5"/>
            <w:noProof/>
          </w:rPr>
          <w:t>2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_Toc293339207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08" w:history="1">
        <w:r w:rsidR="00C34E72" w:rsidRPr="00B0001D">
          <w:rPr>
            <w:rStyle w:val="a5"/>
            <w:noProof/>
          </w:rPr>
          <w:t>4.1.4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方案比较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_Toc293339208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09" w:history="1">
        <w:r w:rsidR="00C34E72" w:rsidRPr="00B0001D">
          <w:rPr>
            <w:rStyle w:val="a5"/>
            <w:noProof/>
          </w:rPr>
          <w:t>4.2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问题</w:t>
        </w:r>
        <w:r w:rsidR="00C34E72" w:rsidRPr="00B0001D">
          <w:rPr>
            <w:rStyle w:val="a5"/>
            <w:noProof/>
          </w:rPr>
          <w:t>2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_Toc293339209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10"/>
        <w:tabs>
          <w:tab w:val="left" w:pos="84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93339210" w:history="1">
        <w:r w:rsidR="00C34E72" w:rsidRPr="00B0001D">
          <w:rPr>
            <w:rStyle w:val="a5"/>
            <w:rFonts w:ascii="黑体" w:eastAsia="黑体" w:hint="eastAsia"/>
            <w:noProof/>
          </w:rPr>
          <w:t>第5章</w:t>
        </w:r>
        <w:r w:rsidR="00C34E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系统逻辑结构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_Toc293339210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11" w:history="1">
        <w:r w:rsidR="00C34E72" w:rsidRPr="00B0001D">
          <w:rPr>
            <w:rStyle w:val="a5"/>
            <w:noProof/>
          </w:rPr>
          <w:t>5.1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静态结构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_Toc293339211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12" w:history="1">
        <w:r w:rsidR="00C34E72" w:rsidRPr="00B0001D">
          <w:rPr>
            <w:rStyle w:val="a5"/>
            <w:noProof/>
          </w:rPr>
          <w:t>5.1.1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概述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_Toc293339212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13" w:history="1">
        <w:r w:rsidR="00C34E72" w:rsidRPr="00B0001D">
          <w:rPr>
            <w:rStyle w:val="a5"/>
            <w:noProof/>
          </w:rPr>
          <w:t>5.1.2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noProof/>
          </w:rPr>
          <w:t>Module1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_Toc293339213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14" w:history="1">
        <w:r w:rsidR="00C34E72" w:rsidRPr="00B0001D">
          <w:rPr>
            <w:rStyle w:val="a5"/>
            <w:noProof/>
          </w:rPr>
          <w:t>5.1.3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noProof/>
          </w:rPr>
          <w:t>Module 2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_Toc293339214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31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93339215" w:history="1">
        <w:r w:rsidR="00C34E72" w:rsidRPr="00B0001D">
          <w:rPr>
            <w:rStyle w:val="a5"/>
            <w:noProof/>
          </w:rPr>
          <w:t>5.1.4</w:t>
        </w:r>
        <w:r w:rsidR="00C34E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内部接口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_Toc293339215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16" w:history="1">
        <w:r w:rsidR="00C34E72" w:rsidRPr="00B0001D">
          <w:rPr>
            <w:rStyle w:val="a5"/>
            <w:noProof/>
          </w:rPr>
          <w:t>5.2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动态结构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_Toc293339216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10"/>
        <w:tabs>
          <w:tab w:val="left" w:pos="84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93339217" w:history="1">
        <w:r w:rsidR="00C34E72" w:rsidRPr="00B0001D">
          <w:rPr>
            <w:rStyle w:val="a5"/>
            <w:rFonts w:ascii="黑体" w:eastAsia="黑体" w:hint="eastAsia"/>
            <w:noProof/>
          </w:rPr>
          <w:t>第6章</w:t>
        </w:r>
        <w:r w:rsidR="00C34E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系统物理结构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_Toc293339217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18" w:history="1">
        <w:r w:rsidR="00C34E72" w:rsidRPr="00B0001D">
          <w:rPr>
            <w:rStyle w:val="a5"/>
            <w:noProof/>
          </w:rPr>
          <w:t>6.1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静态结构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_Toc293339218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19" w:history="1">
        <w:r w:rsidR="00C34E72" w:rsidRPr="00B0001D">
          <w:rPr>
            <w:rStyle w:val="a5"/>
            <w:noProof/>
          </w:rPr>
          <w:t>6.2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动态结构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_Toc293339219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10"/>
        <w:tabs>
          <w:tab w:val="left" w:pos="84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93339220" w:history="1">
        <w:r w:rsidR="00C34E72" w:rsidRPr="00B0001D">
          <w:rPr>
            <w:rStyle w:val="a5"/>
            <w:rFonts w:ascii="黑体" w:eastAsia="黑体" w:hint="eastAsia"/>
            <w:noProof/>
          </w:rPr>
          <w:t>第7章</w:t>
        </w:r>
        <w:r w:rsidR="00C34E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数据结构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_Toc293339220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21" w:history="1">
        <w:r w:rsidR="00C34E72" w:rsidRPr="00B0001D">
          <w:rPr>
            <w:rStyle w:val="a5"/>
            <w:noProof/>
          </w:rPr>
          <w:t>7.1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数据模型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_Toc293339221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22" w:history="1">
        <w:r w:rsidR="00C34E72" w:rsidRPr="00B0001D">
          <w:rPr>
            <w:rStyle w:val="a5"/>
            <w:noProof/>
          </w:rPr>
          <w:t>7.2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数据库表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_Toc293339222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23" w:history="1">
        <w:r w:rsidR="00C34E72" w:rsidRPr="00B0001D">
          <w:rPr>
            <w:rStyle w:val="a5"/>
            <w:noProof/>
          </w:rPr>
          <w:t>7.3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配置文件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_Toc293339223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10"/>
        <w:tabs>
          <w:tab w:val="left" w:pos="84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93339224" w:history="1">
        <w:r w:rsidR="00C34E72" w:rsidRPr="00B0001D">
          <w:rPr>
            <w:rStyle w:val="a5"/>
            <w:rFonts w:ascii="黑体" w:eastAsia="黑体" w:hint="eastAsia"/>
            <w:noProof/>
          </w:rPr>
          <w:t>第8章</w:t>
        </w:r>
        <w:r w:rsidR="00C34E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系统性能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_Toc293339224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25" w:history="1">
        <w:r w:rsidR="00C34E72" w:rsidRPr="00B0001D">
          <w:rPr>
            <w:rStyle w:val="a5"/>
            <w:noProof/>
          </w:rPr>
          <w:t>8.1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性能需求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_Toc293339225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93339226" w:history="1">
        <w:r w:rsidR="00C34E72" w:rsidRPr="00B0001D">
          <w:rPr>
            <w:rStyle w:val="a5"/>
            <w:noProof/>
          </w:rPr>
          <w:t>8.2</w:t>
        </w:r>
        <w:r w:rsidR="00C34E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性能设计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_Toc293339226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C34E72" w:rsidRDefault="00E54BB0">
      <w:pPr>
        <w:pStyle w:val="10"/>
        <w:tabs>
          <w:tab w:val="left" w:pos="84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93339227" w:history="1">
        <w:r w:rsidR="00C34E72" w:rsidRPr="00B0001D">
          <w:rPr>
            <w:rStyle w:val="a5"/>
            <w:rFonts w:ascii="黑体" w:eastAsia="黑体" w:hint="eastAsia"/>
            <w:noProof/>
          </w:rPr>
          <w:t>第9章</w:t>
        </w:r>
        <w:r w:rsidR="00C34E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C34E72" w:rsidRPr="00B0001D">
          <w:rPr>
            <w:rStyle w:val="a5"/>
            <w:rFonts w:hint="eastAsia"/>
            <w:noProof/>
          </w:rPr>
          <w:t>参考资料</w:t>
        </w:r>
        <w:r w:rsidR="00C34E72">
          <w:rPr>
            <w:noProof/>
            <w:webHidden/>
          </w:rPr>
          <w:tab/>
        </w:r>
        <w:r w:rsidR="00C34E72">
          <w:rPr>
            <w:noProof/>
            <w:webHidden/>
          </w:rPr>
          <w:fldChar w:fldCharType="begin"/>
        </w:r>
        <w:r w:rsidR="00C34E72">
          <w:rPr>
            <w:noProof/>
            <w:webHidden/>
          </w:rPr>
          <w:instrText xml:space="preserve"> PAGEREF _Toc293339227 \h </w:instrText>
        </w:r>
        <w:r w:rsidR="00C34E72">
          <w:rPr>
            <w:noProof/>
            <w:webHidden/>
          </w:rPr>
        </w:r>
        <w:r w:rsidR="00C34E72">
          <w:rPr>
            <w:noProof/>
            <w:webHidden/>
          </w:rPr>
          <w:fldChar w:fldCharType="separate"/>
        </w:r>
        <w:r w:rsidR="00F90B5C">
          <w:rPr>
            <w:noProof/>
            <w:webHidden/>
          </w:rPr>
          <w:t>2</w:t>
        </w:r>
        <w:r w:rsidR="00C34E72">
          <w:rPr>
            <w:noProof/>
            <w:webHidden/>
          </w:rPr>
          <w:fldChar w:fldCharType="end"/>
        </w:r>
      </w:hyperlink>
    </w:p>
    <w:p w:rsidR="00924209" w:rsidRDefault="00924209">
      <w:pPr>
        <w:rPr>
          <w:rFonts w:ascii="Arial" w:hAnsi="Arial" w:cs="Arial"/>
        </w:rPr>
        <w:sectPr w:rsidR="00924209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type="lines" w:linePitch="326"/>
        </w:sectPr>
      </w:pPr>
      <w:r>
        <w:rPr>
          <w:rFonts w:ascii="Arial" w:hAnsi="Arial" w:cs="Arial"/>
          <w:sz w:val="20"/>
          <w:szCs w:val="20"/>
        </w:rPr>
        <w:fldChar w:fldCharType="end"/>
      </w:r>
    </w:p>
    <w:p w:rsidR="008F0CCD" w:rsidRDefault="008F0CCD" w:rsidP="008F0CCD">
      <w:pPr>
        <w:pStyle w:val="1"/>
        <w:spacing w:before="120" w:after="120" w:line="240" w:lineRule="auto"/>
        <w:ind w:left="425" w:hanging="425"/>
      </w:pPr>
      <w:bookmarkStart w:id="1" w:name="_Toc22553005"/>
      <w:bookmarkStart w:id="2" w:name="_Toc23307352"/>
      <w:bookmarkStart w:id="3" w:name="_Toc28487342"/>
      <w:bookmarkStart w:id="4" w:name="_Toc28488612"/>
      <w:bookmarkStart w:id="5" w:name="_Toc292992054"/>
      <w:bookmarkStart w:id="6" w:name="_Toc293339187"/>
      <w:bookmarkStart w:id="7" w:name="_Toc86551254"/>
      <w:bookmarkStart w:id="8" w:name="_Toc106534906"/>
      <w:bookmarkStart w:id="9" w:name="_Toc107995709"/>
      <w:bookmarkStart w:id="10" w:name="_Toc111898220"/>
      <w:bookmarkStart w:id="11" w:name="_Toc124509744"/>
      <w:bookmarkStart w:id="12" w:name="_Toc125173522"/>
      <w:bookmarkStart w:id="13" w:name="_Toc141859886"/>
      <w:r>
        <w:rPr>
          <w:rFonts w:hint="eastAsia"/>
        </w:rPr>
        <w:lastRenderedPageBreak/>
        <w:t>概述</w:t>
      </w:r>
      <w:bookmarkEnd w:id="1"/>
      <w:bookmarkEnd w:id="2"/>
      <w:bookmarkEnd w:id="3"/>
      <w:bookmarkEnd w:id="4"/>
      <w:bookmarkEnd w:id="5"/>
      <w:bookmarkEnd w:id="6"/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4" w:name="_Toc23307353"/>
      <w:bookmarkStart w:id="15" w:name="_Toc28487343"/>
      <w:bookmarkStart w:id="16" w:name="_Toc28488613"/>
      <w:bookmarkStart w:id="17" w:name="_Toc292992055"/>
      <w:bookmarkStart w:id="18" w:name="_Toc293339188"/>
      <w:r>
        <w:rPr>
          <w:rFonts w:hint="eastAsia"/>
        </w:rPr>
        <w:t>目的</w:t>
      </w:r>
      <w:bookmarkEnd w:id="14"/>
      <w:bookmarkEnd w:id="15"/>
      <w:bookmarkEnd w:id="16"/>
      <w:bookmarkEnd w:id="17"/>
      <w:bookmarkEnd w:id="18"/>
    </w:p>
    <w:p w:rsidR="008F0CCD" w:rsidRDefault="008F0CCD" w:rsidP="008F0CCD">
      <w:pPr>
        <w:pStyle w:val="ae"/>
      </w:pPr>
      <w:r>
        <w:rPr>
          <w:rFonts w:hint="eastAsia"/>
        </w:rPr>
        <w:t>说明编写这份概要设计说明书的目的，指出预期的读者。（可选）</w:t>
      </w:r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9" w:name="_Toc292992056"/>
      <w:bookmarkStart w:id="20" w:name="_Toc293339189"/>
      <w:bookmarkStart w:id="21" w:name="_Toc22553007"/>
      <w:bookmarkStart w:id="22" w:name="_Toc23307354"/>
      <w:bookmarkStart w:id="23" w:name="_Toc28487344"/>
      <w:bookmarkStart w:id="24" w:name="_Toc28488614"/>
      <w:r>
        <w:rPr>
          <w:rFonts w:hint="eastAsia"/>
        </w:rPr>
        <w:t>文档历史</w:t>
      </w:r>
      <w:bookmarkEnd w:id="19"/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0"/>
        <w:gridCol w:w="1604"/>
        <w:gridCol w:w="1249"/>
        <w:gridCol w:w="4091"/>
      </w:tblGrid>
      <w:tr w:rsidR="008F0CCD" w:rsidTr="00826BA1">
        <w:trPr>
          <w:cantSplit/>
        </w:trPr>
        <w:tc>
          <w:tcPr>
            <w:tcW w:w="8280" w:type="dxa"/>
            <w:gridSpan w:val="4"/>
            <w:shd w:val="clear" w:color="auto" w:fill="E6E6E6"/>
          </w:tcPr>
          <w:p w:rsidR="008F0CCD" w:rsidRDefault="008F0CCD" w:rsidP="00826BA1">
            <w:pPr>
              <w:jc w:val="center"/>
            </w:pPr>
            <w:r>
              <w:rPr>
                <w:rFonts w:hint="eastAsia"/>
              </w:rPr>
              <w:t>文档历史</w:t>
            </w:r>
          </w:p>
        </w:tc>
      </w:tr>
      <w:tr w:rsidR="008F0CCD" w:rsidTr="00826BA1">
        <w:tc>
          <w:tcPr>
            <w:tcW w:w="1260" w:type="dxa"/>
            <w:shd w:val="clear" w:color="auto" w:fill="E6E6E6"/>
          </w:tcPr>
          <w:p w:rsidR="008F0CCD" w:rsidRDefault="008F0CCD" w:rsidP="00826BA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620" w:type="dxa"/>
            <w:shd w:val="clear" w:color="auto" w:fill="E6E6E6"/>
          </w:tcPr>
          <w:p w:rsidR="008F0CCD" w:rsidRDefault="008F0CCD" w:rsidP="00826BA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260" w:type="dxa"/>
            <w:shd w:val="clear" w:color="auto" w:fill="E6E6E6"/>
          </w:tcPr>
          <w:p w:rsidR="008F0CCD" w:rsidRDefault="008F0CCD" w:rsidP="00826BA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140" w:type="dxa"/>
            <w:shd w:val="clear" w:color="auto" w:fill="E6E6E6"/>
          </w:tcPr>
          <w:p w:rsidR="008F0CCD" w:rsidRDefault="008F0CCD" w:rsidP="00826BA1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8F0CCD" w:rsidTr="00826BA1">
        <w:tc>
          <w:tcPr>
            <w:tcW w:w="1260" w:type="dxa"/>
            <w:vAlign w:val="center"/>
          </w:tcPr>
          <w:p w:rsidR="008F0CCD" w:rsidRDefault="008F0CCD" w:rsidP="00826BA1"/>
        </w:tc>
        <w:tc>
          <w:tcPr>
            <w:tcW w:w="1620" w:type="dxa"/>
            <w:vAlign w:val="center"/>
          </w:tcPr>
          <w:p w:rsidR="008F0CCD" w:rsidRDefault="008F0CCD" w:rsidP="00826BA1"/>
        </w:tc>
        <w:tc>
          <w:tcPr>
            <w:tcW w:w="1260" w:type="dxa"/>
            <w:vAlign w:val="center"/>
          </w:tcPr>
          <w:p w:rsidR="008F0CCD" w:rsidRDefault="008F0CCD" w:rsidP="00826BA1"/>
        </w:tc>
        <w:tc>
          <w:tcPr>
            <w:tcW w:w="4140" w:type="dxa"/>
            <w:vAlign w:val="center"/>
          </w:tcPr>
          <w:p w:rsidR="008F0CCD" w:rsidRDefault="008F0CCD" w:rsidP="00826BA1"/>
        </w:tc>
      </w:tr>
      <w:tr w:rsidR="008F0CCD" w:rsidTr="00826BA1">
        <w:tc>
          <w:tcPr>
            <w:tcW w:w="1260" w:type="dxa"/>
            <w:vAlign w:val="center"/>
          </w:tcPr>
          <w:p w:rsidR="008F0CCD" w:rsidRDefault="008F0CCD" w:rsidP="00826BA1"/>
        </w:tc>
        <w:tc>
          <w:tcPr>
            <w:tcW w:w="1620" w:type="dxa"/>
            <w:vAlign w:val="center"/>
          </w:tcPr>
          <w:p w:rsidR="008F0CCD" w:rsidRDefault="008F0CCD" w:rsidP="00826BA1"/>
        </w:tc>
        <w:tc>
          <w:tcPr>
            <w:tcW w:w="1260" w:type="dxa"/>
            <w:vAlign w:val="center"/>
          </w:tcPr>
          <w:p w:rsidR="008F0CCD" w:rsidRDefault="008F0CCD" w:rsidP="00826BA1"/>
        </w:tc>
        <w:tc>
          <w:tcPr>
            <w:tcW w:w="4140" w:type="dxa"/>
            <w:vAlign w:val="center"/>
          </w:tcPr>
          <w:p w:rsidR="008F0CCD" w:rsidRDefault="008F0CCD" w:rsidP="00826BA1"/>
        </w:tc>
      </w:tr>
      <w:tr w:rsidR="008F0CCD" w:rsidTr="00826BA1">
        <w:tc>
          <w:tcPr>
            <w:tcW w:w="1260" w:type="dxa"/>
            <w:vAlign w:val="center"/>
          </w:tcPr>
          <w:p w:rsidR="008F0CCD" w:rsidRDefault="008F0CCD" w:rsidP="00826BA1"/>
        </w:tc>
        <w:tc>
          <w:tcPr>
            <w:tcW w:w="1620" w:type="dxa"/>
            <w:vAlign w:val="center"/>
          </w:tcPr>
          <w:p w:rsidR="008F0CCD" w:rsidRDefault="008F0CCD" w:rsidP="00826BA1"/>
        </w:tc>
        <w:tc>
          <w:tcPr>
            <w:tcW w:w="1260" w:type="dxa"/>
            <w:vAlign w:val="center"/>
          </w:tcPr>
          <w:p w:rsidR="008F0CCD" w:rsidRDefault="008F0CCD" w:rsidP="00826BA1"/>
        </w:tc>
        <w:tc>
          <w:tcPr>
            <w:tcW w:w="4140" w:type="dxa"/>
            <w:vAlign w:val="center"/>
          </w:tcPr>
          <w:p w:rsidR="008F0CCD" w:rsidRDefault="008F0CCD" w:rsidP="00826BA1"/>
        </w:tc>
      </w:tr>
      <w:tr w:rsidR="008F0CCD" w:rsidTr="00826BA1">
        <w:tc>
          <w:tcPr>
            <w:tcW w:w="1260" w:type="dxa"/>
            <w:vAlign w:val="center"/>
          </w:tcPr>
          <w:p w:rsidR="008F0CCD" w:rsidRDefault="008F0CCD" w:rsidP="00826BA1"/>
        </w:tc>
        <w:tc>
          <w:tcPr>
            <w:tcW w:w="1620" w:type="dxa"/>
            <w:vAlign w:val="center"/>
          </w:tcPr>
          <w:p w:rsidR="008F0CCD" w:rsidRDefault="008F0CCD" w:rsidP="00826BA1"/>
        </w:tc>
        <w:tc>
          <w:tcPr>
            <w:tcW w:w="1260" w:type="dxa"/>
            <w:vAlign w:val="center"/>
          </w:tcPr>
          <w:p w:rsidR="008F0CCD" w:rsidRDefault="008F0CCD" w:rsidP="00826BA1"/>
        </w:tc>
        <w:tc>
          <w:tcPr>
            <w:tcW w:w="4140" w:type="dxa"/>
            <w:vAlign w:val="center"/>
          </w:tcPr>
          <w:p w:rsidR="008F0CCD" w:rsidRDefault="008F0CCD" w:rsidP="00826BA1"/>
        </w:tc>
      </w:tr>
    </w:tbl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25" w:name="_Toc292992057"/>
      <w:bookmarkStart w:id="26" w:name="_Toc293339190"/>
      <w:r>
        <w:rPr>
          <w:rFonts w:hint="eastAsia"/>
        </w:rPr>
        <w:t>术语</w:t>
      </w:r>
      <w:bookmarkEnd w:id="21"/>
      <w:bookmarkEnd w:id="22"/>
      <w:bookmarkEnd w:id="23"/>
      <w:bookmarkEnd w:id="24"/>
      <w:bookmarkEnd w:id="25"/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2"/>
        <w:gridCol w:w="6232"/>
      </w:tblGrid>
      <w:tr w:rsidR="008F0CCD" w:rsidTr="00826BA1">
        <w:trPr>
          <w:trHeight w:val="361"/>
          <w:tblHeader/>
        </w:trPr>
        <w:tc>
          <w:tcPr>
            <w:tcW w:w="1980" w:type="dxa"/>
            <w:shd w:val="clear" w:color="auto" w:fill="E6E6E6"/>
            <w:vAlign w:val="center"/>
          </w:tcPr>
          <w:p w:rsidR="008F0CCD" w:rsidRDefault="008F0CCD" w:rsidP="00826BA1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300" w:type="dxa"/>
            <w:shd w:val="clear" w:color="auto" w:fill="E6E6E6"/>
            <w:vAlign w:val="center"/>
          </w:tcPr>
          <w:p w:rsidR="008F0CCD" w:rsidRDefault="008F0CCD" w:rsidP="00826B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F0CCD" w:rsidTr="00826BA1">
        <w:tc>
          <w:tcPr>
            <w:tcW w:w="1980" w:type="dxa"/>
            <w:vAlign w:val="center"/>
          </w:tcPr>
          <w:p w:rsidR="008F0CCD" w:rsidRDefault="008F0CCD" w:rsidP="00826BA1"/>
        </w:tc>
        <w:tc>
          <w:tcPr>
            <w:tcW w:w="6300" w:type="dxa"/>
            <w:vAlign w:val="center"/>
          </w:tcPr>
          <w:p w:rsidR="008F0CCD" w:rsidRDefault="008F0CCD" w:rsidP="00826BA1"/>
        </w:tc>
      </w:tr>
      <w:tr w:rsidR="008F0CCD" w:rsidTr="00826BA1">
        <w:tc>
          <w:tcPr>
            <w:tcW w:w="1980" w:type="dxa"/>
            <w:vAlign w:val="center"/>
          </w:tcPr>
          <w:p w:rsidR="008F0CCD" w:rsidRDefault="008F0CCD" w:rsidP="00826BA1"/>
        </w:tc>
        <w:tc>
          <w:tcPr>
            <w:tcW w:w="6300" w:type="dxa"/>
            <w:vAlign w:val="center"/>
          </w:tcPr>
          <w:p w:rsidR="008F0CCD" w:rsidRDefault="008F0CCD" w:rsidP="00826BA1"/>
        </w:tc>
      </w:tr>
      <w:tr w:rsidR="008F0CCD" w:rsidTr="00826BA1">
        <w:tc>
          <w:tcPr>
            <w:tcW w:w="1980" w:type="dxa"/>
            <w:vAlign w:val="center"/>
          </w:tcPr>
          <w:p w:rsidR="008F0CCD" w:rsidRDefault="008F0CCD" w:rsidP="00826BA1"/>
        </w:tc>
        <w:tc>
          <w:tcPr>
            <w:tcW w:w="6300" w:type="dxa"/>
            <w:vAlign w:val="center"/>
          </w:tcPr>
          <w:p w:rsidR="008F0CCD" w:rsidRDefault="008F0CCD" w:rsidP="00826BA1"/>
        </w:tc>
      </w:tr>
      <w:tr w:rsidR="008F0CCD" w:rsidTr="00826BA1">
        <w:tc>
          <w:tcPr>
            <w:tcW w:w="1980" w:type="dxa"/>
            <w:vAlign w:val="center"/>
          </w:tcPr>
          <w:p w:rsidR="008F0CCD" w:rsidRDefault="008F0CCD" w:rsidP="00826BA1"/>
        </w:tc>
        <w:tc>
          <w:tcPr>
            <w:tcW w:w="6300" w:type="dxa"/>
            <w:vAlign w:val="center"/>
          </w:tcPr>
          <w:p w:rsidR="008F0CCD" w:rsidRDefault="008F0CCD" w:rsidP="00826BA1"/>
        </w:tc>
      </w:tr>
      <w:tr w:rsidR="008F0CCD" w:rsidTr="00826BA1">
        <w:tc>
          <w:tcPr>
            <w:tcW w:w="1980" w:type="dxa"/>
            <w:vAlign w:val="center"/>
          </w:tcPr>
          <w:p w:rsidR="008F0CCD" w:rsidRDefault="008F0CCD" w:rsidP="00826BA1"/>
        </w:tc>
        <w:tc>
          <w:tcPr>
            <w:tcW w:w="6300" w:type="dxa"/>
            <w:vAlign w:val="center"/>
          </w:tcPr>
          <w:p w:rsidR="008F0CCD" w:rsidRDefault="008F0CCD" w:rsidP="00826BA1"/>
        </w:tc>
      </w:tr>
    </w:tbl>
    <w:p w:rsidR="008F0CCD" w:rsidRDefault="008F0CCD" w:rsidP="008F0CCD">
      <w:pPr>
        <w:pStyle w:val="1"/>
        <w:spacing w:before="120" w:after="120" w:line="240" w:lineRule="auto"/>
        <w:ind w:left="425" w:hanging="425"/>
      </w:pPr>
      <w:bookmarkStart w:id="27" w:name="_Toc23307355"/>
      <w:bookmarkStart w:id="28" w:name="_Toc28487345"/>
      <w:bookmarkStart w:id="29" w:name="_Toc28488615"/>
      <w:bookmarkStart w:id="30" w:name="_Toc292992058"/>
      <w:bookmarkStart w:id="31" w:name="_Toc293339191"/>
      <w:r>
        <w:rPr>
          <w:rFonts w:hint="eastAsia"/>
        </w:rPr>
        <w:t>系统简介</w:t>
      </w:r>
      <w:bookmarkEnd w:id="27"/>
      <w:bookmarkEnd w:id="28"/>
      <w:bookmarkEnd w:id="29"/>
      <w:bookmarkEnd w:id="30"/>
      <w:bookmarkEnd w:id="31"/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32" w:name="_Toc23307356"/>
      <w:bookmarkStart w:id="33" w:name="_Toc28487346"/>
      <w:bookmarkStart w:id="34" w:name="_Toc28488616"/>
      <w:bookmarkStart w:id="35" w:name="_Toc292992059"/>
      <w:bookmarkStart w:id="36" w:name="_Toc293339192"/>
      <w:r>
        <w:rPr>
          <w:rFonts w:hint="eastAsia"/>
        </w:rPr>
        <w:t>系统功能</w:t>
      </w:r>
      <w:bookmarkEnd w:id="32"/>
      <w:bookmarkEnd w:id="33"/>
      <w:bookmarkEnd w:id="34"/>
      <w:bookmarkEnd w:id="35"/>
      <w:bookmarkEnd w:id="36"/>
    </w:p>
    <w:p w:rsidR="008F0CCD" w:rsidRDefault="008F0CCD" w:rsidP="008F0CCD">
      <w:pPr>
        <w:pStyle w:val="ae"/>
      </w:pPr>
      <w:r>
        <w:rPr>
          <w:rFonts w:hint="eastAsia"/>
        </w:rPr>
        <w:t>简述系统的功能。</w:t>
      </w:r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37" w:name="_Toc23307357"/>
      <w:bookmarkStart w:id="38" w:name="_Toc28487347"/>
      <w:bookmarkStart w:id="39" w:name="_Toc28488617"/>
      <w:bookmarkStart w:id="40" w:name="_Toc292992060"/>
      <w:bookmarkStart w:id="41" w:name="_Toc293339193"/>
      <w:r>
        <w:rPr>
          <w:rFonts w:hint="eastAsia"/>
        </w:rPr>
        <w:t>系统环境</w:t>
      </w:r>
      <w:bookmarkEnd w:id="37"/>
      <w:bookmarkEnd w:id="38"/>
      <w:bookmarkEnd w:id="39"/>
      <w:bookmarkEnd w:id="40"/>
      <w:bookmarkEnd w:id="41"/>
    </w:p>
    <w:p w:rsidR="008F0CCD" w:rsidRDefault="008F0CCD" w:rsidP="008F0CCD">
      <w:pPr>
        <w:pStyle w:val="ae"/>
      </w:pPr>
      <w:r>
        <w:rPr>
          <w:rFonts w:hint="eastAsia"/>
        </w:rPr>
        <w:t>描述系统的周围环境，以及系统的外部接口（系统与周围环境的接口）。</w:t>
      </w:r>
    </w:p>
    <w:p w:rsidR="008F0CCD" w:rsidRDefault="008F0CCD" w:rsidP="008F0CCD">
      <w:pPr>
        <w:pStyle w:val="1"/>
        <w:spacing w:before="120" w:after="120" w:line="240" w:lineRule="auto"/>
        <w:ind w:left="425" w:hanging="425"/>
      </w:pPr>
      <w:bookmarkStart w:id="42" w:name="_Toc23307358"/>
      <w:bookmarkStart w:id="43" w:name="_Toc28487348"/>
      <w:bookmarkStart w:id="44" w:name="_Toc28488618"/>
      <w:bookmarkStart w:id="45" w:name="_Toc292992061"/>
      <w:bookmarkStart w:id="46" w:name="_Toc293339194"/>
      <w:r>
        <w:rPr>
          <w:rFonts w:hint="eastAsia"/>
        </w:rPr>
        <w:t>系统用例</w:t>
      </w:r>
      <w:bookmarkEnd w:id="42"/>
      <w:bookmarkEnd w:id="43"/>
      <w:bookmarkEnd w:id="44"/>
      <w:bookmarkEnd w:id="45"/>
      <w:bookmarkEnd w:id="46"/>
    </w:p>
    <w:p w:rsidR="008F0CCD" w:rsidRDefault="008F0CCD" w:rsidP="008F0CCD">
      <w:pPr>
        <w:pStyle w:val="ae"/>
      </w:pPr>
      <w:r>
        <w:rPr>
          <w:rFonts w:hint="eastAsia"/>
        </w:rPr>
        <w:t>主要描述典型的测试系统用例。</w:t>
      </w:r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47" w:name="_Toc23307359"/>
      <w:bookmarkStart w:id="48" w:name="_Toc28487349"/>
      <w:bookmarkStart w:id="49" w:name="_Toc28488619"/>
      <w:bookmarkStart w:id="50" w:name="_Toc292992062"/>
      <w:bookmarkStart w:id="51" w:name="_Toc293339195"/>
      <w:r>
        <w:rPr>
          <w:rFonts w:hint="eastAsia"/>
        </w:rPr>
        <w:t>用例参与者</w:t>
      </w:r>
      <w:bookmarkEnd w:id="47"/>
      <w:bookmarkEnd w:id="48"/>
      <w:bookmarkEnd w:id="49"/>
      <w:bookmarkEnd w:id="50"/>
      <w:bookmarkEnd w:id="51"/>
    </w:p>
    <w:p w:rsidR="008F0CCD" w:rsidRDefault="008F0CCD" w:rsidP="008F0CCD">
      <w:pPr>
        <w:pStyle w:val="ae"/>
      </w:pPr>
      <w:r>
        <w:rPr>
          <w:rFonts w:hint="eastAsia"/>
        </w:rPr>
        <w:t>描述所有系统用例的参与者。</w:t>
      </w:r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52" w:name="_Toc23307360"/>
      <w:bookmarkStart w:id="53" w:name="_Toc28487350"/>
      <w:bookmarkStart w:id="54" w:name="_Toc28488620"/>
      <w:bookmarkStart w:id="55" w:name="_Toc292992063"/>
      <w:bookmarkStart w:id="56" w:name="_Toc293339196"/>
      <w:r>
        <w:rPr>
          <w:rFonts w:hint="eastAsia"/>
        </w:rPr>
        <w:lastRenderedPageBreak/>
        <w:t>用例简介</w:t>
      </w:r>
      <w:bookmarkEnd w:id="52"/>
      <w:bookmarkEnd w:id="53"/>
      <w:bookmarkEnd w:id="54"/>
      <w:bookmarkEnd w:id="55"/>
      <w:bookmarkEnd w:id="56"/>
    </w:p>
    <w:p w:rsidR="008F0CCD" w:rsidRDefault="008F0CCD" w:rsidP="008F0CCD">
      <w:pPr>
        <w:pStyle w:val="ae"/>
      </w:pPr>
      <w:r>
        <w:rPr>
          <w:rFonts w:hint="eastAsia"/>
        </w:rPr>
        <w:t>简单描述系统所有的用例及用例之间的关系。建议用序列图（</w:t>
      </w:r>
      <w:r>
        <w:rPr>
          <w:rFonts w:hint="eastAsia"/>
        </w:rPr>
        <w:t>UML S</w:t>
      </w:r>
      <w:r>
        <w:t>equence Diagram</w:t>
      </w:r>
      <w:r>
        <w:rPr>
          <w:rFonts w:hint="eastAsia"/>
        </w:rPr>
        <w:t>）描述，该图的对象（</w:t>
      </w:r>
      <w:r>
        <w:rPr>
          <w:rFonts w:hint="eastAsia"/>
        </w:rPr>
        <w:t>Object</w:t>
      </w:r>
      <w:r>
        <w:rPr>
          <w:rFonts w:hint="eastAsia"/>
        </w:rPr>
        <w:t>）为此说明书针对的系统。</w:t>
      </w:r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57" w:name="_Toc23307361"/>
      <w:bookmarkStart w:id="58" w:name="_Toc28487351"/>
      <w:bookmarkStart w:id="59" w:name="_Toc28488621"/>
      <w:bookmarkStart w:id="60" w:name="_Toc292992064"/>
      <w:bookmarkStart w:id="61" w:name="_Toc293339197"/>
      <w:r>
        <w:rPr>
          <w:rFonts w:hint="eastAsia"/>
        </w:rPr>
        <w:t>用例</w:t>
      </w:r>
      <w:r>
        <w:rPr>
          <w:rFonts w:hint="eastAsia"/>
        </w:rPr>
        <w:t>1</w:t>
      </w:r>
      <w:bookmarkEnd w:id="57"/>
      <w:bookmarkEnd w:id="58"/>
      <w:bookmarkEnd w:id="59"/>
      <w:bookmarkEnd w:id="60"/>
      <w:bookmarkEnd w:id="61"/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62" w:name="_Toc23307362"/>
      <w:bookmarkStart w:id="63" w:name="_Toc28487352"/>
      <w:bookmarkStart w:id="64" w:name="_Toc28488622"/>
      <w:bookmarkStart w:id="65" w:name="_Toc292992065"/>
      <w:bookmarkStart w:id="66" w:name="_Toc293339198"/>
      <w:r>
        <w:rPr>
          <w:rFonts w:hint="eastAsia"/>
        </w:rPr>
        <w:t>基本路径</w:t>
      </w:r>
      <w:r>
        <w:rPr>
          <w:rFonts w:hint="eastAsia"/>
        </w:rPr>
        <w:t>1</w:t>
      </w:r>
      <w:bookmarkEnd w:id="62"/>
      <w:bookmarkEnd w:id="63"/>
      <w:bookmarkEnd w:id="64"/>
      <w:bookmarkEnd w:id="65"/>
      <w:bookmarkEnd w:id="66"/>
    </w:p>
    <w:p w:rsidR="008F0CCD" w:rsidRDefault="008F0CCD" w:rsidP="008F0CCD">
      <w:pPr>
        <w:pStyle w:val="ae"/>
      </w:pPr>
      <w:r>
        <w:rPr>
          <w:rFonts w:hint="eastAsia"/>
        </w:rPr>
        <w:t>由以下几个方面描述路径</w:t>
      </w:r>
      <w:r>
        <w:rPr>
          <w:rFonts w:hint="eastAsia"/>
        </w:rPr>
        <w:t>(Scenario)</w:t>
      </w:r>
      <w:r>
        <w:rPr>
          <w:rFonts w:hint="eastAsia"/>
        </w:rPr>
        <w:t>：</w:t>
      </w:r>
    </w:p>
    <w:p w:rsidR="008F0CCD" w:rsidRDefault="008F0CCD" w:rsidP="00826BA1">
      <w:pPr>
        <w:pStyle w:val="ae"/>
        <w:numPr>
          <w:ilvl w:val="0"/>
          <w:numId w:val="5"/>
        </w:numPr>
        <w:adjustRightInd/>
        <w:spacing w:line="240" w:lineRule="auto"/>
        <w:textAlignment w:val="auto"/>
      </w:pPr>
      <w:r>
        <w:rPr>
          <w:rFonts w:hint="eastAsia"/>
        </w:rPr>
        <w:t>前置条件</w:t>
      </w:r>
    </w:p>
    <w:p w:rsidR="008F0CCD" w:rsidRDefault="008F0CCD" w:rsidP="00826BA1">
      <w:pPr>
        <w:pStyle w:val="ae"/>
        <w:numPr>
          <w:ilvl w:val="0"/>
          <w:numId w:val="5"/>
        </w:numPr>
        <w:adjustRightInd/>
        <w:spacing w:line="240" w:lineRule="auto"/>
        <w:textAlignment w:val="auto"/>
      </w:pPr>
      <w:r>
        <w:rPr>
          <w:rFonts w:hint="eastAsia"/>
        </w:rPr>
        <w:t>事件流，建议用图形描述</w:t>
      </w:r>
    </w:p>
    <w:p w:rsidR="008F0CCD" w:rsidRDefault="008F0CCD" w:rsidP="00826BA1">
      <w:pPr>
        <w:pStyle w:val="ae"/>
        <w:numPr>
          <w:ilvl w:val="0"/>
          <w:numId w:val="5"/>
        </w:numPr>
        <w:adjustRightInd/>
        <w:spacing w:line="240" w:lineRule="auto"/>
        <w:textAlignment w:val="auto"/>
      </w:pPr>
      <w:r>
        <w:rPr>
          <w:rFonts w:hint="eastAsia"/>
        </w:rPr>
        <w:t>后置条件</w:t>
      </w:r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67" w:name="_Toc23307363"/>
      <w:bookmarkStart w:id="68" w:name="_Toc28487353"/>
      <w:bookmarkStart w:id="69" w:name="_Toc28488623"/>
      <w:bookmarkStart w:id="70" w:name="_Toc292992066"/>
      <w:bookmarkStart w:id="71" w:name="_Toc293339199"/>
      <w:r>
        <w:rPr>
          <w:rFonts w:hint="eastAsia"/>
        </w:rPr>
        <w:t>基本路径</w:t>
      </w:r>
      <w:r>
        <w:rPr>
          <w:rFonts w:hint="eastAsia"/>
        </w:rPr>
        <w:t>2</w:t>
      </w:r>
      <w:bookmarkEnd w:id="67"/>
      <w:bookmarkEnd w:id="68"/>
      <w:bookmarkEnd w:id="69"/>
      <w:bookmarkEnd w:id="70"/>
      <w:bookmarkEnd w:id="71"/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72" w:name="_Toc23307364"/>
      <w:bookmarkStart w:id="73" w:name="_Toc28487354"/>
      <w:bookmarkStart w:id="74" w:name="_Toc28488624"/>
      <w:bookmarkStart w:id="75" w:name="_Toc292992067"/>
      <w:bookmarkStart w:id="76" w:name="_Toc293339200"/>
      <w:r>
        <w:rPr>
          <w:rFonts w:hint="eastAsia"/>
        </w:rPr>
        <w:t>异常路径</w:t>
      </w:r>
      <w:r>
        <w:rPr>
          <w:rFonts w:hint="eastAsia"/>
        </w:rPr>
        <w:t>1</w:t>
      </w:r>
      <w:bookmarkEnd w:id="72"/>
      <w:bookmarkEnd w:id="73"/>
      <w:bookmarkEnd w:id="74"/>
      <w:bookmarkEnd w:id="75"/>
      <w:bookmarkEnd w:id="76"/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77" w:name="_Toc23307365"/>
      <w:bookmarkStart w:id="78" w:name="_Toc28487355"/>
      <w:bookmarkStart w:id="79" w:name="_Toc28488625"/>
      <w:bookmarkStart w:id="80" w:name="_Toc292992068"/>
      <w:bookmarkStart w:id="81" w:name="_Toc293339201"/>
      <w:r>
        <w:rPr>
          <w:rFonts w:hint="eastAsia"/>
        </w:rPr>
        <w:t>异常路径</w:t>
      </w:r>
      <w:r>
        <w:rPr>
          <w:rFonts w:hint="eastAsia"/>
        </w:rPr>
        <w:t>2</w:t>
      </w:r>
      <w:bookmarkEnd w:id="77"/>
      <w:bookmarkEnd w:id="78"/>
      <w:bookmarkEnd w:id="79"/>
      <w:bookmarkEnd w:id="80"/>
      <w:bookmarkEnd w:id="81"/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82" w:name="_Toc23307366"/>
      <w:bookmarkStart w:id="83" w:name="_Toc28487356"/>
      <w:bookmarkStart w:id="84" w:name="_Toc28488626"/>
      <w:bookmarkStart w:id="85" w:name="_Toc292992069"/>
      <w:bookmarkStart w:id="86" w:name="_Toc293339202"/>
      <w:r>
        <w:rPr>
          <w:rFonts w:hint="eastAsia"/>
        </w:rPr>
        <w:t>用例</w:t>
      </w:r>
      <w:r>
        <w:rPr>
          <w:rFonts w:hint="eastAsia"/>
        </w:rPr>
        <w:t>2</w:t>
      </w:r>
      <w:bookmarkEnd w:id="82"/>
      <w:bookmarkEnd w:id="83"/>
      <w:bookmarkEnd w:id="84"/>
      <w:bookmarkEnd w:id="85"/>
      <w:bookmarkEnd w:id="86"/>
    </w:p>
    <w:p w:rsidR="008F0CCD" w:rsidRDefault="002B3A7F" w:rsidP="008F0CCD">
      <w:pPr>
        <w:pStyle w:val="1"/>
        <w:spacing w:before="120" w:after="120" w:line="240" w:lineRule="auto"/>
        <w:ind w:left="425" w:hanging="425"/>
      </w:pPr>
      <w:bookmarkStart w:id="87" w:name="_Toc23307367"/>
      <w:bookmarkStart w:id="88" w:name="_Toc28487357"/>
      <w:bookmarkStart w:id="89" w:name="_Toc28488627"/>
      <w:bookmarkStart w:id="90" w:name="_Toc292992070"/>
      <w:bookmarkStart w:id="91" w:name="_Toc293339203"/>
      <w:r>
        <w:rPr>
          <w:rFonts w:hint="eastAsia"/>
        </w:rPr>
        <w:t>关键问题</w:t>
      </w:r>
      <w:r w:rsidR="008F0CCD">
        <w:rPr>
          <w:rFonts w:hint="eastAsia"/>
        </w:rPr>
        <w:t>和解决方案</w:t>
      </w:r>
      <w:bookmarkEnd w:id="87"/>
      <w:bookmarkEnd w:id="88"/>
      <w:bookmarkEnd w:id="89"/>
      <w:bookmarkEnd w:id="90"/>
      <w:bookmarkEnd w:id="91"/>
    </w:p>
    <w:p w:rsidR="008F0CCD" w:rsidRDefault="002B3A7F" w:rsidP="008F0CCD">
      <w:pPr>
        <w:pStyle w:val="ae"/>
      </w:pPr>
      <w:r>
        <w:rPr>
          <w:rFonts w:hint="eastAsia"/>
        </w:rPr>
        <w:t>列出关键</w:t>
      </w:r>
      <w:r w:rsidR="008F0CCD">
        <w:rPr>
          <w:rFonts w:hint="eastAsia"/>
        </w:rPr>
        <w:t>问题</w:t>
      </w:r>
      <w:r>
        <w:rPr>
          <w:rFonts w:hint="eastAsia"/>
        </w:rPr>
        <w:t>及</w:t>
      </w:r>
      <w:r w:rsidR="008F0CCD">
        <w:rPr>
          <w:rFonts w:hint="eastAsia"/>
        </w:rPr>
        <w:t>相应的解决方案。</w:t>
      </w:r>
    </w:p>
    <w:p w:rsidR="008F0CCD" w:rsidRDefault="002B3A7F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92" w:name="_Toc292992071"/>
      <w:bookmarkStart w:id="93" w:name="_Toc293339204"/>
      <w:r>
        <w:rPr>
          <w:rFonts w:hint="eastAsia"/>
        </w:rPr>
        <w:t>问题</w:t>
      </w:r>
      <w:r w:rsidR="008F0CCD">
        <w:rPr>
          <w:rFonts w:hint="eastAsia"/>
        </w:rPr>
        <w:t>1</w:t>
      </w:r>
      <w:bookmarkEnd w:id="92"/>
      <w:bookmarkEnd w:id="93"/>
    </w:p>
    <w:p w:rsidR="008F0CCD" w:rsidRDefault="002B3A7F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94" w:name="_Toc292992072"/>
      <w:bookmarkStart w:id="95" w:name="_Toc293339205"/>
      <w:r>
        <w:rPr>
          <w:rFonts w:hint="eastAsia"/>
        </w:rPr>
        <w:t>问题</w:t>
      </w:r>
      <w:r w:rsidR="008F0CCD">
        <w:rPr>
          <w:rFonts w:hint="eastAsia"/>
        </w:rPr>
        <w:t>描述</w:t>
      </w:r>
      <w:bookmarkEnd w:id="94"/>
      <w:bookmarkEnd w:id="95"/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96" w:name="_Toc292992073"/>
      <w:bookmarkStart w:id="97" w:name="_Toc293339206"/>
      <w:r>
        <w:rPr>
          <w:rFonts w:hint="eastAsia"/>
        </w:rPr>
        <w:t>解决方案</w:t>
      </w:r>
      <w:r>
        <w:rPr>
          <w:rFonts w:hint="eastAsia"/>
        </w:rPr>
        <w:t>1</w:t>
      </w:r>
      <w:bookmarkEnd w:id="96"/>
      <w:bookmarkEnd w:id="97"/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98" w:name="_Toc292992074"/>
      <w:bookmarkStart w:id="99" w:name="_Toc293339207"/>
      <w:r>
        <w:rPr>
          <w:rFonts w:hint="eastAsia"/>
        </w:rPr>
        <w:t>解决方案</w:t>
      </w:r>
      <w:r>
        <w:rPr>
          <w:rFonts w:hint="eastAsia"/>
        </w:rPr>
        <w:t>2</w:t>
      </w:r>
      <w:bookmarkEnd w:id="98"/>
      <w:bookmarkEnd w:id="99"/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100" w:name="_Toc292992075"/>
      <w:bookmarkStart w:id="101" w:name="_Toc293339208"/>
      <w:r>
        <w:rPr>
          <w:rFonts w:hint="eastAsia"/>
        </w:rPr>
        <w:t>方案比较</w:t>
      </w:r>
      <w:bookmarkEnd w:id="100"/>
      <w:bookmarkEnd w:id="101"/>
    </w:p>
    <w:p w:rsidR="008F0CCD" w:rsidRDefault="002B3A7F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02" w:name="_Toc292992076"/>
      <w:bookmarkStart w:id="103" w:name="_Toc293339209"/>
      <w:r>
        <w:rPr>
          <w:rFonts w:hint="eastAsia"/>
        </w:rPr>
        <w:t>问题</w:t>
      </w:r>
      <w:r w:rsidR="008F0CCD">
        <w:rPr>
          <w:rFonts w:hint="eastAsia"/>
        </w:rPr>
        <w:t>2</w:t>
      </w:r>
      <w:bookmarkEnd w:id="102"/>
      <w:bookmarkEnd w:id="103"/>
    </w:p>
    <w:p w:rsidR="008F0CCD" w:rsidRDefault="008F0CCD" w:rsidP="008F0CCD">
      <w:pPr>
        <w:pStyle w:val="ae"/>
      </w:pPr>
    </w:p>
    <w:p w:rsidR="008F0CCD" w:rsidRDefault="008F0CCD" w:rsidP="008F0CCD">
      <w:pPr>
        <w:pStyle w:val="1"/>
        <w:spacing w:before="120" w:after="120" w:line="240" w:lineRule="auto"/>
        <w:ind w:left="425" w:hanging="425"/>
      </w:pPr>
      <w:bookmarkStart w:id="104" w:name="_Toc23307368"/>
      <w:bookmarkStart w:id="105" w:name="_Toc28487358"/>
      <w:bookmarkStart w:id="106" w:name="_Toc28488628"/>
      <w:bookmarkStart w:id="107" w:name="_Toc292992077"/>
      <w:bookmarkStart w:id="108" w:name="_Toc293339210"/>
      <w:r>
        <w:rPr>
          <w:rFonts w:hint="eastAsia"/>
        </w:rPr>
        <w:lastRenderedPageBreak/>
        <w:t>系统逻辑结构</w:t>
      </w:r>
      <w:bookmarkEnd w:id="104"/>
      <w:bookmarkEnd w:id="105"/>
      <w:bookmarkEnd w:id="106"/>
      <w:bookmarkEnd w:id="107"/>
      <w:bookmarkEnd w:id="108"/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09" w:name="_Toc23307369"/>
      <w:bookmarkStart w:id="110" w:name="_Toc28487359"/>
      <w:bookmarkStart w:id="111" w:name="_Toc28488629"/>
      <w:bookmarkStart w:id="112" w:name="_Toc292992078"/>
      <w:bookmarkStart w:id="113" w:name="_Toc293339211"/>
      <w:r>
        <w:rPr>
          <w:rFonts w:hint="eastAsia"/>
        </w:rPr>
        <w:t>静态结构</w:t>
      </w:r>
      <w:bookmarkEnd w:id="109"/>
      <w:bookmarkEnd w:id="110"/>
      <w:bookmarkEnd w:id="111"/>
      <w:bookmarkEnd w:id="112"/>
      <w:bookmarkEnd w:id="113"/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114" w:name="_Toc23307370"/>
      <w:bookmarkStart w:id="115" w:name="_Toc28487360"/>
      <w:bookmarkStart w:id="116" w:name="_Toc28488630"/>
      <w:bookmarkStart w:id="117" w:name="_Toc292992079"/>
      <w:bookmarkStart w:id="118" w:name="_Toc293339212"/>
      <w:r>
        <w:rPr>
          <w:rFonts w:hint="eastAsia"/>
        </w:rPr>
        <w:t>概述</w:t>
      </w:r>
      <w:bookmarkEnd w:id="114"/>
      <w:bookmarkEnd w:id="115"/>
      <w:bookmarkEnd w:id="116"/>
      <w:bookmarkEnd w:id="117"/>
      <w:bookmarkEnd w:id="118"/>
    </w:p>
    <w:p w:rsidR="008F0CCD" w:rsidRDefault="008F0CCD" w:rsidP="008F0CCD">
      <w:pPr>
        <w:pStyle w:val="ae"/>
      </w:pPr>
      <w:r>
        <w:rPr>
          <w:rFonts w:hint="eastAsia"/>
        </w:rPr>
        <w:t>简述描述构成系统的所有模块</w:t>
      </w:r>
      <w:r>
        <w:rPr>
          <w:rFonts w:hint="eastAsia"/>
        </w:rPr>
        <w:t>(</w:t>
      </w:r>
      <w:r>
        <w:t>module</w:t>
      </w:r>
      <w:r>
        <w:rPr>
          <w:rFonts w:hint="eastAsia"/>
        </w:rPr>
        <w:t>)</w:t>
      </w:r>
      <w:r>
        <w:rPr>
          <w:rFonts w:hint="eastAsia"/>
        </w:rPr>
        <w:t>；建议用图形描述。</w:t>
      </w:r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119" w:name="_Toc23307371"/>
      <w:bookmarkStart w:id="120" w:name="_Toc28487361"/>
      <w:bookmarkStart w:id="121" w:name="_Toc28488631"/>
      <w:bookmarkStart w:id="122" w:name="_Toc292992080"/>
      <w:bookmarkStart w:id="123" w:name="_Toc293339213"/>
      <w:r>
        <w:rPr>
          <w:rFonts w:hint="eastAsia"/>
        </w:rPr>
        <w:t>Module1</w:t>
      </w:r>
      <w:bookmarkEnd w:id="119"/>
      <w:bookmarkEnd w:id="120"/>
      <w:bookmarkEnd w:id="121"/>
      <w:bookmarkEnd w:id="122"/>
      <w:bookmarkEnd w:id="123"/>
    </w:p>
    <w:p w:rsidR="008F0CCD" w:rsidRDefault="008F0CCD" w:rsidP="008F0CCD">
      <w:pPr>
        <w:pStyle w:val="ae"/>
      </w:pPr>
      <w:r>
        <w:rPr>
          <w:rFonts w:hint="eastAsia"/>
        </w:rPr>
        <w:t>详细描述这个模块的功能。</w:t>
      </w:r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124" w:name="_Toc23307372"/>
      <w:bookmarkStart w:id="125" w:name="_Toc28487362"/>
      <w:bookmarkStart w:id="126" w:name="_Toc28488632"/>
      <w:bookmarkStart w:id="127" w:name="_Toc292992081"/>
      <w:bookmarkStart w:id="128" w:name="_Toc293339214"/>
      <w:r>
        <w:rPr>
          <w:rFonts w:hint="eastAsia"/>
        </w:rPr>
        <w:t>Module 2</w:t>
      </w:r>
      <w:bookmarkEnd w:id="124"/>
      <w:bookmarkEnd w:id="125"/>
      <w:bookmarkEnd w:id="126"/>
      <w:bookmarkEnd w:id="127"/>
      <w:bookmarkEnd w:id="128"/>
    </w:p>
    <w:p w:rsidR="008F0CCD" w:rsidRDefault="008F0CCD" w:rsidP="008F0CCD">
      <w:pPr>
        <w:pStyle w:val="ae"/>
      </w:pPr>
      <w:r>
        <w:rPr>
          <w:rFonts w:hint="eastAsia"/>
        </w:rPr>
        <w:t>详细描述这个模块的功能。</w:t>
      </w:r>
    </w:p>
    <w:p w:rsidR="008F0CCD" w:rsidRDefault="008F0CCD" w:rsidP="008F0CCD">
      <w:pPr>
        <w:pStyle w:val="30"/>
        <w:tabs>
          <w:tab w:val="left" w:pos="779"/>
        </w:tabs>
        <w:spacing w:before="120" w:after="120" w:line="240" w:lineRule="auto"/>
        <w:ind w:left="709" w:hanging="709"/>
      </w:pPr>
      <w:bookmarkStart w:id="129" w:name="_Toc23307373"/>
      <w:bookmarkStart w:id="130" w:name="_Toc28487363"/>
      <w:bookmarkStart w:id="131" w:name="_Toc28488633"/>
      <w:bookmarkStart w:id="132" w:name="_Toc292992082"/>
      <w:bookmarkStart w:id="133" w:name="_Toc293339215"/>
      <w:r>
        <w:rPr>
          <w:rFonts w:hint="eastAsia"/>
        </w:rPr>
        <w:t>内部接口</w:t>
      </w:r>
      <w:bookmarkEnd w:id="129"/>
      <w:bookmarkEnd w:id="130"/>
      <w:bookmarkEnd w:id="131"/>
      <w:bookmarkEnd w:id="132"/>
      <w:bookmarkEnd w:id="133"/>
    </w:p>
    <w:p w:rsidR="008F0CCD" w:rsidRDefault="008F0CCD" w:rsidP="008F0CCD">
      <w:pPr>
        <w:pStyle w:val="ae"/>
      </w:pPr>
      <w:r>
        <w:rPr>
          <w:rFonts w:hint="eastAsia"/>
        </w:rPr>
        <w:t>描述系统模块之间的接口。</w:t>
      </w:r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34" w:name="_Toc23307374"/>
      <w:bookmarkStart w:id="135" w:name="_Toc28487364"/>
      <w:bookmarkStart w:id="136" w:name="_Toc28488634"/>
      <w:bookmarkStart w:id="137" w:name="_Toc292992083"/>
      <w:bookmarkStart w:id="138" w:name="_Toc293339216"/>
      <w:r>
        <w:rPr>
          <w:rFonts w:hint="eastAsia"/>
        </w:rPr>
        <w:t>动态结构</w:t>
      </w:r>
      <w:bookmarkEnd w:id="134"/>
      <w:bookmarkEnd w:id="135"/>
      <w:bookmarkEnd w:id="136"/>
      <w:bookmarkEnd w:id="137"/>
      <w:bookmarkEnd w:id="138"/>
    </w:p>
    <w:p w:rsidR="008F0CCD" w:rsidRDefault="008F0CCD" w:rsidP="008F0CCD">
      <w:pPr>
        <w:pStyle w:val="ae"/>
      </w:pPr>
      <w:r>
        <w:rPr>
          <w:rFonts w:hint="eastAsia"/>
        </w:rPr>
        <w:t>对第</w:t>
      </w:r>
      <w:r>
        <w:rPr>
          <w:rFonts w:hint="eastAsia"/>
        </w:rPr>
        <w:t>3</w:t>
      </w:r>
      <w:r>
        <w:rPr>
          <w:rFonts w:hint="eastAsia"/>
        </w:rPr>
        <w:t>章列出的典型用例，把每个用例和每一个路径细化到模块一级。建议用序列图（</w:t>
      </w:r>
      <w:r>
        <w:rPr>
          <w:rFonts w:hint="eastAsia"/>
        </w:rPr>
        <w:t>UML S</w:t>
      </w:r>
      <w:r>
        <w:t>equence Diagram</w:t>
      </w:r>
      <w:r>
        <w:rPr>
          <w:rFonts w:hint="eastAsia"/>
        </w:rPr>
        <w:t>）描述，该图的对象（</w:t>
      </w:r>
      <w:r>
        <w:rPr>
          <w:rFonts w:hint="eastAsia"/>
        </w:rPr>
        <w:t>Object</w:t>
      </w:r>
      <w:r>
        <w:rPr>
          <w:rFonts w:hint="eastAsia"/>
        </w:rPr>
        <w:t>）为各个模块。</w:t>
      </w:r>
    </w:p>
    <w:p w:rsidR="008F0CCD" w:rsidRDefault="008F0CCD" w:rsidP="008F0CCD">
      <w:pPr>
        <w:pStyle w:val="1"/>
        <w:spacing w:before="120" w:after="120" w:line="240" w:lineRule="auto"/>
        <w:ind w:left="425" w:hanging="425"/>
      </w:pPr>
      <w:bookmarkStart w:id="139" w:name="_Toc23307375"/>
      <w:bookmarkStart w:id="140" w:name="_Toc28487365"/>
      <w:bookmarkStart w:id="141" w:name="_Toc28488635"/>
      <w:bookmarkStart w:id="142" w:name="_Toc292992084"/>
      <w:bookmarkStart w:id="143" w:name="_Toc293339217"/>
      <w:r>
        <w:rPr>
          <w:rFonts w:hint="eastAsia"/>
        </w:rPr>
        <w:t>系统物理结构</w:t>
      </w:r>
      <w:bookmarkEnd w:id="139"/>
      <w:bookmarkEnd w:id="140"/>
      <w:bookmarkEnd w:id="141"/>
      <w:bookmarkEnd w:id="142"/>
      <w:bookmarkEnd w:id="143"/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44" w:name="_Toc23307376"/>
      <w:bookmarkStart w:id="145" w:name="_Toc28487366"/>
      <w:bookmarkStart w:id="146" w:name="_Toc28488636"/>
      <w:bookmarkStart w:id="147" w:name="_Toc292992085"/>
      <w:bookmarkStart w:id="148" w:name="_Toc293339218"/>
      <w:r>
        <w:rPr>
          <w:rFonts w:hint="eastAsia"/>
        </w:rPr>
        <w:t>静态结构</w:t>
      </w:r>
      <w:bookmarkEnd w:id="144"/>
      <w:bookmarkEnd w:id="145"/>
      <w:bookmarkEnd w:id="146"/>
      <w:bookmarkEnd w:id="147"/>
      <w:bookmarkEnd w:id="148"/>
    </w:p>
    <w:p w:rsidR="008F0CCD" w:rsidRDefault="008F0CCD" w:rsidP="008F0CCD">
      <w:pPr>
        <w:pStyle w:val="ae"/>
      </w:pPr>
      <w:r>
        <w:rPr>
          <w:rFonts w:hint="eastAsia"/>
        </w:rPr>
        <w:t>详细描述系统所有进程和线程，及其部署。</w:t>
      </w:r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49" w:name="_Toc23307377"/>
      <w:bookmarkStart w:id="150" w:name="_Toc28487367"/>
      <w:bookmarkStart w:id="151" w:name="_Toc28488637"/>
      <w:bookmarkStart w:id="152" w:name="_Toc292992086"/>
      <w:bookmarkStart w:id="153" w:name="_Toc293339219"/>
      <w:r>
        <w:rPr>
          <w:rFonts w:hint="eastAsia"/>
        </w:rPr>
        <w:t>动态结构</w:t>
      </w:r>
      <w:bookmarkEnd w:id="149"/>
      <w:bookmarkEnd w:id="150"/>
      <w:bookmarkEnd w:id="151"/>
      <w:bookmarkEnd w:id="152"/>
      <w:bookmarkEnd w:id="153"/>
    </w:p>
    <w:p w:rsidR="008F0CCD" w:rsidRDefault="008F0CCD" w:rsidP="008F0CCD">
      <w:pPr>
        <w:pStyle w:val="ae"/>
      </w:pPr>
      <w:r>
        <w:rPr>
          <w:rFonts w:hint="eastAsia"/>
        </w:rPr>
        <w:t>详细描述系统所有进程、业务</w:t>
      </w:r>
      <w:r>
        <w:rPr>
          <w:rFonts w:hint="eastAsia"/>
        </w:rPr>
        <w:t>FSM</w:t>
      </w:r>
      <w:r>
        <w:rPr>
          <w:rFonts w:hint="eastAsia"/>
        </w:rPr>
        <w:t>的生命周期以及创建关系。</w:t>
      </w:r>
    </w:p>
    <w:p w:rsidR="008F0CCD" w:rsidRDefault="008F0CCD" w:rsidP="008F0CCD">
      <w:pPr>
        <w:pStyle w:val="1"/>
        <w:spacing w:before="120" w:after="120" w:line="240" w:lineRule="auto"/>
        <w:ind w:left="425" w:hanging="425"/>
      </w:pPr>
      <w:bookmarkStart w:id="154" w:name="_Toc23307378"/>
      <w:bookmarkStart w:id="155" w:name="_Toc28487368"/>
      <w:bookmarkStart w:id="156" w:name="_Toc28488638"/>
      <w:bookmarkStart w:id="157" w:name="_Toc292992087"/>
      <w:bookmarkStart w:id="158" w:name="_Toc293339220"/>
      <w:r>
        <w:rPr>
          <w:rFonts w:hint="eastAsia"/>
        </w:rPr>
        <w:t>数据结构</w:t>
      </w:r>
      <w:bookmarkEnd w:id="154"/>
      <w:bookmarkEnd w:id="155"/>
      <w:bookmarkEnd w:id="156"/>
      <w:bookmarkEnd w:id="157"/>
      <w:bookmarkEnd w:id="158"/>
    </w:p>
    <w:p w:rsidR="008F0CCD" w:rsidRDefault="008F0CCD" w:rsidP="008F0CCD">
      <w:pPr>
        <w:pStyle w:val="ae"/>
      </w:pPr>
      <w:r>
        <w:rPr>
          <w:rFonts w:hint="eastAsia"/>
        </w:rPr>
        <w:t>描述系统的数据模型、数据库表定义、配置文件定义。</w:t>
      </w:r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59" w:name="_Toc292992088"/>
      <w:bookmarkStart w:id="160" w:name="_Toc293339221"/>
      <w:r>
        <w:rPr>
          <w:rFonts w:hint="eastAsia"/>
        </w:rPr>
        <w:lastRenderedPageBreak/>
        <w:t>数据模型</w:t>
      </w:r>
      <w:bookmarkEnd w:id="159"/>
      <w:bookmarkEnd w:id="160"/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61" w:name="_Toc292992089"/>
      <w:bookmarkStart w:id="162" w:name="_Toc293339222"/>
      <w:r>
        <w:rPr>
          <w:rFonts w:hint="eastAsia"/>
        </w:rPr>
        <w:t>数据库表</w:t>
      </w:r>
      <w:bookmarkEnd w:id="161"/>
      <w:bookmarkEnd w:id="162"/>
    </w:p>
    <w:p w:rsidR="008F0CCD" w:rsidRDefault="008F0CCD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63" w:name="_Toc292992090"/>
      <w:bookmarkStart w:id="164" w:name="_Toc293339223"/>
      <w:r>
        <w:rPr>
          <w:rFonts w:hint="eastAsia"/>
        </w:rPr>
        <w:t>配置文件</w:t>
      </w:r>
      <w:bookmarkEnd w:id="163"/>
      <w:bookmarkEnd w:id="164"/>
    </w:p>
    <w:p w:rsidR="008F0CCD" w:rsidRDefault="008F0CCD" w:rsidP="008F0CCD">
      <w:pPr>
        <w:pStyle w:val="1"/>
        <w:spacing w:before="120" w:after="120" w:line="240" w:lineRule="auto"/>
        <w:ind w:left="425" w:hanging="425"/>
      </w:pPr>
      <w:bookmarkStart w:id="165" w:name="_Toc23307379"/>
      <w:bookmarkStart w:id="166" w:name="_Toc28487369"/>
      <w:bookmarkStart w:id="167" w:name="_Toc28488639"/>
      <w:bookmarkStart w:id="168" w:name="_Toc292992091"/>
      <w:bookmarkStart w:id="169" w:name="_Toc293339224"/>
      <w:r>
        <w:rPr>
          <w:rFonts w:hint="eastAsia"/>
        </w:rPr>
        <w:t>系统性能</w:t>
      </w:r>
      <w:bookmarkEnd w:id="165"/>
      <w:bookmarkEnd w:id="166"/>
      <w:bookmarkEnd w:id="167"/>
      <w:bookmarkEnd w:id="168"/>
      <w:bookmarkEnd w:id="169"/>
    </w:p>
    <w:p w:rsidR="008F0CCD" w:rsidRDefault="008F0CCD" w:rsidP="008F0CCD">
      <w:pPr>
        <w:pStyle w:val="ae"/>
      </w:pPr>
      <w:r>
        <w:rPr>
          <w:rFonts w:hint="eastAsia"/>
        </w:rPr>
        <w:t>描述系统的性能需求以及系统的设计是如何满足性能需求的。</w:t>
      </w:r>
    </w:p>
    <w:p w:rsidR="002B3A7F" w:rsidRDefault="002B3A7F" w:rsidP="002B3A7F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70" w:name="_Toc293339225"/>
      <w:r>
        <w:rPr>
          <w:rFonts w:hint="eastAsia"/>
        </w:rPr>
        <w:t>性能需求</w:t>
      </w:r>
      <w:bookmarkEnd w:id="170"/>
    </w:p>
    <w:p w:rsidR="002B3A7F" w:rsidRDefault="002B3A7F" w:rsidP="008F0CCD">
      <w:pPr>
        <w:pStyle w:val="20"/>
        <w:tabs>
          <w:tab w:val="clear" w:pos="696"/>
          <w:tab w:val="num" w:pos="567"/>
          <w:tab w:val="left" w:pos="779"/>
        </w:tabs>
        <w:spacing w:before="120" w:after="120" w:line="240" w:lineRule="auto"/>
        <w:ind w:left="567" w:hanging="567"/>
      </w:pPr>
      <w:bookmarkStart w:id="171" w:name="_Toc293339226"/>
      <w:r>
        <w:rPr>
          <w:rFonts w:hint="eastAsia"/>
        </w:rPr>
        <w:t>性能设计</w:t>
      </w:r>
      <w:bookmarkEnd w:id="171"/>
    </w:p>
    <w:p w:rsidR="008F0CCD" w:rsidRDefault="008F0CCD" w:rsidP="008F0CCD">
      <w:pPr>
        <w:pStyle w:val="1"/>
        <w:spacing w:before="120" w:after="120" w:line="240" w:lineRule="auto"/>
        <w:ind w:left="425" w:hanging="425"/>
      </w:pPr>
      <w:bookmarkStart w:id="172" w:name="_Toc23307380"/>
      <w:bookmarkStart w:id="173" w:name="_Toc28487370"/>
      <w:bookmarkStart w:id="174" w:name="_Toc28488640"/>
      <w:bookmarkStart w:id="175" w:name="_Toc292992092"/>
      <w:bookmarkStart w:id="176" w:name="_Toc293339227"/>
      <w:r>
        <w:rPr>
          <w:rFonts w:hint="eastAsia"/>
        </w:rPr>
        <w:t>参考资料</w:t>
      </w:r>
      <w:bookmarkEnd w:id="172"/>
      <w:bookmarkEnd w:id="173"/>
      <w:bookmarkEnd w:id="174"/>
      <w:bookmarkEnd w:id="175"/>
      <w:bookmarkEnd w:id="176"/>
    </w:p>
    <w:p w:rsidR="008F0CCD" w:rsidRDefault="008F0CCD" w:rsidP="008F0CCD">
      <w:pPr>
        <w:pStyle w:val="ae"/>
      </w:pPr>
      <w:r>
        <w:rPr>
          <w:rFonts w:hint="eastAsia"/>
        </w:rPr>
        <w:t>参考文献说明一般包括：编号、名称、作者、版本号、出版</w:t>
      </w:r>
      <w:r>
        <w:rPr>
          <w:rFonts w:hint="eastAsia"/>
        </w:rPr>
        <w:t>/</w:t>
      </w:r>
      <w:r>
        <w:rPr>
          <w:rFonts w:hint="eastAsia"/>
        </w:rPr>
        <w:t>发布时间。</w:t>
      </w:r>
    </w:p>
    <w:p w:rsidR="008F0CCD" w:rsidRDefault="008F0CCD" w:rsidP="008F0CCD">
      <w:pPr>
        <w:pStyle w:val="ae"/>
      </w:pPr>
    </w:p>
    <w:p w:rsidR="008F0CCD" w:rsidRPr="008F0CCD" w:rsidRDefault="008F0CCD" w:rsidP="008F0CCD">
      <w:pPr>
        <w:jc w:val="center"/>
      </w:pP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完毕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bookmarkEnd w:id="7"/>
      <w:bookmarkEnd w:id="8"/>
      <w:bookmarkEnd w:id="9"/>
      <w:bookmarkEnd w:id="10"/>
      <w:bookmarkEnd w:id="11"/>
      <w:bookmarkEnd w:id="12"/>
      <w:bookmarkEnd w:id="13"/>
    </w:p>
    <w:sectPr w:rsidR="008F0CCD" w:rsidRPr="008F0CCD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BB0" w:rsidRDefault="00E54BB0" w:rsidP="006C6845">
      <w:r>
        <w:separator/>
      </w:r>
    </w:p>
  </w:endnote>
  <w:endnote w:type="continuationSeparator" w:id="0">
    <w:p w:rsidR="00E54BB0" w:rsidRDefault="00E54BB0" w:rsidP="006C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9E" w:rsidRDefault="00137B9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9E" w:rsidRDefault="00137B9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9E" w:rsidRDefault="00137B9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1F" w:rsidRDefault="007C491F">
    <w:pPr>
      <w:pStyle w:val="a4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"M/d/yyyy" </w:instrText>
    </w:r>
    <w:r>
      <w:rPr>
        <w:kern w:val="0"/>
        <w:szCs w:val="21"/>
      </w:rPr>
      <w:fldChar w:fldCharType="separate"/>
    </w:r>
    <w:r w:rsidR="00B92A59">
      <w:rPr>
        <w:noProof/>
        <w:kern w:val="0"/>
        <w:szCs w:val="21"/>
      </w:rPr>
      <w:t>8/21/2015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机密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目录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37B9E"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1F" w:rsidRDefault="007C491F">
    <w:pPr>
      <w:pStyle w:val="a4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"M/d/yyyy" </w:instrText>
    </w:r>
    <w:r>
      <w:rPr>
        <w:kern w:val="0"/>
        <w:szCs w:val="21"/>
      </w:rPr>
      <w:fldChar w:fldCharType="separate"/>
    </w:r>
    <w:r w:rsidR="00B92A59">
      <w:rPr>
        <w:noProof/>
        <w:kern w:val="0"/>
        <w:szCs w:val="21"/>
      </w:rPr>
      <w:t>8/21/2015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正文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37B9E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BB0" w:rsidRDefault="00E54BB0" w:rsidP="006C6845">
      <w:r>
        <w:separator/>
      </w:r>
    </w:p>
  </w:footnote>
  <w:footnote w:type="continuationSeparator" w:id="0">
    <w:p w:rsidR="00E54BB0" w:rsidRDefault="00E54BB0" w:rsidP="006C6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9E" w:rsidRDefault="00137B9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47059" o:spid="_x0000_s2050" type="#_x0000_t136" style="position:absolute;left:0;text-align:left;margin-left:0;margin-top:0;width:390.65pt;height:195.3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保密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1F" w:rsidRPr="00DD3871" w:rsidRDefault="00137B9E">
    <w:pPr>
      <w:pStyle w:val="a3"/>
      <w:jc w:val="both"/>
      <w:rPr>
        <w:rFonts w:ascii="宋体" w:hAnsi="宋体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47060" o:spid="_x0000_s2051" type="#_x0000_t136" style="position:absolute;left:0;text-align:left;margin-left:0;margin-top:0;width:390.65pt;height:195.3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保密"/>
        </v:shape>
      </w:pict>
    </w:r>
    <w:r w:rsidR="00F90B5C" w:rsidRPr="008A0135">
      <w:rPr>
        <w:noProof/>
      </w:rPr>
      <w:drawing>
        <wp:inline distT="0" distB="0" distL="0" distR="0">
          <wp:extent cx="1447165" cy="381635"/>
          <wp:effectExtent l="0" t="0" r="635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491F">
      <w:rPr>
        <w:rFonts w:hint="eastAsia"/>
      </w:rPr>
      <w:t xml:space="preserve">                          </w:t>
    </w:r>
    <w:r w:rsidR="008F0CCD">
      <w:rPr>
        <w:rFonts w:hint="eastAsia"/>
      </w:rPr>
      <w:t xml:space="preserve">      </w:t>
    </w:r>
    <w:r w:rsidR="007C491F">
      <w:rPr>
        <w:rFonts w:hint="eastAsia"/>
      </w:rPr>
      <w:t xml:space="preserve">         </w:t>
    </w:r>
    <w:r w:rsidR="00A63D33">
      <w:rPr>
        <w:rFonts w:hint="eastAsia"/>
      </w:rPr>
      <w:t xml:space="preserve">  </w:t>
    </w:r>
    <w:r w:rsidR="007C491F">
      <w:rPr>
        <w:rFonts w:hint="eastAsia"/>
      </w:rPr>
      <w:t xml:space="preserve">    </w:t>
    </w:r>
    <w:r w:rsidR="00A63D33">
      <w:rPr>
        <w:rFonts w:hint="eastAsia"/>
      </w:rPr>
      <w:t xml:space="preserve">     </w:t>
    </w:r>
    <w:r w:rsidR="007C491F">
      <w:rPr>
        <w:rFonts w:hint="eastAsia"/>
      </w:rPr>
      <w:t xml:space="preserve"> </w:t>
    </w:r>
    <w:r w:rsidR="00B92A59">
      <w:t xml:space="preserve">   </w:t>
    </w:r>
    <w:r w:rsidR="00B92A59">
      <w:rPr>
        <w:rFonts w:ascii="宋体" w:hAnsi="宋体" w:cs="Arial" w:hint="eastAsia"/>
        <w:sz w:val="24"/>
        <w:szCs w:val="24"/>
      </w:rPr>
      <w:t>内部资料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9E" w:rsidRDefault="00137B9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47058" o:spid="_x0000_s2049" type="#_x0000_t136" style="position:absolute;left:0;text-align:left;margin-left:0;margin-top:0;width:390.65pt;height:195.3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保密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9E" w:rsidRDefault="00137B9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47062" o:spid="_x0000_s2053" type="#_x0000_t136" style="position:absolute;left:0;text-align:left;margin-left:0;margin-top:0;width:390.65pt;height:195.3pt;rotation:315;z-index:-251649024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保密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1F" w:rsidRPr="009420DD" w:rsidRDefault="00137B9E" w:rsidP="009420DD">
    <w:pPr>
      <w:pStyle w:val="a3"/>
      <w:jc w:val="both"/>
      <w:rPr>
        <w:rFonts w:ascii="宋体" w:hAnsi="宋体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47063" o:spid="_x0000_s2054" type="#_x0000_t136" style="position:absolute;left:0;text-align:left;margin-left:0;margin-top:0;width:390.65pt;height:195.3pt;rotation:315;z-index:-251646976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保密"/>
        </v:shape>
      </w:pict>
    </w:r>
    <w:r w:rsidR="00F90B5C" w:rsidRPr="008A0135">
      <w:rPr>
        <w:noProof/>
      </w:rPr>
      <w:drawing>
        <wp:inline distT="0" distB="0" distL="0" distR="0" wp14:anchorId="74FAB302" wp14:editId="50B256DA">
          <wp:extent cx="1447165" cy="381635"/>
          <wp:effectExtent l="0" t="0" r="635" b="0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20DD">
      <w:rPr>
        <w:rFonts w:hint="eastAsia"/>
      </w:rPr>
      <w:t xml:space="preserve">                                                     </w:t>
    </w:r>
    <w:r w:rsidR="00B92A59">
      <w:rPr>
        <w:rFonts w:ascii="宋体" w:hAnsi="宋体" w:cs="Arial"/>
        <w:sz w:val="24"/>
        <w:szCs w:val="24"/>
      </w:rPr>
      <w:t xml:space="preserve">  </w:t>
    </w:r>
    <w:r w:rsidR="00B92A59">
      <w:rPr>
        <w:rFonts w:ascii="宋体" w:hAnsi="宋体" w:cs="Arial" w:hint="eastAsia"/>
        <w:sz w:val="24"/>
        <w:szCs w:val="24"/>
      </w:rPr>
      <w:t>内部资料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9E" w:rsidRDefault="00137B9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47061" o:spid="_x0000_s2052" type="#_x0000_t136" style="position:absolute;left:0;text-align:left;margin-left:0;margin-top:0;width:390.65pt;height:195.3pt;rotation:315;z-index:-251651072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保密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9E" w:rsidRDefault="00137B9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47065" o:spid="_x0000_s2056" type="#_x0000_t136" style="position:absolute;left:0;text-align:left;margin-left:0;margin-top:0;width:390.65pt;height:195.3pt;rotation:315;z-index:-251642880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保密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1F" w:rsidRPr="009420DD" w:rsidRDefault="00137B9E" w:rsidP="009420DD">
    <w:pPr>
      <w:pStyle w:val="a3"/>
      <w:jc w:val="both"/>
      <w:rPr>
        <w:rFonts w:ascii="宋体" w:hAnsi="宋体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47066" o:spid="_x0000_s2057" type="#_x0000_t136" style="position:absolute;left:0;text-align:left;margin-left:0;margin-top:0;width:390.65pt;height:195.3pt;rotation:315;z-index:-251640832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保密"/>
        </v:shape>
      </w:pict>
    </w:r>
    <w:r w:rsidR="00F90B5C" w:rsidRPr="008A0135">
      <w:rPr>
        <w:noProof/>
      </w:rPr>
      <w:drawing>
        <wp:inline distT="0" distB="0" distL="0" distR="0" wp14:anchorId="6552A0CC" wp14:editId="2DEF923E">
          <wp:extent cx="1447165" cy="381635"/>
          <wp:effectExtent l="0" t="0" r="635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20DD">
      <w:rPr>
        <w:rFonts w:hint="eastAsia"/>
      </w:rPr>
      <w:t xml:space="preserve">                                                     </w:t>
    </w:r>
    <w:r w:rsidR="00B92A59">
      <w:t xml:space="preserve">   </w:t>
    </w:r>
    <w:r w:rsidR="00B92A59">
      <w:rPr>
        <w:rFonts w:ascii="宋体" w:hAnsi="宋体" w:cs="Arial" w:hint="eastAsia"/>
        <w:sz w:val="24"/>
        <w:szCs w:val="24"/>
      </w:rPr>
      <w:t>内部资料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9E" w:rsidRDefault="00137B9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47064" o:spid="_x0000_s2055" type="#_x0000_t136" style="position:absolute;left:0;text-align:left;margin-left:0;margin-top:0;width:390.65pt;height:195.3pt;rotation:315;z-index:-251644928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保密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1A4B"/>
    <w:multiLevelType w:val="hybridMultilevel"/>
    <w:tmpl w:val="3A52BDE8"/>
    <w:lvl w:ilvl="0" w:tplc="E47CED10">
      <w:start w:val="1"/>
      <w:numFmt w:val="decimal"/>
      <w:pStyle w:val="2"/>
      <w:lvlText w:val="%1."/>
      <w:legacy w:legacy="1" w:legacySpace="0" w:legacyIndent="425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29B7CFD"/>
    <w:multiLevelType w:val="hybridMultilevel"/>
    <w:tmpl w:val="1E227CC0"/>
    <w:lvl w:ilvl="0" w:tplc="39C21152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5D03127"/>
    <w:multiLevelType w:val="hybridMultilevel"/>
    <w:tmpl w:val="AFB67DB2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7B9C6059"/>
    <w:multiLevelType w:val="multilevel"/>
    <w:tmpl w:val="C2A855B0"/>
    <w:lvl w:ilvl="0">
      <w:start w:val="1"/>
      <w:numFmt w:val="decimal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 w:val="0"/>
        <w:i w:val="0"/>
        <w:sz w:val="48"/>
        <w:szCs w:val="48"/>
      </w:rPr>
    </w:lvl>
    <w:lvl w:ilvl="1">
      <w:start w:val="1"/>
      <w:numFmt w:val="decimal"/>
      <w:pStyle w:val="20"/>
      <w:lvlText w:val="%1.%2"/>
      <w:lvlJc w:val="left"/>
      <w:pPr>
        <w:tabs>
          <w:tab w:val="num" w:pos="696"/>
        </w:tabs>
        <w:ind w:left="69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5C"/>
    <w:rsid w:val="000004B0"/>
    <w:rsid w:val="00000821"/>
    <w:rsid w:val="000017BC"/>
    <w:rsid w:val="00001921"/>
    <w:rsid w:val="00001CA8"/>
    <w:rsid w:val="00001E55"/>
    <w:rsid w:val="000021E0"/>
    <w:rsid w:val="00002AE0"/>
    <w:rsid w:val="00002D2E"/>
    <w:rsid w:val="00004FCB"/>
    <w:rsid w:val="00005AA4"/>
    <w:rsid w:val="0000773F"/>
    <w:rsid w:val="00007FFA"/>
    <w:rsid w:val="00010D96"/>
    <w:rsid w:val="000115EF"/>
    <w:rsid w:val="0001163A"/>
    <w:rsid w:val="000118D2"/>
    <w:rsid w:val="00011FEB"/>
    <w:rsid w:val="00013607"/>
    <w:rsid w:val="000138B1"/>
    <w:rsid w:val="000138F2"/>
    <w:rsid w:val="00014669"/>
    <w:rsid w:val="000147DE"/>
    <w:rsid w:val="00015254"/>
    <w:rsid w:val="0001525A"/>
    <w:rsid w:val="00015400"/>
    <w:rsid w:val="0001546C"/>
    <w:rsid w:val="00015B89"/>
    <w:rsid w:val="000161E7"/>
    <w:rsid w:val="00016803"/>
    <w:rsid w:val="00016956"/>
    <w:rsid w:val="00017EB9"/>
    <w:rsid w:val="00020207"/>
    <w:rsid w:val="00020375"/>
    <w:rsid w:val="0002038A"/>
    <w:rsid w:val="0002082C"/>
    <w:rsid w:val="00020E3B"/>
    <w:rsid w:val="00021512"/>
    <w:rsid w:val="000216D8"/>
    <w:rsid w:val="00021DEA"/>
    <w:rsid w:val="0002291A"/>
    <w:rsid w:val="00022CE8"/>
    <w:rsid w:val="00022F79"/>
    <w:rsid w:val="00022FC3"/>
    <w:rsid w:val="00023773"/>
    <w:rsid w:val="0002414A"/>
    <w:rsid w:val="000247D5"/>
    <w:rsid w:val="00024F00"/>
    <w:rsid w:val="00025073"/>
    <w:rsid w:val="0002509F"/>
    <w:rsid w:val="00025293"/>
    <w:rsid w:val="0002539B"/>
    <w:rsid w:val="0002593B"/>
    <w:rsid w:val="00025A35"/>
    <w:rsid w:val="00025A8B"/>
    <w:rsid w:val="00025A93"/>
    <w:rsid w:val="000260C6"/>
    <w:rsid w:val="000265B8"/>
    <w:rsid w:val="00026BA6"/>
    <w:rsid w:val="00026C5D"/>
    <w:rsid w:val="000272E8"/>
    <w:rsid w:val="000274B7"/>
    <w:rsid w:val="000300F9"/>
    <w:rsid w:val="00030141"/>
    <w:rsid w:val="000303AB"/>
    <w:rsid w:val="000303AF"/>
    <w:rsid w:val="00030709"/>
    <w:rsid w:val="00030D2E"/>
    <w:rsid w:val="00030F25"/>
    <w:rsid w:val="00031248"/>
    <w:rsid w:val="0003212C"/>
    <w:rsid w:val="000326D7"/>
    <w:rsid w:val="00032B0A"/>
    <w:rsid w:val="00032E5B"/>
    <w:rsid w:val="00033146"/>
    <w:rsid w:val="00033596"/>
    <w:rsid w:val="00033839"/>
    <w:rsid w:val="000342E9"/>
    <w:rsid w:val="00034637"/>
    <w:rsid w:val="000348CE"/>
    <w:rsid w:val="00035BE0"/>
    <w:rsid w:val="00036D84"/>
    <w:rsid w:val="00036DFB"/>
    <w:rsid w:val="00040926"/>
    <w:rsid w:val="00040F76"/>
    <w:rsid w:val="00040FB3"/>
    <w:rsid w:val="0004163F"/>
    <w:rsid w:val="00041AA9"/>
    <w:rsid w:val="00041BE9"/>
    <w:rsid w:val="000422ED"/>
    <w:rsid w:val="00042841"/>
    <w:rsid w:val="0004285A"/>
    <w:rsid w:val="00042944"/>
    <w:rsid w:val="000441F3"/>
    <w:rsid w:val="00044B55"/>
    <w:rsid w:val="000459BA"/>
    <w:rsid w:val="00045EA5"/>
    <w:rsid w:val="000465FA"/>
    <w:rsid w:val="00046793"/>
    <w:rsid w:val="00046858"/>
    <w:rsid w:val="000470F9"/>
    <w:rsid w:val="000472C4"/>
    <w:rsid w:val="00047837"/>
    <w:rsid w:val="000501B0"/>
    <w:rsid w:val="00050882"/>
    <w:rsid w:val="00051030"/>
    <w:rsid w:val="00051126"/>
    <w:rsid w:val="00051EF8"/>
    <w:rsid w:val="000523EB"/>
    <w:rsid w:val="000529EB"/>
    <w:rsid w:val="00052CC8"/>
    <w:rsid w:val="0005320A"/>
    <w:rsid w:val="0005345C"/>
    <w:rsid w:val="00053C19"/>
    <w:rsid w:val="000549BC"/>
    <w:rsid w:val="00054F52"/>
    <w:rsid w:val="00054FA6"/>
    <w:rsid w:val="00056155"/>
    <w:rsid w:val="00060D58"/>
    <w:rsid w:val="000619E1"/>
    <w:rsid w:val="00062E06"/>
    <w:rsid w:val="00062FBD"/>
    <w:rsid w:val="00063BA4"/>
    <w:rsid w:val="00064809"/>
    <w:rsid w:val="00064E87"/>
    <w:rsid w:val="0006560F"/>
    <w:rsid w:val="000659BD"/>
    <w:rsid w:val="00065A67"/>
    <w:rsid w:val="00066281"/>
    <w:rsid w:val="00066620"/>
    <w:rsid w:val="000666E0"/>
    <w:rsid w:val="000667B8"/>
    <w:rsid w:val="00066CE0"/>
    <w:rsid w:val="00066E1E"/>
    <w:rsid w:val="00067241"/>
    <w:rsid w:val="00070B61"/>
    <w:rsid w:val="00070B70"/>
    <w:rsid w:val="00070D24"/>
    <w:rsid w:val="00070E2A"/>
    <w:rsid w:val="00071094"/>
    <w:rsid w:val="00071DAB"/>
    <w:rsid w:val="00071EB3"/>
    <w:rsid w:val="00072177"/>
    <w:rsid w:val="00072DA0"/>
    <w:rsid w:val="00073338"/>
    <w:rsid w:val="00073421"/>
    <w:rsid w:val="00073C95"/>
    <w:rsid w:val="000742D3"/>
    <w:rsid w:val="0007493F"/>
    <w:rsid w:val="00074A5A"/>
    <w:rsid w:val="00075011"/>
    <w:rsid w:val="00075484"/>
    <w:rsid w:val="000754AC"/>
    <w:rsid w:val="000766CD"/>
    <w:rsid w:val="00076865"/>
    <w:rsid w:val="00076E15"/>
    <w:rsid w:val="00077DB5"/>
    <w:rsid w:val="00081721"/>
    <w:rsid w:val="000819BD"/>
    <w:rsid w:val="00081C49"/>
    <w:rsid w:val="00081CC2"/>
    <w:rsid w:val="00081D02"/>
    <w:rsid w:val="00081DF5"/>
    <w:rsid w:val="0008222F"/>
    <w:rsid w:val="0008266E"/>
    <w:rsid w:val="00083656"/>
    <w:rsid w:val="00083C88"/>
    <w:rsid w:val="000845D1"/>
    <w:rsid w:val="000858EC"/>
    <w:rsid w:val="00086045"/>
    <w:rsid w:val="000861C3"/>
    <w:rsid w:val="000865E5"/>
    <w:rsid w:val="00086C4A"/>
    <w:rsid w:val="000872DC"/>
    <w:rsid w:val="00087472"/>
    <w:rsid w:val="00087AFB"/>
    <w:rsid w:val="00087B75"/>
    <w:rsid w:val="00090BA6"/>
    <w:rsid w:val="0009112A"/>
    <w:rsid w:val="000913F7"/>
    <w:rsid w:val="00091441"/>
    <w:rsid w:val="000915C0"/>
    <w:rsid w:val="000921DB"/>
    <w:rsid w:val="00092242"/>
    <w:rsid w:val="0009251D"/>
    <w:rsid w:val="00092833"/>
    <w:rsid w:val="00092987"/>
    <w:rsid w:val="00093FFA"/>
    <w:rsid w:val="00094612"/>
    <w:rsid w:val="000946B5"/>
    <w:rsid w:val="000949FB"/>
    <w:rsid w:val="0009580C"/>
    <w:rsid w:val="000964B1"/>
    <w:rsid w:val="00097453"/>
    <w:rsid w:val="000979AF"/>
    <w:rsid w:val="00097BBF"/>
    <w:rsid w:val="00097E9A"/>
    <w:rsid w:val="000A02FC"/>
    <w:rsid w:val="000A0655"/>
    <w:rsid w:val="000A0F91"/>
    <w:rsid w:val="000A13DB"/>
    <w:rsid w:val="000A16F3"/>
    <w:rsid w:val="000A1DA7"/>
    <w:rsid w:val="000A1F55"/>
    <w:rsid w:val="000A231A"/>
    <w:rsid w:val="000A2364"/>
    <w:rsid w:val="000A2BC0"/>
    <w:rsid w:val="000A3852"/>
    <w:rsid w:val="000A38F2"/>
    <w:rsid w:val="000A3FE6"/>
    <w:rsid w:val="000A4B67"/>
    <w:rsid w:val="000A4DF9"/>
    <w:rsid w:val="000A5696"/>
    <w:rsid w:val="000A5F0A"/>
    <w:rsid w:val="000A798A"/>
    <w:rsid w:val="000B0034"/>
    <w:rsid w:val="000B170F"/>
    <w:rsid w:val="000B24D4"/>
    <w:rsid w:val="000B24DE"/>
    <w:rsid w:val="000B2567"/>
    <w:rsid w:val="000B2A5E"/>
    <w:rsid w:val="000B2F1D"/>
    <w:rsid w:val="000B450C"/>
    <w:rsid w:val="000B464E"/>
    <w:rsid w:val="000B4A86"/>
    <w:rsid w:val="000B4E57"/>
    <w:rsid w:val="000B5E97"/>
    <w:rsid w:val="000B5ED7"/>
    <w:rsid w:val="000B5FB4"/>
    <w:rsid w:val="000B60B8"/>
    <w:rsid w:val="000B6CA2"/>
    <w:rsid w:val="000B6DB4"/>
    <w:rsid w:val="000B783B"/>
    <w:rsid w:val="000B791B"/>
    <w:rsid w:val="000C00A5"/>
    <w:rsid w:val="000C0370"/>
    <w:rsid w:val="000C0500"/>
    <w:rsid w:val="000C06C8"/>
    <w:rsid w:val="000C1EDC"/>
    <w:rsid w:val="000C274E"/>
    <w:rsid w:val="000C2797"/>
    <w:rsid w:val="000C3195"/>
    <w:rsid w:val="000C333A"/>
    <w:rsid w:val="000C351C"/>
    <w:rsid w:val="000C3800"/>
    <w:rsid w:val="000C3C4F"/>
    <w:rsid w:val="000C4215"/>
    <w:rsid w:val="000C43D1"/>
    <w:rsid w:val="000C4740"/>
    <w:rsid w:val="000C4BC8"/>
    <w:rsid w:val="000C4EB3"/>
    <w:rsid w:val="000C58EF"/>
    <w:rsid w:val="000C5D0E"/>
    <w:rsid w:val="000C637D"/>
    <w:rsid w:val="000C6546"/>
    <w:rsid w:val="000C6B6C"/>
    <w:rsid w:val="000C795C"/>
    <w:rsid w:val="000D0C47"/>
    <w:rsid w:val="000D1893"/>
    <w:rsid w:val="000D1A8B"/>
    <w:rsid w:val="000D1DC8"/>
    <w:rsid w:val="000D221E"/>
    <w:rsid w:val="000D2D4A"/>
    <w:rsid w:val="000D34DA"/>
    <w:rsid w:val="000D35BC"/>
    <w:rsid w:val="000D35C3"/>
    <w:rsid w:val="000D3C02"/>
    <w:rsid w:val="000D3DAB"/>
    <w:rsid w:val="000D5A23"/>
    <w:rsid w:val="000D5C6A"/>
    <w:rsid w:val="000D6657"/>
    <w:rsid w:val="000D7310"/>
    <w:rsid w:val="000D7621"/>
    <w:rsid w:val="000D776E"/>
    <w:rsid w:val="000D7B53"/>
    <w:rsid w:val="000D7D56"/>
    <w:rsid w:val="000E09C7"/>
    <w:rsid w:val="000E0B7B"/>
    <w:rsid w:val="000E15E1"/>
    <w:rsid w:val="000E22B9"/>
    <w:rsid w:val="000E265F"/>
    <w:rsid w:val="000E2ECC"/>
    <w:rsid w:val="000E322D"/>
    <w:rsid w:val="000E32CA"/>
    <w:rsid w:val="000E379C"/>
    <w:rsid w:val="000E3AF3"/>
    <w:rsid w:val="000E410A"/>
    <w:rsid w:val="000E4B10"/>
    <w:rsid w:val="000E5300"/>
    <w:rsid w:val="000E532A"/>
    <w:rsid w:val="000E560E"/>
    <w:rsid w:val="000E6A0C"/>
    <w:rsid w:val="000F08BC"/>
    <w:rsid w:val="000F0DA9"/>
    <w:rsid w:val="000F104A"/>
    <w:rsid w:val="000F10D0"/>
    <w:rsid w:val="000F1625"/>
    <w:rsid w:val="000F38B5"/>
    <w:rsid w:val="000F3A48"/>
    <w:rsid w:val="000F425B"/>
    <w:rsid w:val="000F461D"/>
    <w:rsid w:val="000F5392"/>
    <w:rsid w:val="000F5C9C"/>
    <w:rsid w:val="000F61BE"/>
    <w:rsid w:val="000F6735"/>
    <w:rsid w:val="000F76D6"/>
    <w:rsid w:val="000F77ED"/>
    <w:rsid w:val="000F7BE0"/>
    <w:rsid w:val="000F7D3F"/>
    <w:rsid w:val="00100330"/>
    <w:rsid w:val="001008D7"/>
    <w:rsid w:val="00100D32"/>
    <w:rsid w:val="00100E72"/>
    <w:rsid w:val="00101298"/>
    <w:rsid w:val="00101313"/>
    <w:rsid w:val="0010131F"/>
    <w:rsid w:val="0010166D"/>
    <w:rsid w:val="00102680"/>
    <w:rsid w:val="00102BC9"/>
    <w:rsid w:val="00102C70"/>
    <w:rsid w:val="0010334B"/>
    <w:rsid w:val="001034BE"/>
    <w:rsid w:val="00103C3A"/>
    <w:rsid w:val="00104331"/>
    <w:rsid w:val="001043B4"/>
    <w:rsid w:val="00104548"/>
    <w:rsid w:val="001047FF"/>
    <w:rsid w:val="00105A79"/>
    <w:rsid w:val="00105DD1"/>
    <w:rsid w:val="00105F5E"/>
    <w:rsid w:val="00107106"/>
    <w:rsid w:val="00110000"/>
    <w:rsid w:val="0011046A"/>
    <w:rsid w:val="0011079D"/>
    <w:rsid w:val="001107B1"/>
    <w:rsid w:val="0011080E"/>
    <w:rsid w:val="00110F0F"/>
    <w:rsid w:val="0011299A"/>
    <w:rsid w:val="001129D0"/>
    <w:rsid w:val="00112BAE"/>
    <w:rsid w:val="00112E65"/>
    <w:rsid w:val="001136CC"/>
    <w:rsid w:val="00114300"/>
    <w:rsid w:val="001145A4"/>
    <w:rsid w:val="00114BF1"/>
    <w:rsid w:val="00115E45"/>
    <w:rsid w:val="00115E55"/>
    <w:rsid w:val="00116A1B"/>
    <w:rsid w:val="00117AE3"/>
    <w:rsid w:val="00120238"/>
    <w:rsid w:val="00120481"/>
    <w:rsid w:val="0012131C"/>
    <w:rsid w:val="0012183B"/>
    <w:rsid w:val="00121BD1"/>
    <w:rsid w:val="00121FD8"/>
    <w:rsid w:val="00122CF1"/>
    <w:rsid w:val="001244C6"/>
    <w:rsid w:val="0012500F"/>
    <w:rsid w:val="001256E3"/>
    <w:rsid w:val="00125921"/>
    <w:rsid w:val="001259C1"/>
    <w:rsid w:val="00125BD8"/>
    <w:rsid w:val="0012649F"/>
    <w:rsid w:val="001277E5"/>
    <w:rsid w:val="00130D5A"/>
    <w:rsid w:val="0013123A"/>
    <w:rsid w:val="00131482"/>
    <w:rsid w:val="00131D3F"/>
    <w:rsid w:val="00131DD2"/>
    <w:rsid w:val="001327FB"/>
    <w:rsid w:val="00132B55"/>
    <w:rsid w:val="00133E7D"/>
    <w:rsid w:val="00133ED8"/>
    <w:rsid w:val="00134121"/>
    <w:rsid w:val="00134B71"/>
    <w:rsid w:val="00135DA2"/>
    <w:rsid w:val="00135F14"/>
    <w:rsid w:val="001369EE"/>
    <w:rsid w:val="00136B92"/>
    <w:rsid w:val="00136FD4"/>
    <w:rsid w:val="001373E2"/>
    <w:rsid w:val="00137626"/>
    <w:rsid w:val="00137B9E"/>
    <w:rsid w:val="00140602"/>
    <w:rsid w:val="00142129"/>
    <w:rsid w:val="00142472"/>
    <w:rsid w:val="00142552"/>
    <w:rsid w:val="001426E3"/>
    <w:rsid w:val="00142B53"/>
    <w:rsid w:val="00142DCD"/>
    <w:rsid w:val="0014335B"/>
    <w:rsid w:val="001435BB"/>
    <w:rsid w:val="00143F16"/>
    <w:rsid w:val="001443FB"/>
    <w:rsid w:val="001451A0"/>
    <w:rsid w:val="00145569"/>
    <w:rsid w:val="0014584B"/>
    <w:rsid w:val="001458D4"/>
    <w:rsid w:val="00147031"/>
    <w:rsid w:val="00147044"/>
    <w:rsid w:val="0014745E"/>
    <w:rsid w:val="0014794B"/>
    <w:rsid w:val="00147964"/>
    <w:rsid w:val="00150A3A"/>
    <w:rsid w:val="00150E60"/>
    <w:rsid w:val="00151A50"/>
    <w:rsid w:val="00151FD5"/>
    <w:rsid w:val="00152B14"/>
    <w:rsid w:val="0015300E"/>
    <w:rsid w:val="00154109"/>
    <w:rsid w:val="0015491C"/>
    <w:rsid w:val="00154A1C"/>
    <w:rsid w:val="00154BDF"/>
    <w:rsid w:val="00154ED1"/>
    <w:rsid w:val="001558F4"/>
    <w:rsid w:val="001558F7"/>
    <w:rsid w:val="00155B09"/>
    <w:rsid w:val="00155DD4"/>
    <w:rsid w:val="00155FDE"/>
    <w:rsid w:val="00156174"/>
    <w:rsid w:val="00156178"/>
    <w:rsid w:val="00156947"/>
    <w:rsid w:val="00156FEC"/>
    <w:rsid w:val="0015745E"/>
    <w:rsid w:val="001605B2"/>
    <w:rsid w:val="0016082B"/>
    <w:rsid w:val="00160AAA"/>
    <w:rsid w:val="00161B1D"/>
    <w:rsid w:val="001628FD"/>
    <w:rsid w:val="00162EDC"/>
    <w:rsid w:val="00163233"/>
    <w:rsid w:val="00163CCD"/>
    <w:rsid w:val="00163D81"/>
    <w:rsid w:val="00164890"/>
    <w:rsid w:val="001649AE"/>
    <w:rsid w:val="00164A9A"/>
    <w:rsid w:val="00164C59"/>
    <w:rsid w:val="00164E28"/>
    <w:rsid w:val="00165341"/>
    <w:rsid w:val="001658B3"/>
    <w:rsid w:val="00166069"/>
    <w:rsid w:val="0016673F"/>
    <w:rsid w:val="0016692A"/>
    <w:rsid w:val="00166AF1"/>
    <w:rsid w:val="001676EE"/>
    <w:rsid w:val="001700F2"/>
    <w:rsid w:val="001708B8"/>
    <w:rsid w:val="00171406"/>
    <w:rsid w:val="0017157F"/>
    <w:rsid w:val="00171FB4"/>
    <w:rsid w:val="00172393"/>
    <w:rsid w:val="00172591"/>
    <w:rsid w:val="00172909"/>
    <w:rsid w:val="00173C00"/>
    <w:rsid w:val="0017494A"/>
    <w:rsid w:val="001756F5"/>
    <w:rsid w:val="001761E7"/>
    <w:rsid w:val="00176B3E"/>
    <w:rsid w:val="00176F2B"/>
    <w:rsid w:val="00176FF2"/>
    <w:rsid w:val="001774CF"/>
    <w:rsid w:val="00177AD7"/>
    <w:rsid w:val="00177BEE"/>
    <w:rsid w:val="001809AD"/>
    <w:rsid w:val="00180A0D"/>
    <w:rsid w:val="0018110F"/>
    <w:rsid w:val="00182100"/>
    <w:rsid w:val="00182542"/>
    <w:rsid w:val="00182B57"/>
    <w:rsid w:val="00183367"/>
    <w:rsid w:val="0018336A"/>
    <w:rsid w:val="001835BC"/>
    <w:rsid w:val="00183642"/>
    <w:rsid w:val="00183803"/>
    <w:rsid w:val="00183C88"/>
    <w:rsid w:val="00184534"/>
    <w:rsid w:val="0018490E"/>
    <w:rsid w:val="0018525D"/>
    <w:rsid w:val="001856E3"/>
    <w:rsid w:val="00185B04"/>
    <w:rsid w:val="00186CA5"/>
    <w:rsid w:val="00187021"/>
    <w:rsid w:val="00187316"/>
    <w:rsid w:val="001879DB"/>
    <w:rsid w:val="00187A46"/>
    <w:rsid w:val="00187F7D"/>
    <w:rsid w:val="0019013A"/>
    <w:rsid w:val="00190A99"/>
    <w:rsid w:val="00191227"/>
    <w:rsid w:val="001918EC"/>
    <w:rsid w:val="00191A98"/>
    <w:rsid w:val="00192D5C"/>
    <w:rsid w:val="00192F9D"/>
    <w:rsid w:val="00193742"/>
    <w:rsid w:val="00193EBC"/>
    <w:rsid w:val="00194306"/>
    <w:rsid w:val="00194DC1"/>
    <w:rsid w:val="00195482"/>
    <w:rsid w:val="00195704"/>
    <w:rsid w:val="0019591A"/>
    <w:rsid w:val="00195E48"/>
    <w:rsid w:val="00195EEC"/>
    <w:rsid w:val="001963C3"/>
    <w:rsid w:val="00196F57"/>
    <w:rsid w:val="00196F6B"/>
    <w:rsid w:val="001979CB"/>
    <w:rsid w:val="00197C0C"/>
    <w:rsid w:val="001A00A6"/>
    <w:rsid w:val="001A04CD"/>
    <w:rsid w:val="001A062C"/>
    <w:rsid w:val="001A0AC7"/>
    <w:rsid w:val="001A0B5D"/>
    <w:rsid w:val="001A12E5"/>
    <w:rsid w:val="001A1DB4"/>
    <w:rsid w:val="001A1F3A"/>
    <w:rsid w:val="001A1FDC"/>
    <w:rsid w:val="001A2366"/>
    <w:rsid w:val="001A26BD"/>
    <w:rsid w:val="001A2A13"/>
    <w:rsid w:val="001A2ED3"/>
    <w:rsid w:val="001A4842"/>
    <w:rsid w:val="001A4D66"/>
    <w:rsid w:val="001A4E32"/>
    <w:rsid w:val="001A52CF"/>
    <w:rsid w:val="001A5437"/>
    <w:rsid w:val="001A6569"/>
    <w:rsid w:val="001A6948"/>
    <w:rsid w:val="001A71D6"/>
    <w:rsid w:val="001B0794"/>
    <w:rsid w:val="001B0843"/>
    <w:rsid w:val="001B1CC4"/>
    <w:rsid w:val="001B1DBC"/>
    <w:rsid w:val="001B2080"/>
    <w:rsid w:val="001B21E9"/>
    <w:rsid w:val="001B251F"/>
    <w:rsid w:val="001B259A"/>
    <w:rsid w:val="001B27FE"/>
    <w:rsid w:val="001B296D"/>
    <w:rsid w:val="001B3661"/>
    <w:rsid w:val="001B3ABE"/>
    <w:rsid w:val="001B487A"/>
    <w:rsid w:val="001B495C"/>
    <w:rsid w:val="001B4EB8"/>
    <w:rsid w:val="001B57B1"/>
    <w:rsid w:val="001B5FB1"/>
    <w:rsid w:val="001B6908"/>
    <w:rsid w:val="001B6967"/>
    <w:rsid w:val="001B73F0"/>
    <w:rsid w:val="001B7C34"/>
    <w:rsid w:val="001C1441"/>
    <w:rsid w:val="001C17BB"/>
    <w:rsid w:val="001C1BBC"/>
    <w:rsid w:val="001C207E"/>
    <w:rsid w:val="001C224A"/>
    <w:rsid w:val="001C2418"/>
    <w:rsid w:val="001C4F9B"/>
    <w:rsid w:val="001C5ACC"/>
    <w:rsid w:val="001C5CAC"/>
    <w:rsid w:val="001C5CFA"/>
    <w:rsid w:val="001C5F45"/>
    <w:rsid w:val="001C5F77"/>
    <w:rsid w:val="001C60C3"/>
    <w:rsid w:val="001C6175"/>
    <w:rsid w:val="001C6895"/>
    <w:rsid w:val="001C74BC"/>
    <w:rsid w:val="001C7FE0"/>
    <w:rsid w:val="001D0370"/>
    <w:rsid w:val="001D05A0"/>
    <w:rsid w:val="001D06C3"/>
    <w:rsid w:val="001D0771"/>
    <w:rsid w:val="001D1658"/>
    <w:rsid w:val="001D238F"/>
    <w:rsid w:val="001D2471"/>
    <w:rsid w:val="001D253A"/>
    <w:rsid w:val="001D2BC5"/>
    <w:rsid w:val="001D2DE3"/>
    <w:rsid w:val="001D34E9"/>
    <w:rsid w:val="001D485C"/>
    <w:rsid w:val="001D4879"/>
    <w:rsid w:val="001D4BE3"/>
    <w:rsid w:val="001D4EE7"/>
    <w:rsid w:val="001D555C"/>
    <w:rsid w:val="001D5DAC"/>
    <w:rsid w:val="001D6BA0"/>
    <w:rsid w:val="001D776E"/>
    <w:rsid w:val="001E12E8"/>
    <w:rsid w:val="001E1425"/>
    <w:rsid w:val="001E17C5"/>
    <w:rsid w:val="001E19A1"/>
    <w:rsid w:val="001E3098"/>
    <w:rsid w:val="001E3232"/>
    <w:rsid w:val="001E35B1"/>
    <w:rsid w:val="001E5312"/>
    <w:rsid w:val="001E66C2"/>
    <w:rsid w:val="001E6829"/>
    <w:rsid w:val="001E6925"/>
    <w:rsid w:val="001E73BF"/>
    <w:rsid w:val="001F118A"/>
    <w:rsid w:val="001F164C"/>
    <w:rsid w:val="001F18B8"/>
    <w:rsid w:val="001F1B19"/>
    <w:rsid w:val="001F1E52"/>
    <w:rsid w:val="001F1F03"/>
    <w:rsid w:val="001F3808"/>
    <w:rsid w:val="001F4596"/>
    <w:rsid w:val="001F4C4D"/>
    <w:rsid w:val="001F4DB7"/>
    <w:rsid w:val="001F5483"/>
    <w:rsid w:val="001F5A6A"/>
    <w:rsid w:val="001F5EF4"/>
    <w:rsid w:val="001F6177"/>
    <w:rsid w:val="001F6A79"/>
    <w:rsid w:val="001F6D52"/>
    <w:rsid w:val="001F6E94"/>
    <w:rsid w:val="001F710E"/>
    <w:rsid w:val="001F754F"/>
    <w:rsid w:val="00200546"/>
    <w:rsid w:val="002012BA"/>
    <w:rsid w:val="00201475"/>
    <w:rsid w:val="00201813"/>
    <w:rsid w:val="00201D4E"/>
    <w:rsid w:val="002026C7"/>
    <w:rsid w:val="00202DE4"/>
    <w:rsid w:val="0020388D"/>
    <w:rsid w:val="00203B2C"/>
    <w:rsid w:val="00203C29"/>
    <w:rsid w:val="00203D22"/>
    <w:rsid w:val="00203E26"/>
    <w:rsid w:val="0020436A"/>
    <w:rsid w:val="00205EBD"/>
    <w:rsid w:val="00206C2E"/>
    <w:rsid w:val="00206C49"/>
    <w:rsid w:val="00207D4A"/>
    <w:rsid w:val="00210688"/>
    <w:rsid w:val="00210E8A"/>
    <w:rsid w:val="00211413"/>
    <w:rsid w:val="00211452"/>
    <w:rsid w:val="00211A5B"/>
    <w:rsid w:val="00211CDD"/>
    <w:rsid w:val="00212304"/>
    <w:rsid w:val="0021262E"/>
    <w:rsid w:val="0021274D"/>
    <w:rsid w:val="00212BE0"/>
    <w:rsid w:val="00212C07"/>
    <w:rsid w:val="002139D5"/>
    <w:rsid w:val="00213AE6"/>
    <w:rsid w:val="00213B01"/>
    <w:rsid w:val="00214506"/>
    <w:rsid w:val="00215070"/>
    <w:rsid w:val="0021588C"/>
    <w:rsid w:val="00215CE9"/>
    <w:rsid w:val="00215F15"/>
    <w:rsid w:val="00216A98"/>
    <w:rsid w:val="00217BA3"/>
    <w:rsid w:val="002202B7"/>
    <w:rsid w:val="00220310"/>
    <w:rsid w:val="002205C5"/>
    <w:rsid w:val="00220641"/>
    <w:rsid w:val="00220698"/>
    <w:rsid w:val="00221481"/>
    <w:rsid w:val="002218C1"/>
    <w:rsid w:val="00221B07"/>
    <w:rsid w:val="00222CF5"/>
    <w:rsid w:val="00223053"/>
    <w:rsid w:val="0022309A"/>
    <w:rsid w:val="002234DA"/>
    <w:rsid w:val="00223AA8"/>
    <w:rsid w:val="002269D0"/>
    <w:rsid w:val="00226A9D"/>
    <w:rsid w:val="00226DEC"/>
    <w:rsid w:val="00227158"/>
    <w:rsid w:val="002273FF"/>
    <w:rsid w:val="002276D3"/>
    <w:rsid w:val="00227D15"/>
    <w:rsid w:val="002308C9"/>
    <w:rsid w:val="002310BC"/>
    <w:rsid w:val="00231799"/>
    <w:rsid w:val="00231901"/>
    <w:rsid w:val="00231B00"/>
    <w:rsid w:val="00232737"/>
    <w:rsid w:val="00232B00"/>
    <w:rsid w:val="00232F0B"/>
    <w:rsid w:val="002334CF"/>
    <w:rsid w:val="002334E6"/>
    <w:rsid w:val="002337E3"/>
    <w:rsid w:val="00233C09"/>
    <w:rsid w:val="00234709"/>
    <w:rsid w:val="002348B1"/>
    <w:rsid w:val="0023528B"/>
    <w:rsid w:val="00235E95"/>
    <w:rsid w:val="00236136"/>
    <w:rsid w:val="00236AD3"/>
    <w:rsid w:val="00236E5F"/>
    <w:rsid w:val="002377C1"/>
    <w:rsid w:val="00237BE5"/>
    <w:rsid w:val="00237F7F"/>
    <w:rsid w:val="00237FD6"/>
    <w:rsid w:val="00240134"/>
    <w:rsid w:val="002405F8"/>
    <w:rsid w:val="0024067A"/>
    <w:rsid w:val="00240BE1"/>
    <w:rsid w:val="0024134A"/>
    <w:rsid w:val="00241748"/>
    <w:rsid w:val="00241C2A"/>
    <w:rsid w:val="00241C69"/>
    <w:rsid w:val="0024225A"/>
    <w:rsid w:val="0024234E"/>
    <w:rsid w:val="002426CB"/>
    <w:rsid w:val="002428B9"/>
    <w:rsid w:val="00242C8E"/>
    <w:rsid w:val="002441C4"/>
    <w:rsid w:val="0024462A"/>
    <w:rsid w:val="00244CC1"/>
    <w:rsid w:val="00244F32"/>
    <w:rsid w:val="002453A2"/>
    <w:rsid w:val="002458F6"/>
    <w:rsid w:val="00245F7E"/>
    <w:rsid w:val="0024605E"/>
    <w:rsid w:val="00246B6C"/>
    <w:rsid w:val="00246C84"/>
    <w:rsid w:val="00246E60"/>
    <w:rsid w:val="00247036"/>
    <w:rsid w:val="0024787D"/>
    <w:rsid w:val="00250B6F"/>
    <w:rsid w:val="00250F78"/>
    <w:rsid w:val="00251341"/>
    <w:rsid w:val="002526F6"/>
    <w:rsid w:val="0025278C"/>
    <w:rsid w:val="0025294B"/>
    <w:rsid w:val="00252AC4"/>
    <w:rsid w:val="00252FC0"/>
    <w:rsid w:val="00253348"/>
    <w:rsid w:val="0025398D"/>
    <w:rsid w:val="00253E91"/>
    <w:rsid w:val="00254148"/>
    <w:rsid w:val="0025484D"/>
    <w:rsid w:val="0025610F"/>
    <w:rsid w:val="002561E9"/>
    <w:rsid w:val="002575F3"/>
    <w:rsid w:val="002603EA"/>
    <w:rsid w:val="00260763"/>
    <w:rsid w:val="002613E6"/>
    <w:rsid w:val="00261A40"/>
    <w:rsid w:val="0026282C"/>
    <w:rsid w:val="002628BE"/>
    <w:rsid w:val="00262957"/>
    <w:rsid w:val="00262B60"/>
    <w:rsid w:val="00262C32"/>
    <w:rsid w:val="00262D83"/>
    <w:rsid w:val="002635F3"/>
    <w:rsid w:val="00263B21"/>
    <w:rsid w:val="00263C56"/>
    <w:rsid w:val="00264921"/>
    <w:rsid w:val="00264FA4"/>
    <w:rsid w:val="00265595"/>
    <w:rsid w:val="002655B3"/>
    <w:rsid w:val="002659C6"/>
    <w:rsid w:val="00266085"/>
    <w:rsid w:val="002662AD"/>
    <w:rsid w:val="00266A8E"/>
    <w:rsid w:val="002700EC"/>
    <w:rsid w:val="0027033E"/>
    <w:rsid w:val="00271907"/>
    <w:rsid w:val="00272AB0"/>
    <w:rsid w:val="00273F5B"/>
    <w:rsid w:val="00273FE3"/>
    <w:rsid w:val="00274FA0"/>
    <w:rsid w:val="0027523A"/>
    <w:rsid w:val="00275508"/>
    <w:rsid w:val="002769A7"/>
    <w:rsid w:val="0027756C"/>
    <w:rsid w:val="00277FCA"/>
    <w:rsid w:val="0028153D"/>
    <w:rsid w:val="002816D1"/>
    <w:rsid w:val="002819AE"/>
    <w:rsid w:val="00281FFF"/>
    <w:rsid w:val="00282A77"/>
    <w:rsid w:val="00282D33"/>
    <w:rsid w:val="0028304F"/>
    <w:rsid w:val="002833D9"/>
    <w:rsid w:val="00285883"/>
    <w:rsid w:val="00286F98"/>
    <w:rsid w:val="002878BF"/>
    <w:rsid w:val="002906BE"/>
    <w:rsid w:val="00290DC5"/>
    <w:rsid w:val="00290F56"/>
    <w:rsid w:val="002918BC"/>
    <w:rsid w:val="00291B91"/>
    <w:rsid w:val="00291E4C"/>
    <w:rsid w:val="0029217F"/>
    <w:rsid w:val="002927D2"/>
    <w:rsid w:val="00292FEB"/>
    <w:rsid w:val="002935C6"/>
    <w:rsid w:val="002951D4"/>
    <w:rsid w:val="00295B9D"/>
    <w:rsid w:val="002960BF"/>
    <w:rsid w:val="00296737"/>
    <w:rsid w:val="00297455"/>
    <w:rsid w:val="002A0025"/>
    <w:rsid w:val="002A064D"/>
    <w:rsid w:val="002A07C3"/>
    <w:rsid w:val="002A10B6"/>
    <w:rsid w:val="002A1335"/>
    <w:rsid w:val="002A1488"/>
    <w:rsid w:val="002A1584"/>
    <w:rsid w:val="002A18EA"/>
    <w:rsid w:val="002A198E"/>
    <w:rsid w:val="002A2EB3"/>
    <w:rsid w:val="002A33B8"/>
    <w:rsid w:val="002A3DC1"/>
    <w:rsid w:val="002A3E0E"/>
    <w:rsid w:val="002A51A5"/>
    <w:rsid w:val="002A56D2"/>
    <w:rsid w:val="002A5A97"/>
    <w:rsid w:val="002A69B7"/>
    <w:rsid w:val="002A7AD2"/>
    <w:rsid w:val="002A7DD5"/>
    <w:rsid w:val="002B1218"/>
    <w:rsid w:val="002B1641"/>
    <w:rsid w:val="002B1EE1"/>
    <w:rsid w:val="002B2212"/>
    <w:rsid w:val="002B3245"/>
    <w:rsid w:val="002B3A7F"/>
    <w:rsid w:val="002B3F79"/>
    <w:rsid w:val="002B4064"/>
    <w:rsid w:val="002B40B0"/>
    <w:rsid w:val="002B42FA"/>
    <w:rsid w:val="002B45F9"/>
    <w:rsid w:val="002B4C83"/>
    <w:rsid w:val="002B4D47"/>
    <w:rsid w:val="002B5018"/>
    <w:rsid w:val="002B566A"/>
    <w:rsid w:val="002B580D"/>
    <w:rsid w:val="002B5B7F"/>
    <w:rsid w:val="002B65A9"/>
    <w:rsid w:val="002B716E"/>
    <w:rsid w:val="002C00A1"/>
    <w:rsid w:val="002C0651"/>
    <w:rsid w:val="002C086C"/>
    <w:rsid w:val="002C0FE2"/>
    <w:rsid w:val="002C1247"/>
    <w:rsid w:val="002C12BA"/>
    <w:rsid w:val="002C1E95"/>
    <w:rsid w:val="002C1EE4"/>
    <w:rsid w:val="002C23FB"/>
    <w:rsid w:val="002C2AAF"/>
    <w:rsid w:val="002C2F04"/>
    <w:rsid w:val="002C332C"/>
    <w:rsid w:val="002C3918"/>
    <w:rsid w:val="002C51FA"/>
    <w:rsid w:val="002C5D18"/>
    <w:rsid w:val="002C5D50"/>
    <w:rsid w:val="002C61B4"/>
    <w:rsid w:val="002C62A7"/>
    <w:rsid w:val="002C7438"/>
    <w:rsid w:val="002C7F62"/>
    <w:rsid w:val="002D03A3"/>
    <w:rsid w:val="002D1380"/>
    <w:rsid w:val="002D1789"/>
    <w:rsid w:val="002D2E8F"/>
    <w:rsid w:val="002D49B4"/>
    <w:rsid w:val="002D50B9"/>
    <w:rsid w:val="002D5ACA"/>
    <w:rsid w:val="002D6C32"/>
    <w:rsid w:val="002D6CB0"/>
    <w:rsid w:val="002D7B8C"/>
    <w:rsid w:val="002D7D7C"/>
    <w:rsid w:val="002E0094"/>
    <w:rsid w:val="002E00EB"/>
    <w:rsid w:val="002E085E"/>
    <w:rsid w:val="002E0E55"/>
    <w:rsid w:val="002E0FDF"/>
    <w:rsid w:val="002E139B"/>
    <w:rsid w:val="002E2799"/>
    <w:rsid w:val="002E2B68"/>
    <w:rsid w:val="002E2C0A"/>
    <w:rsid w:val="002E31DD"/>
    <w:rsid w:val="002E3668"/>
    <w:rsid w:val="002E3B32"/>
    <w:rsid w:val="002E4E31"/>
    <w:rsid w:val="002E541D"/>
    <w:rsid w:val="002E5C40"/>
    <w:rsid w:val="002E5CD0"/>
    <w:rsid w:val="002E5D0A"/>
    <w:rsid w:val="002E62E7"/>
    <w:rsid w:val="002E677B"/>
    <w:rsid w:val="002E6A65"/>
    <w:rsid w:val="002E6D3E"/>
    <w:rsid w:val="002E7043"/>
    <w:rsid w:val="002E71A5"/>
    <w:rsid w:val="002E7350"/>
    <w:rsid w:val="002E7356"/>
    <w:rsid w:val="002E7D19"/>
    <w:rsid w:val="002F0BB9"/>
    <w:rsid w:val="002F123B"/>
    <w:rsid w:val="002F1415"/>
    <w:rsid w:val="002F1820"/>
    <w:rsid w:val="002F1E01"/>
    <w:rsid w:val="002F2049"/>
    <w:rsid w:val="002F222A"/>
    <w:rsid w:val="002F2430"/>
    <w:rsid w:val="002F2AC2"/>
    <w:rsid w:val="002F322D"/>
    <w:rsid w:val="002F33A8"/>
    <w:rsid w:val="002F34F8"/>
    <w:rsid w:val="002F4B34"/>
    <w:rsid w:val="002F546B"/>
    <w:rsid w:val="002F5565"/>
    <w:rsid w:val="002F5BBA"/>
    <w:rsid w:val="002F5E9F"/>
    <w:rsid w:val="002F604E"/>
    <w:rsid w:val="002F61F1"/>
    <w:rsid w:val="002F638F"/>
    <w:rsid w:val="002F648C"/>
    <w:rsid w:val="002F6FF9"/>
    <w:rsid w:val="002F7B70"/>
    <w:rsid w:val="002F7CC0"/>
    <w:rsid w:val="003008B9"/>
    <w:rsid w:val="00300945"/>
    <w:rsid w:val="00300E1E"/>
    <w:rsid w:val="003017BC"/>
    <w:rsid w:val="00301DAA"/>
    <w:rsid w:val="003020C5"/>
    <w:rsid w:val="00302183"/>
    <w:rsid w:val="0030271C"/>
    <w:rsid w:val="003027ED"/>
    <w:rsid w:val="00302CCA"/>
    <w:rsid w:val="0030319E"/>
    <w:rsid w:val="00303E06"/>
    <w:rsid w:val="00304941"/>
    <w:rsid w:val="00304E4A"/>
    <w:rsid w:val="00305239"/>
    <w:rsid w:val="003060D0"/>
    <w:rsid w:val="00306EB8"/>
    <w:rsid w:val="00307225"/>
    <w:rsid w:val="00307AAE"/>
    <w:rsid w:val="00307CD3"/>
    <w:rsid w:val="00307DDC"/>
    <w:rsid w:val="003106E4"/>
    <w:rsid w:val="00310787"/>
    <w:rsid w:val="00310D92"/>
    <w:rsid w:val="003111B6"/>
    <w:rsid w:val="003116F9"/>
    <w:rsid w:val="003119F6"/>
    <w:rsid w:val="00312A51"/>
    <w:rsid w:val="00312CE6"/>
    <w:rsid w:val="0031308B"/>
    <w:rsid w:val="003138AE"/>
    <w:rsid w:val="003138AF"/>
    <w:rsid w:val="00313C60"/>
    <w:rsid w:val="00313DC7"/>
    <w:rsid w:val="0031416D"/>
    <w:rsid w:val="00314646"/>
    <w:rsid w:val="00314655"/>
    <w:rsid w:val="0031465B"/>
    <w:rsid w:val="0031547E"/>
    <w:rsid w:val="0031648D"/>
    <w:rsid w:val="00316FA2"/>
    <w:rsid w:val="00317097"/>
    <w:rsid w:val="00317795"/>
    <w:rsid w:val="0031791E"/>
    <w:rsid w:val="003179F3"/>
    <w:rsid w:val="00317B63"/>
    <w:rsid w:val="00317BDE"/>
    <w:rsid w:val="00320313"/>
    <w:rsid w:val="0032052A"/>
    <w:rsid w:val="00320E03"/>
    <w:rsid w:val="003222B2"/>
    <w:rsid w:val="0032254E"/>
    <w:rsid w:val="0032261F"/>
    <w:rsid w:val="0032296B"/>
    <w:rsid w:val="003235E0"/>
    <w:rsid w:val="003241F1"/>
    <w:rsid w:val="0032437C"/>
    <w:rsid w:val="0032522E"/>
    <w:rsid w:val="003254BE"/>
    <w:rsid w:val="00325D0C"/>
    <w:rsid w:val="003264CA"/>
    <w:rsid w:val="00326715"/>
    <w:rsid w:val="00326F56"/>
    <w:rsid w:val="003273EA"/>
    <w:rsid w:val="00327885"/>
    <w:rsid w:val="00327B44"/>
    <w:rsid w:val="0033143A"/>
    <w:rsid w:val="00331943"/>
    <w:rsid w:val="0033195D"/>
    <w:rsid w:val="0033197D"/>
    <w:rsid w:val="00331DF1"/>
    <w:rsid w:val="0033213A"/>
    <w:rsid w:val="00332467"/>
    <w:rsid w:val="00332B8B"/>
    <w:rsid w:val="0033343D"/>
    <w:rsid w:val="00333A4D"/>
    <w:rsid w:val="00333F82"/>
    <w:rsid w:val="00334396"/>
    <w:rsid w:val="00334553"/>
    <w:rsid w:val="00334B27"/>
    <w:rsid w:val="0033513F"/>
    <w:rsid w:val="00335749"/>
    <w:rsid w:val="003358F5"/>
    <w:rsid w:val="00335A8C"/>
    <w:rsid w:val="00335E05"/>
    <w:rsid w:val="00336149"/>
    <w:rsid w:val="003362F9"/>
    <w:rsid w:val="003363B0"/>
    <w:rsid w:val="00336A8D"/>
    <w:rsid w:val="00337811"/>
    <w:rsid w:val="00340121"/>
    <w:rsid w:val="0034089C"/>
    <w:rsid w:val="003412CA"/>
    <w:rsid w:val="003422BC"/>
    <w:rsid w:val="003424C9"/>
    <w:rsid w:val="0034268F"/>
    <w:rsid w:val="00342A73"/>
    <w:rsid w:val="00342F82"/>
    <w:rsid w:val="00343074"/>
    <w:rsid w:val="0034351C"/>
    <w:rsid w:val="00343F19"/>
    <w:rsid w:val="00343FFB"/>
    <w:rsid w:val="00344644"/>
    <w:rsid w:val="00344BF6"/>
    <w:rsid w:val="00344ED0"/>
    <w:rsid w:val="0034563C"/>
    <w:rsid w:val="00345A4B"/>
    <w:rsid w:val="00345E75"/>
    <w:rsid w:val="00346FAE"/>
    <w:rsid w:val="003470F3"/>
    <w:rsid w:val="00347AAC"/>
    <w:rsid w:val="00347FCC"/>
    <w:rsid w:val="00350523"/>
    <w:rsid w:val="0035083C"/>
    <w:rsid w:val="00350A06"/>
    <w:rsid w:val="0035135F"/>
    <w:rsid w:val="00351375"/>
    <w:rsid w:val="003519EE"/>
    <w:rsid w:val="00351A09"/>
    <w:rsid w:val="00351C1C"/>
    <w:rsid w:val="003526B7"/>
    <w:rsid w:val="00352D30"/>
    <w:rsid w:val="003545F1"/>
    <w:rsid w:val="003546C8"/>
    <w:rsid w:val="0035566C"/>
    <w:rsid w:val="003562A4"/>
    <w:rsid w:val="00356B1D"/>
    <w:rsid w:val="00357067"/>
    <w:rsid w:val="003572A9"/>
    <w:rsid w:val="003577B1"/>
    <w:rsid w:val="0035784F"/>
    <w:rsid w:val="00360432"/>
    <w:rsid w:val="00360ADB"/>
    <w:rsid w:val="00360BBA"/>
    <w:rsid w:val="0036137D"/>
    <w:rsid w:val="0036141D"/>
    <w:rsid w:val="0036179D"/>
    <w:rsid w:val="00361956"/>
    <w:rsid w:val="00361973"/>
    <w:rsid w:val="00363778"/>
    <w:rsid w:val="00364247"/>
    <w:rsid w:val="003647C4"/>
    <w:rsid w:val="00364912"/>
    <w:rsid w:val="00364C16"/>
    <w:rsid w:val="00364D92"/>
    <w:rsid w:val="00364E05"/>
    <w:rsid w:val="00365293"/>
    <w:rsid w:val="003652CD"/>
    <w:rsid w:val="00365E9D"/>
    <w:rsid w:val="0036608E"/>
    <w:rsid w:val="003661F4"/>
    <w:rsid w:val="003666C1"/>
    <w:rsid w:val="00366FE6"/>
    <w:rsid w:val="00367E87"/>
    <w:rsid w:val="00370AB4"/>
    <w:rsid w:val="00370B4E"/>
    <w:rsid w:val="0037231C"/>
    <w:rsid w:val="0037246B"/>
    <w:rsid w:val="00372AED"/>
    <w:rsid w:val="00374C57"/>
    <w:rsid w:val="00374F15"/>
    <w:rsid w:val="003752B7"/>
    <w:rsid w:val="00375777"/>
    <w:rsid w:val="0037643E"/>
    <w:rsid w:val="0037686A"/>
    <w:rsid w:val="00376907"/>
    <w:rsid w:val="00376D2A"/>
    <w:rsid w:val="00376F33"/>
    <w:rsid w:val="003777EB"/>
    <w:rsid w:val="00377C14"/>
    <w:rsid w:val="00377F78"/>
    <w:rsid w:val="003803E9"/>
    <w:rsid w:val="003809B9"/>
    <w:rsid w:val="0038126D"/>
    <w:rsid w:val="0038181F"/>
    <w:rsid w:val="00381A72"/>
    <w:rsid w:val="0038293F"/>
    <w:rsid w:val="00382F7B"/>
    <w:rsid w:val="00382F85"/>
    <w:rsid w:val="00383794"/>
    <w:rsid w:val="003845CB"/>
    <w:rsid w:val="00384FD0"/>
    <w:rsid w:val="003852AC"/>
    <w:rsid w:val="003856E7"/>
    <w:rsid w:val="0038580D"/>
    <w:rsid w:val="00385C28"/>
    <w:rsid w:val="00385D34"/>
    <w:rsid w:val="0038653E"/>
    <w:rsid w:val="00386A72"/>
    <w:rsid w:val="00386D98"/>
    <w:rsid w:val="00386DF6"/>
    <w:rsid w:val="00387E26"/>
    <w:rsid w:val="00390EC2"/>
    <w:rsid w:val="003914A8"/>
    <w:rsid w:val="0039165C"/>
    <w:rsid w:val="003916E1"/>
    <w:rsid w:val="003918E2"/>
    <w:rsid w:val="00391B91"/>
    <w:rsid w:val="00392BA0"/>
    <w:rsid w:val="00392D6F"/>
    <w:rsid w:val="00392E44"/>
    <w:rsid w:val="00393A05"/>
    <w:rsid w:val="00393E61"/>
    <w:rsid w:val="00393F17"/>
    <w:rsid w:val="00394EB8"/>
    <w:rsid w:val="0039536E"/>
    <w:rsid w:val="00395955"/>
    <w:rsid w:val="00396953"/>
    <w:rsid w:val="00396FAE"/>
    <w:rsid w:val="00397014"/>
    <w:rsid w:val="00397391"/>
    <w:rsid w:val="00397850"/>
    <w:rsid w:val="00397855"/>
    <w:rsid w:val="00397B80"/>
    <w:rsid w:val="00397B9B"/>
    <w:rsid w:val="003A00A9"/>
    <w:rsid w:val="003A0CDF"/>
    <w:rsid w:val="003A1203"/>
    <w:rsid w:val="003A128A"/>
    <w:rsid w:val="003A1ACB"/>
    <w:rsid w:val="003A20E0"/>
    <w:rsid w:val="003A2124"/>
    <w:rsid w:val="003A270D"/>
    <w:rsid w:val="003A2D17"/>
    <w:rsid w:val="003A3583"/>
    <w:rsid w:val="003A39CA"/>
    <w:rsid w:val="003A3BC9"/>
    <w:rsid w:val="003A44A0"/>
    <w:rsid w:val="003A4C0A"/>
    <w:rsid w:val="003A4E5E"/>
    <w:rsid w:val="003A5091"/>
    <w:rsid w:val="003A6A05"/>
    <w:rsid w:val="003A6E10"/>
    <w:rsid w:val="003A70E5"/>
    <w:rsid w:val="003A7688"/>
    <w:rsid w:val="003A7C67"/>
    <w:rsid w:val="003B064B"/>
    <w:rsid w:val="003B072D"/>
    <w:rsid w:val="003B0744"/>
    <w:rsid w:val="003B0B08"/>
    <w:rsid w:val="003B0DF9"/>
    <w:rsid w:val="003B1025"/>
    <w:rsid w:val="003B10FA"/>
    <w:rsid w:val="003B1E6B"/>
    <w:rsid w:val="003B1F53"/>
    <w:rsid w:val="003B2A6C"/>
    <w:rsid w:val="003B3005"/>
    <w:rsid w:val="003B3B0C"/>
    <w:rsid w:val="003B50BD"/>
    <w:rsid w:val="003B5207"/>
    <w:rsid w:val="003B5526"/>
    <w:rsid w:val="003B6135"/>
    <w:rsid w:val="003B64D8"/>
    <w:rsid w:val="003B6722"/>
    <w:rsid w:val="003B7530"/>
    <w:rsid w:val="003B7EDC"/>
    <w:rsid w:val="003B7F8C"/>
    <w:rsid w:val="003C1089"/>
    <w:rsid w:val="003C15C0"/>
    <w:rsid w:val="003C1962"/>
    <w:rsid w:val="003C1B59"/>
    <w:rsid w:val="003C1C3D"/>
    <w:rsid w:val="003C1F0A"/>
    <w:rsid w:val="003C2842"/>
    <w:rsid w:val="003C2A46"/>
    <w:rsid w:val="003C2C98"/>
    <w:rsid w:val="003C33E5"/>
    <w:rsid w:val="003C3467"/>
    <w:rsid w:val="003C3624"/>
    <w:rsid w:val="003C3640"/>
    <w:rsid w:val="003C388B"/>
    <w:rsid w:val="003C42B6"/>
    <w:rsid w:val="003C4DE5"/>
    <w:rsid w:val="003C5C1D"/>
    <w:rsid w:val="003C5EBD"/>
    <w:rsid w:val="003C7795"/>
    <w:rsid w:val="003C7842"/>
    <w:rsid w:val="003C7D31"/>
    <w:rsid w:val="003C7DEF"/>
    <w:rsid w:val="003D147C"/>
    <w:rsid w:val="003D164E"/>
    <w:rsid w:val="003D186C"/>
    <w:rsid w:val="003D1902"/>
    <w:rsid w:val="003D1B6C"/>
    <w:rsid w:val="003D1FF6"/>
    <w:rsid w:val="003D2256"/>
    <w:rsid w:val="003D2450"/>
    <w:rsid w:val="003D33B3"/>
    <w:rsid w:val="003D3410"/>
    <w:rsid w:val="003D3996"/>
    <w:rsid w:val="003D3CE3"/>
    <w:rsid w:val="003D3E78"/>
    <w:rsid w:val="003D4022"/>
    <w:rsid w:val="003D4FDA"/>
    <w:rsid w:val="003D59C3"/>
    <w:rsid w:val="003D6375"/>
    <w:rsid w:val="003D6566"/>
    <w:rsid w:val="003D6684"/>
    <w:rsid w:val="003D6774"/>
    <w:rsid w:val="003D777D"/>
    <w:rsid w:val="003E1539"/>
    <w:rsid w:val="003E24A7"/>
    <w:rsid w:val="003E26FA"/>
    <w:rsid w:val="003E2782"/>
    <w:rsid w:val="003E33D6"/>
    <w:rsid w:val="003E39F4"/>
    <w:rsid w:val="003E3A25"/>
    <w:rsid w:val="003E3AF7"/>
    <w:rsid w:val="003E40B8"/>
    <w:rsid w:val="003E4386"/>
    <w:rsid w:val="003E471B"/>
    <w:rsid w:val="003E55BB"/>
    <w:rsid w:val="003E6AD5"/>
    <w:rsid w:val="003E6CEE"/>
    <w:rsid w:val="003E6D24"/>
    <w:rsid w:val="003F019A"/>
    <w:rsid w:val="003F0DBC"/>
    <w:rsid w:val="003F1EDF"/>
    <w:rsid w:val="003F1F69"/>
    <w:rsid w:val="003F409E"/>
    <w:rsid w:val="003F4826"/>
    <w:rsid w:val="003F50CB"/>
    <w:rsid w:val="003F5122"/>
    <w:rsid w:val="003F534D"/>
    <w:rsid w:val="003F5B48"/>
    <w:rsid w:val="003F5CE2"/>
    <w:rsid w:val="003F5D24"/>
    <w:rsid w:val="003F5D29"/>
    <w:rsid w:val="003F5D78"/>
    <w:rsid w:val="003F6140"/>
    <w:rsid w:val="003F6302"/>
    <w:rsid w:val="003F6397"/>
    <w:rsid w:val="003F6F50"/>
    <w:rsid w:val="003F788C"/>
    <w:rsid w:val="003F78AB"/>
    <w:rsid w:val="00400548"/>
    <w:rsid w:val="0040096B"/>
    <w:rsid w:val="00400F38"/>
    <w:rsid w:val="004011AA"/>
    <w:rsid w:val="00401950"/>
    <w:rsid w:val="00401968"/>
    <w:rsid w:val="004020F9"/>
    <w:rsid w:val="004024B3"/>
    <w:rsid w:val="00402769"/>
    <w:rsid w:val="00402B1B"/>
    <w:rsid w:val="00402CCB"/>
    <w:rsid w:val="0040309A"/>
    <w:rsid w:val="00404194"/>
    <w:rsid w:val="004041AA"/>
    <w:rsid w:val="00405898"/>
    <w:rsid w:val="00405DE2"/>
    <w:rsid w:val="00406721"/>
    <w:rsid w:val="00406A52"/>
    <w:rsid w:val="00406DDA"/>
    <w:rsid w:val="00406EF1"/>
    <w:rsid w:val="00406F64"/>
    <w:rsid w:val="0040725E"/>
    <w:rsid w:val="00407C39"/>
    <w:rsid w:val="0041012C"/>
    <w:rsid w:val="004102D0"/>
    <w:rsid w:val="00411048"/>
    <w:rsid w:val="00411853"/>
    <w:rsid w:val="00411A06"/>
    <w:rsid w:val="004121F7"/>
    <w:rsid w:val="0041259A"/>
    <w:rsid w:val="004128C0"/>
    <w:rsid w:val="004129CB"/>
    <w:rsid w:val="00413098"/>
    <w:rsid w:val="00414949"/>
    <w:rsid w:val="0041496F"/>
    <w:rsid w:val="004149BA"/>
    <w:rsid w:val="00414C3D"/>
    <w:rsid w:val="00415AB9"/>
    <w:rsid w:val="00415B79"/>
    <w:rsid w:val="00415EBE"/>
    <w:rsid w:val="00416138"/>
    <w:rsid w:val="0041692B"/>
    <w:rsid w:val="0041696C"/>
    <w:rsid w:val="00420222"/>
    <w:rsid w:val="00421382"/>
    <w:rsid w:val="00421705"/>
    <w:rsid w:val="004218EA"/>
    <w:rsid w:val="00421900"/>
    <w:rsid w:val="00421D6E"/>
    <w:rsid w:val="004222F9"/>
    <w:rsid w:val="00422367"/>
    <w:rsid w:val="00422FE5"/>
    <w:rsid w:val="00424B24"/>
    <w:rsid w:val="00424D02"/>
    <w:rsid w:val="00425884"/>
    <w:rsid w:val="00426933"/>
    <w:rsid w:val="00426A84"/>
    <w:rsid w:val="00426AB4"/>
    <w:rsid w:val="00426E02"/>
    <w:rsid w:val="00426E24"/>
    <w:rsid w:val="00427040"/>
    <w:rsid w:val="00427AB2"/>
    <w:rsid w:val="00430214"/>
    <w:rsid w:val="004303E4"/>
    <w:rsid w:val="00430BCA"/>
    <w:rsid w:val="004311DA"/>
    <w:rsid w:val="0043149A"/>
    <w:rsid w:val="00431630"/>
    <w:rsid w:val="004316F6"/>
    <w:rsid w:val="0043198B"/>
    <w:rsid w:val="00431F67"/>
    <w:rsid w:val="0043278F"/>
    <w:rsid w:val="0043301B"/>
    <w:rsid w:val="004332BE"/>
    <w:rsid w:val="0043364B"/>
    <w:rsid w:val="004336EC"/>
    <w:rsid w:val="00433CE4"/>
    <w:rsid w:val="00433EF4"/>
    <w:rsid w:val="00434EA0"/>
    <w:rsid w:val="00435476"/>
    <w:rsid w:val="00435616"/>
    <w:rsid w:val="004358C1"/>
    <w:rsid w:val="00435900"/>
    <w:rsid w:val="00435971"/>
    <w:rsid w:val="00435FD3"/>
    <w:rsid w:val="00436005"/>
    <w:rsid w:val="004369FE"/>
    <w:rsid w:val="00436D20"/>
    <w:rsid w:val="00436ED2"/>
    <w:rsid w:val="00436FA4"/>
    <w:rsid w:val="00437C5C"/>
    <w:rsid w:val="00437FC0"/>
    <w:rsid w:val="004400A7"/>
    <w:rsid w:val="004408AD"/>
    <w:rsid w:val="004422CB"/>
    <w:rsid w:val="0044247D"/>
    <w:rsid w:val="0044255B"/>
    <w:rsid w:val="00442843"/>
    <w:rsid w:val="0044286F"/>
    <w:rsid w:val="00442F4B"/>
    <w:rsid w:val="0044359C"/>
    <w:rsid w:val="00443DC8"/>
    <w:rsid w:val="0044427A"/>
    <w:rsid w:val="00444CC8"/>
    <w:rsid w:val="00445146"/>
    <w:rsid w:val="00445288"/>
    <w:rsid w:val="004457EB"/>
    <w:rsid w:val="00446910"/>
    <w:rsid w:val="00446C6D"/>
    <w:rsid w:val="00446EA5"/>
    <w:rsid w:val="004472DE"/>
    <w:rsid w:val="00447FD6"/>
    <w:rsid w:val="00450BCA"/>
    <w:rsid w:val="004515F2"/>
    <w:rsid w:val="00451A2A"/>
    <w:rsid w:val="0045216D"/>
    <w:rsid w:val="0045258C"/>
    <w:rsid w:val="004525A8"/>
    <w:rsid w:val="00454196"/>
    <w:rsid w:val="00454F7C"/>
    <w:rsid w:val="00455322"/>
    <w:rsid w:val="004562BC"/>
    <w:rsid w:val="004562D7"/>
    <w:rsid w:val="0045646C"/>
    <w:rsid w:val="00456D3F"/>
    <w:rsid w:val="00456D76"/>
    <w:rsid w:val="004573F3"/>
    <w:rsid w:val="00457F5A"/>
    <w:rsid w:val="00460768"/>
    <w:rsid w:val="00462021"/>
    <w:rsid w:val="00462B45"/>
    <w:rsid w:val="00462B99"/>
    <w:rsid w:val="00462D60"/>
    <w:rsid w:val="00462F4E"/>
    <w:rsid w:val="00463012"/>
    <w:rsid w:val="00463266"/>
    <w:rsid w:val="004634BE"/>
    <w:rsid w:val="00463842"/>
    <w:rsid w:val="00463A1F"/>
    <w:rsid w:val="00463B2C"/>
    <w:rsid w:val="0046439B"/>
    <w:rsid w:val="004644AA"/>
    <w:rsid w:val="0046516E"/>
    <w:rsid w:val="00466146"/>
    <w:rsid w:val="0046711E"/>
    <w:rsid w:val="00467583"/>
    <w:rsid w:val="00467B7F"/>
    <w:rsid w:val="0047047A"/>
    <w:rsid w:val="0047094F"/>
    <w:rsid w:val="00471163"/>
    <w:rsid w:val="004712E7"/>
    <w:rsid w:val="004714CD"/>
    <w:rsid w:val="0047154A"/>
    <w:rsid w:val="00471A4F"/>
    <w:rsid w:val="00471CAB"/>
    <w:rsid w:val="00471D7B"/>
    <w:rsid w:val="00472C71"/>
    <w:rsid w:val="00472EDF"/>
    <w:rsid w:val="00475011"/>
    <w:rsid w:val="00475531"/>
    <w:rsid w:val="00475630"/>
    <w:rsid w:val="00476034"/>
    <w:rsid w:val="00476E2C"/>
    <w:rsid w:val="0047711E"/>
    <w:rsid w:val="0047789C"/>
    <w:rsid w:val="004778AF"/>
    <w:rsid w:val="00480D58"/>
    <w:rsid w:val="004815B5"/>
    <w:rsid w:val="0048195D"/>
    <w:rsid w:val="004819EE"/>
    <w:rsid w:val="00481AA9"/>
    <w:rsid w:val="00481BC2"/>
    <w:rsid w:val="00481FB6"/>
    <w:rsid w:val="00482067"/>
    <w:rsid w:val="00482537"/>
    <w:rsid w:val="00482B2A"/>
    <w:rsid w:val="00482FE9"/>
    <w:rsid w:val="004834C0"/>
    <w:rsid w:val="00483719"/>
    <w:rsid w:val="00483741"/>
    <w:rsid w:val="00484598"/>
    <w:rsid w:val="00484BE4"/>
    <w:rsid w:val="00484CC9"/>
    <w:rsid w:val="0048527D"/>
    <w:rsid w:val="004855CC"/>
    <w:rsid w:val="0048618C"/>
    <w:rsid w:val="004864DA"/>
    <w:rsid w:val="0048685D"/>
    <w:rsid w:val="00486957"/>
    <w:rsid w:val="004869D3"/>
    <w:rsid w:val="00486F23"/>
    <w:rsid w:val="004875C6"/>
    <w:rsid w:val="00487ECE"/>
    <w:rsid w:val="004903FF"/>
    <w:rsid w:val="00490849"/>
    <w:rsid w:val="0049117B"/>
    <w:rsid w:val="004911AE"/>
    <w:rsid w:val="00491232"/>
    <w:rsid w:val="00491F70"/>
    <w:rsid w:val="00492342"/>
    <w:rsid w:val="004923EF"/>
    <w:rsid w:val="00492FA7"/>
    <w:rsid w:val="00493331"/>
    <w:rsid w:val="00493A56"/>
    <w:rsid w:val="00494054"/>
    <w:rsid w:val="00494116"/>
    <w:rsid w:val="00494D78"/>
    <w:rsid w:val="00494EC0"/>
    <w:rsid w:val="00495701"/>
    <w:rsid w:val="00495936"/>
    <w:rsid w:val="0049596B"/>
    <w:rsid w:val="004961E8"/>
    <w:rsid w:val="00496861"/>
    <w:rsid w:val="00496AD1"/>
    <w:rsid w:val="00497015"/>
    <w:rsid w:val="00497672"/>
    <w:rsid w:val="00497AE5"/>
    <w:rsid w:val="00497B57"/>
    <w:rsid w:val="00497BB2"/>
    <w:rsid w:val="004A0353"/>
    <w:rsid w:val="004A05E4"/>
    <w:rsid w:val="004A10C3"/>
    <w:rsid w:val="004A1191"/>
    <w:rsid w:val="004A2388"/>
    <w:rsid w:val="004A2783"/>
    <w:rsid w:val="004A3018"/>
    <w:rsid w:val="004A33A4"/>
    <w:rsid w:val="004A3CAA"/>
    <w:rsid w:val="004A3E28"/>
    <w:rsid w:val="004A3E5E"/>
    <w:rsid w:val="004A4529"/>
    <w:rsid w:val="004A498F"/>
    <w:rsid w:val="004A4F3B"/>
    <w:rsid w:val="004A52BE"/>
    <w:rsid w:val="004A6221"/>
    <w:rsid w:val="004A6257"/>
    <w:rsid w:val="004A65FC"/>
    <w:rsid w:val="004A6996"/>
    <w:rsid w:val="004A6EBD"/>
    <w:rsid w:val="004A72A5"/>
    <w:rsid w:val="004A7361"/>
    <w:rsid w:val="004A7455"/>
    <w:rsid w:val="004A7557"/>
    <w:rsid w:val="004A79BF"/>
    <w:rsid w:val="004A7C7F"/>
    <w:rsid w:val="004B00BF"/>
    <w:rsid w:val="004B11D9"/>
    <w:rsid w:val="004B148C"/>
    <w:rsid w:val="004B15A6"/>
    <w:rsid w:val="004B1669"/>
    <w:rsid w:val="004B1961"/>
    <w:rsid w:val="004B1A3D"/>
    <w:rsid w:val="004B2413"/>
    <w:rsid w:val="004B25E5"/>
    <w:rsid w:val="004B27F9"/>
    <w:rsid w:val="004B380C"/>
    <w:rsid w:val="004B3F63"/>
    <w:rsid w:val="004B426C"/>
    <w:rsid w:val="004B45B7"/>
    <w:rsid w:val="004B4739"/>
    <w:rsid w:val="004B4943"/>
    <w:rsid w:val="004B498E"/>
    <w:rsid w:val="004B4B8F"/>
    <w:rsid w:val="004B5637"/>
    <w:rsid w:val="004B5FA2"/>
    <w:rsid w:val="004B60A4"/>
    <w:rsid w:val="004B64E1"/>
    <w:rsid w:val="004B653C"/>
    <w:rsid w:val="004B67C5"/>
    <w:rsid w:val="004B6C05"/>
    <w:rsid w:val="004B6C9A"/>
    <w:rsid w:val="004B7028"/>
    <w:rsid w:val="004C025D"/>
    <w:rsid w:val="004C143C"/>
    <w:rsid w:val="004C1637"/>
    <w:rsid w:val="004C16B5"/>
    <w:rsid w:val="004C1712"/>
    <w:rsid w:val="004C33E0"/>
    <w:rsid w:val="004C35BC"/>
    <w:rsid w:val="004C4787"/>
    <w:rsid w:val="004C5525"/>
    <w:rsid w:val="004C5A93"/>
    <w:rsid w:val="004C5CEF"/>
    <w:rsid w:val="004C62B3"/>
    <w:rsid w:val="004C6A58"/>
    <w:rsid w:val="004C6BD0"/>
    <w:rsid w:val="004C7088"/>
    <w:rsid w:val="004C73F0"/>
    <w:rsid w:val="004C74F9"/>
    <w:rsid w:val="004C7C7B"/>
    <w:rsid w:val="004C7D65"/>
    <w:rsid w:val="004C7DC5"/>
    <w:rsid w:val="004D035E"/>
    <w:rsid w:val="004D0693"/>
    <w:rsid w:val="004D0925"/>
    <w:rsid w:val="004D0E4A"/>
    <w:rsid w:val="004D0FFD"/>
    <w:rsid w:val="004D1837"/>
    <w:rsid w:val="004D1966"/>
    <w:rsid w:val="004D3071"/>
    <w:rsid w:val="004D3142"/>
    <w:rsid w:val="004D3375"/>
    <w:rsid w:val="004D3843"/>
    <w:rsid w:val="004D3D20"/>
    <w:rsid w:val="004D3D6B"/>
    <w:rsid w:val="004D45CE"/>
    <w:rsid w:val="004D4824"/>
    <w:rsid w:val="004D4F77"/>
    <w:rsid w:val="004D56FA"/>
    <w:rsid w:val="004D5804"/>
    <w:rsid w:val="004D6708"/>
    <w:rsid w:val="004D73EB"/>
    <w:rsid w:val="004D7763"/>
    <w:rsid w:val="004D7C5B"/>
    <w:rsid w:val="004D7FD9"/>
    <w:rsid w:val="004E05AE"/>
    <w:rsid w:val="004E2C21"/>
    <w:rsid w:val="004E338D"/>
    <w:rsid w:val="004E3A3A"/>
    <w:rsid w:val="004E3A79"/>
    <w:rsid w:val="004E3AD3"/>
    <w:rsid w:val="004E4001"/>
    <w:rsid w:val="004E400A"/>
    <w:rsid w:val="004E4044"/>
    <w:rsid w:val="004E43BC"/>
    <w:rsid w:val="004E4A3E"/>
    <w:rsid w:val="004E5035"/>
    <w:rsid w:val="004E6134"/>
    <w:rsid w:val="004E644F"/>
    <w:rsid w:val="004E68AE"/>
    <w:rsid w:val="004E7136"/>
    <w:rsid w:val="004F0BED"/>
    <w:rsid w:val="004F3481"/>
    <w:rsid w:val="004F35F7"/>
    <w:rsid w:val="004F37F8"/>
    <w:rsid w:val="004F3C3B"/>
    <w:rsid w:val="004F43FD"/>
    <w:rsid w:val="004F4AD0"/>
    <w:rsid w:val="004F4F2E"/>
    <w:rsid w:val="004F6901"/>
    <w:rsid w:val="004F6A16"/>
    <w:rsid w:val="004F6B24"/>
    <w:rsid w:val="005003D1"/>
    <w:rsid w:val="005004E2"/>
    <w:rsid w:val="00500CDB"/>
    <w:rsid w:val="00501765"/>
    <w:rsid w:val="005018D2"/>
    <w:rsid w:val="0050192C"/>
    <w:rsid w:val="00501AB0"/>
    <w:rsid w:val="00502EB7"/>
    <w:rsid w:val="00502FFA"/>
    <w:rsid w:val="005031C6"/>
    <w:rsid w:val="0050326A"/>
    <w:rsid w:val="00503658"/>
    <w:rsid w:val="00504120"/>
    <w:rsid w:val="0050444E"/>
    <w:rsid w:val="00504663"/>
    <w:rsid w:val="00505FD9"/>
    <w:rsid w:val="00506222"/>
    <w:rsid w:val="00507B90"/>
    <w:rsid w:val="00507E24"/>
    <w:rsid w:val="00507E9A"/>
    <w:rsid w:val="00510832"/>
    <w:rsid w:val="00510883"/>
    <w:rsid w:val="00510A45"/>
    <w:rsid w:val="00510CA7"/>
    <w:rsid w:val="00510D7D"/>
    <w:rsid w:val="00511284"/>
    <w:rsid w:val="005116E9"/>
    <w:rsid w:val="00511AC6"/>
    <w:rsid w:val="00511E16"/>
    <w:rsid w:val="00512032"/>
    <w:rsid w:val="00512567"/>
    <w:rsid w:val="005128EC"/>
    <w:rsid w:val="005134E7"/>
    <w:rsid w:val="0051359C"/>
    <w:rsid w:val="005144AF"/>
    <w:rsid w:val="00514520"/>
    <w:rsid w:val="00516EF9"/>
    <w:rsid w:val="00517095"/>
    <w:rsid w:val="005176DD"/>
    <w:rsid w:val="005177DD"/>
    <w:rsid w:val="0052129C"/>
    <w:rsid w:val="00521756"/>
    <w:rsid w:val="0052190A"/>
    <w:rsid w:val="00523CC4"/>
    <w:rsid w:val="005268CC"/>
    <w:rsid w:val="00526FEE"/>
    <w:rsid w:val="005272BF"/>
    <w:rsid w:val="0052735F"/>
    <w:rsid w:val="00527382"/>
    <w:rsid w:val="00527F1D"/>
    <w:rsid w:val="005307D5"/>
    <w:rsid w:val="00531335"/>
    <w:rsid w:val="00531890"/>
    <w:rsid w:val="00531922"/>
    <w:rsid w:val="00531AC9"/>
    <w:rsid w:val="005320D9"/>
    <w:rsid w:val="005323E1"/>
    <w:rsid w:val="00533331"/>
    <w:rsid w:val="00533F99"/>
    <w:rsid w:val="005346D3"/>
    <w:rsid w:val="005347FD"/>
    <w:rsid w:val="00534866"/>
    <w:rsid w:val="005348D8"/>
    <w:rsid w:val="00534EA4"/>
    <w:rsid w:val="00535817"/>
    <w:rsid w:val="00536463"/>
    <w:rsid w:val="00536ABE"/>
    <w:rsid w:val="00536B33"/>
    <w:rsid w:val="00536CBA"/>
    <w:rsid w:val="00536D5B"/>
    <w:rsid w:val="00536DB6"/>
    <w:rsid w:val="00537D16"/>
    <w:rsid w:val="00537F59"/>
    <w:rsid w:val="0054028C"/>
    <w:rsid w:val="00540306"/>
    <w:rsid w:val="00540666"/>
    <w:rsid w:val="00540969"/>
    <w:rsid w:val="00540EE5"/>
    <w:rsid w:val="005410B9"/>
    <w:rsid w:val="005410FF"/>
    <w:rsid w:val="00541645"/>
    <w:rsid w:val="00542573"/>
    <w:rsid w:val="00542825"/>
    <w:rsid w:val="00542EC5"/>
    <w:rsid w:val="005440AB"/>
    <w:rsid w:val="00544554"/>
    <w:rsid w:val="00544AA5"/>
    <w:rsid w:val="00544C5B"/>
    <w:rsid w:val="00544DF8"/>
    <w:rsid w:val="00545852"/>
    <w:rsid w:val="00545D62"/>
    <w:rsid w:val="005460D7"/>
    <w:rsid w:val="00546314"/>
    <w:rsid w:val="00546486"/>
    <w:rsid w:val="00546741"/>
    <w:rsid w:val="00546783"/>
    <w:rsid w:val="0054693B"/>
    <w:rsid w:val="005472E2"/>
    <w:rsid w:val="00547E83"/>
    <w:rsid w:val="00550440"/>
    <w:rsid w:val="00550B78"/>
    <w:rsid w:val="005513A1"/>
    <w:rsid w:val="00551EF8"/>
    <w:rsid w:val="005524F9"/>
    <w:rsid w:val="0055278C"/>
    <w:rsid w:val="005528F1"/>
    <w:rsid w:val="00552E93"/>
    <w:rsid w:val="00553151"/>
    <w:rsid w:val="0055316C"/>
    <w:rsid w:val="0055367B"/>
    <w:rsid w:val="00554236"/>
    <w:rsid w:val="005543E0"/>
    <w:rsid w:val="00554B49"/>
    <w:rsid w:val="00555595"/>
    <w:rsid w:val="00555A7B"/>
    <w:rsid w:val="00555E15"/>
    <w:rsid w:val="005562AE"/>
    <w:rsid w:val="0055679A"/>
    <w:rsid w:val="005602B0"/>
    <w:rsid w:val="005608C7"/>
    <w:rsid w:val="00560CB8"/>
    <w:rsid w:val="00561A82"/>
    <w:rsid w:val="00561FA4"/>
    <w:rsid w:val="0056207C"/>
    <w:rsid w:val="005624EF"/>
    <w:rsid w:val="00562F80"/>
    <w:rsid w:val="005633E9"/>
    <w:rsid w:val="0056491E"/>
    <w:rsid w:val="0056514F"/>
    <w:rsid w:val="0056644C"/>
    <w:rsid w:val="00566C6D"/>
    <w:rsid w:val="00566F78"/>
    <w:rsid w:val="005674A7"/>
    <w:rsid w:val="00567DDA"/>
    <w:rsid w:val="00567E7B"/>
    <w:rsid w:val="005704E2"/>
    <w:rsid w:val="00570924"/>
    <w:rsid w:val="005721C8"/>
    <w:rsid w:val="00572805"/>
    <w:rsid w:val="005733E2"/>
    <w:rsid w:val="005734BA"/>
    <w:rsid w:val="00574243"/>
    <w:rsid w:val="00574844"/>
    <w:rsid w:val="00575305"/>
    <w:rsid w:val="0057594F"/>
    <w:rsid w:val="00576845"/>
    <w:rsid w:val="00577412"/>
    <w:rsid w:val="005774A4"/>
    <w:rsid w:val="0057754B"/>
    <w:rsid w:val="00577BD7"/>
    <w:rsid w:val="005806C2"/>
    <w:rsid w:val="005807CF"/>
    <w:rsid w:val="00580849"/>
    <w:rsid w:val="00580C26"/>
    <w:rsid w:val="00580FDC"/>
    <w:rsid w:val="0058145D"/>
    <w:rsid w:val="00581A24"/>
    <w:rsid w:val="00581A50"/>
    <w:rsid w:val="00582A61"/>
    <w:rsid w:val="00582B6D"/>
    <w:rsid w:val="00582D2E"/>
    <w:rsid w:val="005836E8"/>
    <w:rsid w:val="0058448F"/>
    <w:rsid w:val="0058478B"/>
    <w:rsid w:val="005847A4"/>
    <w:rsid w:val="005857BE"/>
    <w:rsid w:val="00585B8A"/>
    <w:rsid w:val="00587621"/>
    <w:rsid w:val="005876C9"/>
    <w:rsid w:val="00587EB9"/>
    <w:rsid w:val="00590565"/>
    <w:rsid w:val="0059065D"/>
    <w:rsid w:val="005906EB"/>
    <w:rsid w:val="00590A76"/>
    <w:rsid w:val="00591292"/>
    <w:rsid w:val="005915CB"/>
    <w:rsid w:val="00591767"/>
    <w:rsid w:val="00591F69"/>
    <w:rsid w:val="00592D9A"/>
    <w:rsid w:val="00593173"/>
    <w:rsid w:val="005932AE"/>
    <w:rsid w:val="0059365D"/>
    <w:rsid w:val="00593AA1"/>
    <w:rsid w:val="00594242"/>
    <w:rsid w:val="005944B8"/>
    <w:rsid w:val="00594BE8"/>
    <w:rsid w:val="005950C8"/>
    <w:rsid w:val="0059516B"/>
    <w:rsid w:val="00595428"/>
    <w:rsid w:val="0059552E"/>
    <w:rsid w:val="00595C55"/>
    <w:rsid w:val="00595D14"/>
    <w:rsid w:val="00595FE0"/>
    <w:rsid w:val="0059610A"/>
    <w:rsid w:val="00596200"/>
    <w:rsid w:val="0059658A"/>
    <w:rsid w:val="00596B04"/>
    <w:rsid w:val="00596BFC"/>
    <w:rsid w:val="00596C5B"/>
    <w:rsid w:val="00596FBB"/>
    <w:rsid w:val="005973B3"/>
    <w:rsid w:val="005A0377"/>
    <w:rsid w:val="005A178A"/>
    <w:rsid w:val="005A18CA"/>
    <w:rsid w:val="005A18EF"/>
    <w:rsid w:val="005A1C59"/>
    <w:rsid w:val="005A2817"/>
    <w:rsid w:val="005A2A04"/>
    <w:rsid w:val="005A2E88"/>
    <w:rsid w:val="005A3924"/>
    <w:rsid w:val="005A3CE6"/>
    <w:rsid w:val="005A3F20"/>
    <w:rsid w:val="005A4899"/>
    <w:rsid w:val="005A5C65"/>
    <w:rsid w:val="005A6040"/>
    <w:rsid w:val="005A7EAB"/>
    <w:rsid w:val="005B02EE"/>
    <w:rsid w:val="005B07A3"/>
    <w:rsid w:val="005B09FB"/>
    <w:rsid w:val="005B0D72"/>
    <w:rsid w:val="005B0EF4"/>
    <w:rsid w:val="005B1054"/>
    <w:rsid w:val="005B11E5"/>
    <w:rsid w:val="005B140D"/>
    <w:rsid w:val="005B141C"/>
    <w:rsid w:val="005B1667"/>
    <w:rsid w:val="005B1C05"/>
    <w:rsid w:val="005B27A1"/>
    <w:rsid w:val="005B4627"/>
    <w:rsid w:val="005B4970"/>
    <w:rsid w:val="005B4DB7"/>
    <w:rsid w:val="005B541A"/>
    <w:rsid w:val="005B55EC"/>
    <w:rsid w:val="005B59C9"/>
    <w:rsid w:val="005B5F39"/>
    <w:rsid w:val="005B6A89"/>
    <w:rsid w:val="005C03C1"/>
    <w:rsid w:val="005C0AF2"/>
    <w:rsid w:val="005C0EAE"/>
    <w:rsid w:val="005C0EBA"/>
    <w:rsid w:val="005C149A"/>
    <w:rsid w:val="005C154F"/>
    <w:rsid w:val="005C1BAA"/>
    <w:rsid w:val="005C1C90"/>
    <w:rsid w:val="005C1F6E"/>
    <w:rsid w:val="005C2042"/>
    <w:rsid w:val="005C2478"/>
    <w:rsid w:val="005C265E"/>
    <w:rsid w:val="005C26D4"/>
    <w:rsid w:val="005C2982"/>
    <w:rsid w:val="005C29F2"/>
    <w:rsid w:val="005C35F7"/>
    <w:rsid w:val="005C3DC2"/>
    <w:rsid w:val="005C5C47"/>
    <w:rsid w:val="005C6CAE"/>
    <w:rsid w:val="005C77E9"/>
    <w:rsid w:val="005C7FEF"/>
    <w:rsid w:val="005D1210"/>
    <w:rsid w:val="005D13A1"/>
    <w:rsid w:val="005D17FD"/>
    <w:rsid w:val="005D17FE"/>
    <w:rsid w:val="005D22F2"/>
    <w:rsid w:val="005D28BB"/>
    <w:rsid w:val="005D2DA0"/>
    <w:rsid w:val="005D308F"/>
    <w:rsid w:val="005D3409"/>
    <w:rsid w:val="005D37B1"/>
    <w:rsid w:val="005D3ABF"/>
    <w:rsid w:val="005D3CBB"/>
    <w:rsid w:val="005D48A0"/>
    <w:rsid w:val="005D4BEB"/>
    <w:rsid w:val="005D50C2"/>
    <w:rsid w:val="005D5162"/>
    <w:rsid w:val="005D60EB"/>
    <w:rsid w:val="005D6EB1"/>
    <w:rsid w:val="005D6F6F"/>
    <w:rsid w:val="005D714E"/>
    <w:rsid w:val="005E1029"/>
    <w:rsid w:val="005E1185"/>
    <w:rsid w:val="005E13E2"/>
    <w:rsid w:val="005E1CD9"/>
    <w:rsid w:val="005E289C"/>
    <w:rsid w:val="005E2A2E"/>
    <w:rsid w:val="005E2D19"/>
    <w:rsid w:val="005E2E22"/>
    <w:rsid w:val="005E3000"/>
    <w:rsid w:val="005E332C"/>
    <w:rsid w:val="005E3E17"/>
    <w:rsid w:val="005E4442"/>
    <w:rsid w:val="005E46C8"/>
    <w:rsid w:val="005E4D82"/>
    <w:rsid w:val="005E5233"/>
    <w:rsid w:val="005E537D"/>
    <w:rsid w:val="005E5FFB"/>
    <w:rsid w:val="005E6971"/>
    <w:rsid w:val="005E71E7"/>
    <w:rsid w:val="005E7439"/>
    <w:rsid w:val="005E7942"/>
    <w:rsid w:val="005E7978"/>
    <w:rsid w:val="005F0B78"/>
    <w:rsid w:val="005F0D71"/>
    <w:rsid w:val="005F1D4E"/>
    <w:rsid w:val="005F22D9"/>
    <w:rsid w:val="005F3791"/>
    <w:rsid w:val="005F4682"/>
    <w:rsid w:val="005F4AD3"/>
    <w:rsid w:val="005F5489"/>
    <w:rsid w:val="005F5D54"/>
    <w:rsid w:val="005F5D91"/>
    <w:rsid w:val="005F6408"/>
    <w:rsid w:val="005F6489"/>
    <w:rsid w:val="005F6713"/>
    <w:rsid w:val="005F7300"/>
    <w:rsid w:val="005F797F"/>
    <w:rsid w:val="005F798E"/>
    <w:rsid w:val="0060005B"/>
    <w:rsid w:val="006006FE"/>
    <w:rsid w:val="00600BD5"/>
    <w:rsid w:val="00600D85"/>
    <w:rsid w:val="00600E75"/>
    <w:rsid w:val="0060183D"/>
    <w:rsid w:val="00601971"/>
    <w:rsid w:val="00602F9F"/>
    <w:rsid w:val="0060351E"/>
    <w:rsid w:val="00603FEA"/>
    <w:rsid w:val="00604224"/>
    <w:rsid w:val="006042F6"/>
    <w:rsid w:val="006046D8"/>
    <w:rsid w:val="006046E2"/>
    <w:rsid w:val="006048CA"/>
    <w:rsid w:val="00604E68"/>
    <w:rsid w:val="00605516"/>
    <w:rsid w:val="0060571D"/>
    <w:rsid w:val="00605AA4"/>
    <w:rsid w:val="00606BB5"/>
    <w:rsid w:val="00606C5F"/>
    <w:rsid w:val="0060724D"/>
    <w:rsid w:val="00607964"/>
    <w:rsid w:val="00607BA8"/>
    <w:rsid w:val="00610488"/>
    <w:rsid w:val="00610567"/>
    <w:rsid w:val="0061101F"/>
    <w:rsid w:val="006123F7"/>
    <w:rsid w:val="006128B7"/>
    <w:rsid w:val="006133FE"/>
    <w:rsid w:val="00613FF1"/>
    <w:rsid w:val="006142A7"/>
    <w:rsid w:val="00615589"/>
    <w:rsid w:val="0061591F"/>
    <w:rsid w:val="00615B3B"/>
    <w:rsid w:val="00615D28"/>
    <w:rsid w:val="00615E66"/>
    <w:rsid w:val="0061611F"/>
    <w:rsid w:val="0061660B"/>
    <w:rsid w:val="00616877"/>
    <w:rsid w:val="00616AA2"/>
    <w:rsid w:val="00617247"/>
    <w:rsid w:val="00617B4C"/>
    <w:rsid w:val="006207A7"/>
    <w:rsid w:val="00620D44"/>
    <w:rsid w:val="00621554"/>
    <w:rsid w:val="0062199F"/>
    <w:rsid w:val="00621A5C"/>
    <w:rsid w:val="00621D3D"/>
    <w:rsid w:val="006221D4"/>
    <w:rsid w:val="00622257"/>
    <w:rsid w:val="0062364D"/>
    <w:rsid w:val="00623B64"/>
    <w:rsid w:val="00623BBC"/>
    <w:rsid w:val="00623C30"/>
    <w:rsid w:val="00623CCF"/>
    <w:rsid w:val="00623E60"/>
    <w:rsid w:val="00624067"/>
    <w:rsid w:val="0062445F"/>
    <w:rsid w:val="006244F0"/>
    <w:rsid w:val="00625520"/>
    <w:rsid w:val="0062592E"/>
    <w:rsid w:val="00626359"/>
    <w:rsid w:val="00626C11"/>
    <w:rsid w:val="006271B4"/>
    <w:rsid w:val="00627728"/>
    <w:rsid w:val="00627DC1"/>
    <w:rsid w:val="00630ACC"/>
    <w:rsid w:val="00631157"/>
    <w:rsid w:val="006324F8"/>
    <w:rsid w:val="00633755"/>
    <w:rsid w:val="006339C2"/>
    <w:rsid w:val="00633E6E"/>
    <w:rsid w:val="0063493B"/>
    <w:rsid w:val="00634F84"/>
    <w:rsid w:val="006358C8"/>
    <w:rsid w:val="00636315"/>
    <w:rsid w:val="00636901"/>
    <w:rsid w:val="006369A5"/>
    <w:rsid w:val="006377AD"/>
    <w:rsid w:val="0064012A"/>
    <w:rsid w:val="00640A1D"/>
    <w:rsid w:val="0064114C"/>
    <w:rsid w:val="00641812"/>
    <w:rsid w:val="00641E4F"/>
    <w:rsid w:val="00641EF8"/>
    <w:rsid w:val="006425EE"/>
    <w:rsid w:val="00642F2D"/>
    <w:rsid w:val="006431BF"/>
    <w:rsid w:val="0064335A"/>
    <w:rsid w:val="00643F8C"/>
    <w:rsid w:val="006441BE"/>
    <w:rsid w:val="0064482A"/>
    <w:rsid w:val="00644A2A"/>
    <w:rsid w:val="0064549C"/>
    <w:rsid w:val="00645C00"/>
    <w:rsid w:val="00645DE7"/>
    <w:rsid w:val="00646359"/>
    <w:rsid w:val="0064667D"/>
    <w:rsid w:val="00646736"/>
    <w:rsid w:val="00646C57"/>
    <w:rsid w:val="00646EC2"/>
    <w:rsid w:val="006470E0"/>
    <w:rsid w:val="006501FE"/>
    <w:rsid w:val="0065071E"/>
    <w:rsid w:val="00650B64"/>
    <w:rsid w:val="00650FE7"/>
    <w:rsid w:val="00651504"/>
    <w:rsid w:val="0065178B"/>
    <w:rsid w:val="0065294C"/>
    <w:rsid w:val="006538EA"/>
    <w:rsid w:val="00653B7A"/>
    <w:rsid w:val="00653BF8"/>
    <w:rsid w:val="00653CF3"/>
    <w:rsid w:val="00653DF5"/>
    <w:rsid w:val="00653FC7"/>
    <w:rsid w:val="00654DB5"/>
    <w:rsid w:val="00654F13"/>
    <w:rsid w:val="00654F9F"/>
    <w:rsid w:val="00655495"/>
    <w:rsid w:val="00655D4C"/>
    <w:rsid w:val="006561D0"/>
    <w:rsid w:val="0065698D"/>
    <w:rsid w:val="00656E7D"/>
    <w:rsid w:val="006570CF"/>
    <w:rsid w:val="006571FC"/>
    <w:rsid w:val="0065748A"/>
    <w:rsid w:val="00657E51"/>
    <w:rsid w:val="00660A60"/>
    <w:rsid w:val="00660D35"/>
    <w:rsid w:val="0066163F"/>
    <w:rsid w:val="00662FEE"/>
    <w:rsid w:val="00663127"/>
    <w:rsid w:val="00664161"/>
    <w:rsid w:val="00664178"/>
    <w:rsid w:val="00664DC1"/>
    <w:rsid w:val="00664FF1"/>
    <w:rsid w:val="006653C7"/>
    <w:rsid w:val="0066626C"/>
    <w:rsid w:val="00667042"/>
    <w:rsid w:val="00667652"/>
    <w:rsid w:val="0067051E"/>
    <w:rsid w:val="00670C50"/>
    <w:rsid w:val="006725F2"/>
    <w:rsid w:val="00672BA1"/>
    <w:rsid w:val="00673FE6"/>
    <w:rsid w:val="0067413F"/>
    <w:rsid w:val="006752EA"/>
    <w:rsid w:val="0067579B"/>
    <w:rsid w:val="006758BA"/>
    <w:rsid w:val="00676434"/>
    <w:rsid w:val="0067672F"/>
    <w:rsid w:val="00676D13"/>
    <w:rsid w:val="006772D7"/>
    <w:rsid w:val="006800D4"/>
    <w:rsid w:val="0068033D"/>
    <w:rsid w:val="006817D0"/>
    <w:rsid w:val="00681DF4"/>
    <w:rsid w:val="00682280"/>
    <w:rsid w:val="00682512"/>
    <w:rsid w:val="0068254F"/>
    <w:rsid w:val="00682561"/>
    <w:rsid w:val="00682D19"/>
    <w:rsid w:val="00682ECF"/>
    <w:rsid w:val="00682FDE"/>
    <w:rsid w:val="0068362F"/>
    <w:rsid w:val="0068447D"/>
    <w:rsid w:val="0068481A"/>
    <w:rsid w:val="006848B0"/>
    <w:rsid w:val="006853FF"/>
    <w:rsid w:val="00685445"/>
    <w:rsid w:val="006857FA"/>
    <w:rsid w:val="0068580B"/>
    <w:rsid w:val="00685DF8"/>
    <w:rsid w:val="00685EB5"/>
    <w:rsid w:val="00686C79"/>
    <w:rsid w:val="00687025"/>
    <w:rsid w:val="00687238"/>
    <w:rsid w:val="006878BD"/>
    <w:rsid w:val="00690019"/>
    <w:rsid w:val="00690666"/>
    <w:rsid w:val="00690A28"/>
    <w:rsid w:val="00690DAE"/>
    <w:rsid w:val="00690F4F"/>
    <w:rsid w:val="00690FCC"/>
    <w:rsid w:val="00691440"/>
    <w:rsid w:val="0069179E"/>
    <w:rsid w:val="00692407"/>
    <w:rsid w:val="006937C5"/>
    <w:rsid w:val="0069397D"/>
    <w:rsid w:val="00693994"/>
    <w:rsid w:val="00693C1E"/>
    <w:rsid w:val="00693DFF"/>
    <w:rsid w:val="00693FD1"/>
    <w:rsid w:val="0069422F"/>
    <w:rsid w:val="0069499A"/>
    <w:rsid w:val="00694FFE"/>
    <w:rsid w:val="006969D0"/>
    <w:rsid w:val="006972DB"/>
    <w:rsid w:val="00697381"/>
    <w:rsid w:val="00697559"/>
    <w:rsid w:val="00697613"/>
    <w:rsid w:val="00697615"/>
    <w:rsid w:val="0069769B"/>
    <w:rsid w:val="0069794A"/>
    <w:rsid w:val="006A0061"/>
    <w:rsid w:val="006A0BA6"/>
    <w:rsid w:val="006A19C1"/>
    <w:rsid w:val="006A2799"/>
    <w:rsid w:val="006A29FE"/>
    <w:rsid w:val="006A2E96"/>
    <w:rsid w:val="006A483F"/>
    <w:rsid w:val="006A4A56"/>
    <w:rsid w:val="006A5658"/>
    <w:rsid w:val="006A5E18"/>
    <w:rsid w:val="006A611B"/>
    <w:rsid w:val="006A61D9"/>
    <w:rsid w:val="006A66AB"/>
    <w:rsid w:val="006A6708"/>
    <w:rsid w:val="006A67F8"/>
    <w:rsid w:val="006A6B0C"/>
    <w:rsid w:val="006A7374"/>
    <w:rsid w:val="006A7EC7"/>
    <w:rsid w:val="006B05D8"/>
    <w:rsid w:val="006B0CB7"/>
    <w:rsid w:val="006B1274"/>
    <w:rsid w:val="006B1A02"/>
    <w:rsid w:val="006B1A85"/>
    <w:rsid w:val="006B1A99"/>
    <w:rsid w:val="006B1C90"/>
    <w:rsid w:val="006B1E6E"/>
    <w:rsid w:val="006B25EC"/>
    <w:rsid w:val="006B27ED"/>
    <w:rsid w:val="006B28EA"/>
    <w:rsid w:val="006B29D3"/>
    <w:rsid w:val="006B300A"/>
    <w:rsid w:val="006B331B"/>
    <w:rsid w:val="006B3661"/>
    <w:rsid w:val="006B3C32"/>
    <w:rsid w:val="006B402E"/>
    <w:rsid w:val="006B4BE0"/>
    <w:rsid w:val="006B5782"/>
    <w:rsid w:val="006B586B"/>
    <w:rsid w:val="006B589E"/>
    <w:rsid w:val="006B607C"/>
    <w:rsid w:val="006B7B38"/>
    <w:rsid w:val="006C00B2"/>
    <w:rsid w:val="006C05F1"/>
    <w:rsid w:val="006C0E11"/>
    <w:rsid w:val="006C14C2"/>
    <w:rsid w:val="006C1583"/>
    <w:rsid w:val="006C17B7"/>
    <w:rsid w:val="006C27EC"/>
    <w:rsid w:val="006C324F"/>
    <w:rsid w:val="006C34F6"/>
    <w:rsid w:val="006C3532"/>
    <w:rsid w:val="006C361E"/>
    <w:rsid w:val="006C3B4F"/>
    <w:rsid w:val="006C3D11"/>
    <w:rsid w:val="006C4420"/>
    <w:rsid w:val="006C44EA"/>
    <w:rsid w:val="006C455B"/>
    <w:rsid w:val="006C45B7"/>
    <w:rsid w:val="006C4BA2"/>
    <w:rsid w:val="006C5582"/>
    <w:rsid w:val="006C5E55"/>
    <w:rsid w:val="006C5F01"/>
    <w:rsid w:val="006C6845"/>
    <w:rsid w:val="006C6941"/>
    <w:rsid w:val="006C6D9B"/>
    <w:rsid w:val="006C703C"/>
    <w:rsid w:val="006C7641"/>
    <w:rsid w:val="006D017E"/>
    <w:rsid w:val="006D1623"/>
    <w:rsid w:val="006D1E4B"/>
    <w:rsid w:val="006D2520"/>
    <w:rsid w:val="006D277F"/>
    <w:rsid w:val="006D2A5C"/>
    <w:rsid w:val="006D3164"/>
    <w:rsid w:val="006D3D45"/>
    <w:rsid w:val="006D400B"/>
    <w:rsid w:val="006D438A"/>
    <w:rsid w:val="006D450E"/>
    <w:rsid w:val="006D4735"/>
    <w:rsid w:val="006D47C0"/>
    <w:rsid w:val="006D4A45"/>
    <w:rsid w:val="006D50B5"/>
    <w:rsid w:val="006D5A06"/>
    <w:rsid w:val="006D5CB5"/>
    <w:rsid w:val="006D5E08"/>
    <w:rsid w:val="006D6BD0"/>
    <w:rsid w:val="006D6C79"/>
    <w:rsid w:val="006D6F60"/>
    <w:rsid w:val="006D7AA8"/>
    <w:rsid w:val="006E062E"/>
    <w:rsid w:val="006E1DC0"/>
    <w:rsid w:val="006E2D85"/>
    <w:rsid w:val="006E31F2"/>
    <w:rsid w:val="006E329C"/>
    <w:rsid w:val="006E4043"/>
    <w:rsid w:val="006E406A"/>
    <w:rsid w:val="006E43DA"/>
    <w:rsid w:val="006E4F69"/>
    <w:rsid w:val="006E623B"/>
    <w:rsid w:val="006E6976"/>
    <w:rsid w:val="006E7574"/>
    <w:rsid w:val="006E7A02"/>
    <w:rsid w:val="006E7E8A"/>
    <w:rsid w:val="006F0A28"/>
    <w:rsid w:val="006F0B5A"/>
    <w:rsid w:val="006F0D4E"/>
    <w:rsid w:val="006F0FEA"/>
    <w:rsid w:val="006F10F5"/>
    <w:rsid w:val="006F1C59"/>
    <w:rsid w:val="006F1E10"/>
    <w:rsid w:val="006F1F9F"/>
    <w:rsid w:val="006F207E"/>
    <w:rsid w:val="006F2404"/>
    <w:rsid w:val="006F2F1D"/>
    <w:rsid w:val="006F30E5"/>
    <w:rsid w:val="006F3295"/>
    <w:rsid w:val="006F34F4"/>
    <w:rsid w:val="006F3ADE"/>
    <w:rsid w:val="006F3CEE"/>
    <w:rsid w:val="006F3E7E"/>
    <w:rsid w:val="006F4B96"/>
    <w:rsid w:val="006F5BA9"/>
    <w:rsid w:val="006F5D0C"/>
    <w:rsid w:val="006F62A5"/>
    <w:rsid w:val="006F64B7"/>
    <w:rsid w:val="006F6D2A"/>
    <w:rsid w:val="006F6D50"/>
    <w:rsid w:val="006F6EC8"/>
    <w:rsid w:val="006F72EB"/>
    <w:rsid w:val="006F7E0B"/>
    <w:rsid w:val="00700F0F"/>
    <w:rsid w:val="00700FDB"/>
    <w:rsid w:val="00701470"/>
    <w:rsid w:val="00701C13"/>
    <w:rsid w:val="00701CC2"/>
    <w:rsid w:val="00701CD3"/>
    <w:rsid w:val="00702CE3"/>
    <w:rsid w:val="0070303B"/>
    <w:rsid w:val="0070306B"/>
    <w:rsid w:val="007037F7"/>
    <w:rsid w:val="00703E5D"/>
    <w:rsid w:val="00704260"/>
    <w:rsid w:val="00704D90"/>
    <w:rsid w:val="00704F56"/>
    <w:rsid w:val="00705301"/>
    <w:rsid w:val="007054EE"/>
    <w:rsid w:val="00705983"/>
    <w:rsid w:val="00705FA9"/>
    <w:rsid w:val="00706268"/>
    <w:rsid w:val="00706C6A"/>
    <w:rsid w:val="007070B7"/>
    <w:rsid w:val="00707200"/>
    <w:rsid w:val="00707E74"/>
    <w:rsid w:val="007101F2"/>
    <w:rsid w:val="007103E3"/>
    <w:rsid w:val="0071044B"/>
    <w:rsid w:val="0071105F"/>
    <w:rsid w:val="00711115"/>
    <w:rsid w:val="007111B6"/>
    <w:rsid w:val="00711378"/>
    <w:rsid w:val="00711BB4"/>
    <w:rsid w:val="00711CA7"/>
    <w:rsid w:val="00712D64"/>
    <w:rsid w:val="00713AF0"/>
    <w:rsid w:val="007146AF"/>
    <w:rsid w:val="00715AC8"/>
    <w:rsid w:val="00716D44"/>
    <w:rsid w:val="00717488"/>
    <w:rsid w:val="00717CEE"/>
    <w:rsid w:val="00717EBD"/>
    <w:rsid w:val="007203C3"/>
    <w:rsid w:val="0072051E"/>
    <w:rsid w:val="00721057"/>
    <w:rsid w:val="0072138D"/>
    <w:rsid w:val="00721478"/>
    <w:rsid w:val="00721B0B"/>
    <w:rsid w:val="00721C73"/>
    <w:rsid w:val="00722ACD"/>
    <w:rsid w:val="00722BB4"/>
    <w:rsid w:val="00723430"/>
    <w:rsid w:val="0072348B"/>
    <w:rsid w:val="0072358A"/>
    <w:rsid w:val="007242B3"/>
    <w:rsid w:val="00725448"/>
    <w:rsid w:val="007254B3"/>
    <w:rsid w:val="007261FC"/>
    <w:rsid w:val="00726A9D"/>
    <w:rsid w:val="007273BC"/>
    <w:rsid w:val="0072750B"/>
    <w:rsid w:val="00727AA6"/>
    <w:rsid w:val="00727C3E"/>
    <w:rsid w:val="007300F0"/>
    <w:rsid w:val="007305AE"/>
    <w:rsid w:val="00730778"/>
    <w:rsid w:val="00730942"/>
    <w:rsid w:val="00730F2C"/>
    <w:rsid w:val="007316F4"/>
    <w:rsid w:val="00732105"/>
    <w:rsid w:val="007324F9"/>
    <w:rsid w:val="00732D31"/>
    <w:rsid w:val="00732FEB"/>
    <w:rsid w:val="00733220"/>
    <w:rsid w:val="00733723"/>
    <w:rsid w:val="007340A2"/>
    <w:rsid w:val="0073453C"/>
    <w:rsid w:val="0073470F"/>
    <w:rsid w:val="00734A7E"/>
    <w:rsid w:val="00734D84"/>
    <w:rsid w:val="007353FA"/>
    <w:rsid w:val="007356C3"/>
    <w:rsid w:val="00736CF0"/>
    <w:rsid w:val="00736E9E"/>
    <w:rsid w:val="0073734F"/>
    <w:rsid w:val="007374C2"/>
    <w:rsid w:val="0073772C"/>
    <w:rsid w:val="007379E8"/>
    <w:rsid w:val="00740634"/>
    <w:rsid w:val="0074096F"/>
    <w:rsid w:val="00740CC4"/>
    <w:rsid w:val="0074154A"/>
    <w:rsid w:val="00741676"/>
    <w:rsid w:val="007425A9"/>
    <w:rsid w:val="0074307D"/>
    <w:rsid w:val="0074348B"/>
    <w:rsid w:val="00743861"/>
    <w:rsid w:val="00743882"/>
    <w:rsid w:val="00743AB6"/>
    <w:rsid w:val="00743B67"/>
    <w:rsid w:val="00744010"/>
    <w:rsid w:val="0074471A"/>
    <w:rsid w:val="00744BD2"/>
    <w:rsid w:val="007452E5"/>
    <w:rsid w:val="00746358"/>
    <w:rsid w:val="00746913"/>
    <w:rsid w:val="0074713C"/>
    <w:rsid w:val="007477DD"/>
    <w:rsid w:val="00747D9B"/>
    <w:rsid w:val="00747EEF"/>
    <w:rsid w:val="00750688"/>
    <w:rsid w:val="00750FEE"/>
    <w:rsid w:val="00751046"/>
    <w:rsid w:val="00751059"/>
    <w:rsid w:val="007510DF"/>
    <w:rsid w:val="0075180D"/>
    <w:rsid w:val="007521CA"/>
    <w:rsid w:val="0075244A"/>
    <w:rsid w:val="00753390"/>
    <w:rsid w:val="00753F9A"/>
    <w:rsid w:val="007546B8"/>
    <w:rsid w:val="00754CFD"/>
    <w:rsid w:val="00755A49"/>
    <w:rsid w:val="00756DA4"/>
    <w:rsid w:val="00757746"/>
    <w:rsid w:val="00757E7D"/>
    <w:rsid w:val="0076026D"/>
    <w:rsid w:val="007607B2"/>
    <w:rsid w:val="00761AAE"/>
    <w:rsid w:val="00761FDC"/>
    <w:rsid w:val="0076232E"/>
    <w:rsid w:val="00762469"/>
    <w:rsid w:val="00762A48"/>
    <w:rsid w:val="0076351A"/>
    <w:rsid w:val="00763664"/>
    <w:rsid w:val="0076462E"/>
    <w:rsid w:val="007657CD"/>
    <w:rsid w:val="00765E2E"/>
    <w:rsid w:val="0076631B"/>
    <w:rsid w:val="007663AE"/>
    <w:rsid w:val="007665B5"/>
    <w:rsid w:val="007670A8"/>
    <w:rsid w:val="00767A80"/>
    <w:rsid w:val="00767BE1"/>
    <w:rsid w:val="00770720"/>
    <w:rsid w:val="007708CB"/>
    <w:rsid w:val="00770CD4"/>
    <w:rsid w:val="00770D13"/>
    <w:rsid w:val="00771220"/>
    <w:rsid w:val="00771F3A"/>
    <w:rsid w:val="00773064"/>
    <w:rsid w:val="007732B8"/>
    <w:rsid w:val="0077426B"/>
    <w:rsid w:val="0077435E"/>
    <w:rsid w:val="007764CD"/>
    <w:rsid w:val="00776520"/>
    <w:rsid w:val="00776892"/>
    <w:rsid w:val="00776A6D"/>
    <w:rsid w:val="00777258"/>
    <w:rsid w:val="00777395"/>
    <w:rsid w:val="0077781E"/>
    <w:rsid w:val="00777B9C"/>
    <w:rsid w:val="00780888"/>
    <w:rsid w:val="00780A55"/>
    <w:rsid w:val="00781040"/>
    <w:rsid w:val="007811DA"/>
    <w:rsid w:val="00781456"/>
    <w:rsid w:val="007814B9"/>
    <w:rsid w:val="007814EF"/>
    <w:rsid w:val="0078150B"/>
    <w:rsid w:val="00781D47"/>
    <w:rsid w:val="0078212F"/>
    <w:rsid w:val="00782439"/>
    <w:rsid w:val="00782B93"/>
    <w:rsid w:val="007831AF"/>
    <w:rsid w:val="00783AF4"/>
    <w:rsid w:val="00783F7C"/>
    <w:rsid w:val="007853BB"/>
    <w:rsid w:val="0078542C"/>
    <w:rsid w:val="00785D66"/>
    <w:rsid w:val="00786E12"/>
    <w:rsid w:val="007878D0"/>
    <w:rsid w:val="00787AEB"/>
    <w:rsid w:val="0079060B"/>
    <w:rsid w:val="00790AAC"/>
    <w:rsid w:val="00791B83"/>
    <w:rsid w:val="0079272A"/>
    <w:rsid w:val="007927CF"/>
    <w:rsid w:val="0079295E"/>
    <w:rsid w:val="00793052"/>
    <w:rsid w:val="00793A20"/>
    <w:rsid w:val="00794220"/>
    <w:rsid w:val="00794AD4"/>
    <w:rsid w:val="007963C2"/>
    <w:rsid w:val="00796822"/>
    <w:rsid w:val="00796A0A"/>
    <w:rsid w:val="00796F21"/>
    <w:rsid w:val="00797047"/>
    <w:rsid w:val="00797E36"/>
    <w:rsid w:val="00797E43"/>
    <w:rsid w:val="007A09C1"/>
    <w:rsid w:val="007A13A2"/>
    <w:rsid w:val="007A15AC"/>
    <w:rsid w:val="007A1B98"/>
    <w:rsid w:val="007A1E71"/>
    <w:rsid w:val="007A2761"/>
    <w:rsid w:val="007A2D27"/>
    <w:rsid w:val="007A317F"/>
    <w:rsid w:val="007A33F9"/>
    <w:rsid w:val="007A3579"/>
    <w:rsid w:val="007A3D5C"/>
    <w:rsid w:val="007A3DD5"/>
    <w:rsid w:val="007A4236"/>
    <w:rsid w:val="007A4938"/>
    <w:rsid w:val="007A4B84"/>
    <w:rsid w:val="007A4C09"/>
    <w:rsid w:val="007A4D93"/>
    <w:rsid w:val="007A5151"/>
    <w:rsid w:val="007A594D"/>
    <w:rsid w:val="007A6753"/>
    <w:rsid w:val="007A6C7E"/>
    <w:rsid w:val="007A75A7"/>
    <w:rsid w:val="007A7C4F"/>
    <w:rsid w:val="007B02FE"/>
    <w:rsid w:val="007B06B1"/>
    <w:rsid w:val="007B0C64"/>
    <w:rsid w:val="007B0CC3"/>
    <w:rsid w:val="007B11FA"/>
    <w:rsid w:val="007B12C1"/>
    <w:rsid w:val="007B2237"/>
    <w:rsid w:val="007B2805"/>
    <w:rsid w:val="007B2A87"/>
    <w:rsid w:val="007B2B59"/>
    <w:rsid w:val="007B31FE"/>
    <w:rsid w:val="007B4625"/>
    <w:rsid w:val="007B4898"/>
    <w:rsid w:val="007B4EFB"/>
    <w:rsid w:val="007B5022"/>
    <w:rsid w:val="007B544E"/>
    <w:rsid w:val="007B5F3D"/>
    <w:rsid w:val="007B5FCF"/>
    <w:rsid w:val="007B6040"/>
    <w:rsid w:val="007B64A1"/>
    <w:rsid w:val="007B6B04"/>
    <w:rsid w:val="007B7613"/>
    <w:rsid w:val="007B7B04"/>
    <w:rsid w:val="007B7C6B"/>
    <w:rsid w:val="007C0355"/>
    <w:rsid w:val="007C065E"/>
    <w:rsid w:val="007C0987"/>
    <w:rsid w:val="007C1553"/>
    <w:rsid w:val="007C1E0B"/>
    <w:rsid w:val="007C274E"/>
    <w:rsid w:val="007C2988"/>
    <w:rsid w:val="007C3A4B"/>
    <w:rsid w:val="007C491F"/>
    <w:rsid w:val="007C50B8"/>
    <w:rsid w:val="007C6069"/>
    <w:rsid w:val="007C6AEB"/>
    <w:rsid w:val="007C6F27"/>
    <w:rsid w:val="007C70B8"/>
    <w:rsid w:val="007C71BB"/>
    <w:rsid w:val="007C7D86"/>
    <w:rsid w:val="007D00FB"/>
    <w:rsid w:val="007D0872"/>
    <w:rsid w:val="007D0D87"/>
    <w:rsid w:val="007D0EF7"/>
    <w:rsid w:val="007D199C"/>
    <w:rsid w:val="007D234D"/>
    <w:rsid w:val="007D2675"/>
    <w:rsid w:val="007D2A68"/>
    <w:rsid w:val="007D2DFF"/>
    <w:rsid w:val="007D2FE7"/>
    <w:rsid w:val="007D382D"/>
    <w:rsid w:val="007D3D37"/>
    <w:rsid w:val="007D429A"/>
    <w:rsid w:val="007D45E6"/>
    <w:rsid w:val="007D566A"/>
    <w:rsid w:val="007D5EED"/>
    <w:rsid w:val="007D6105"/>
    <w:rsid w:val="007D669C"/>
    <w:rsid w:val="007D6C28"/>
    <w:rsid w:val="007D70AE"/>
    <w:rsid w:val="007D7B0E"/>
    <w:rsid w:val="007D7C53"/>
    <w:rsid w:val="007E05AF"/>
    <w:rsid w:val="007E0B73"/>
    <w:rsid w:val="007E163D"/>
    <w:rsid w:val="007E1ED7"/>
    <w:rsid w:val="007E2049"/>
    <w:rsid w:val="007E277D"/>
    <w:rsid w:val="007E30EC"/>
    <w:rsid w:val="007E3504"/>
    <w:rsid w:val="007E46FC"/>
    <w:rsid w:val="007E58A2"/>
    <w:rsid w:val="007E5AD0"/>
    <w:rsid w:val="007E6257"/>
    <w:rsid w:val="007E6308"/>
    <w:rsid w:val="007E6C48"/>
    <w:rsid w:val="007E7012"/>
    <w:rsid w:val="007E740C"/>
    <w:rsid w:val="007E772E"/>
    <w:rsid w:val="007E77D6"/>
    <w:rsid w:val="007E7A7B"/>
    <w:rsid w:val="007E7EE7"/>
    <w:rsid w:val="007F01CE"/>
    <w:rsid w:val="007F08E0"/>
    <w:rsid w:val="007F1521"/>
    <w:rsid w:val="007F156F"/>
    <w:rsid w:val="007F177E"/>
    <w:rsid w:val="007F1AFC"/>
    <w:rsid w:val="007F1DC4"/>
    <w:rsid w:val="007F1EAE"/>
    <w:rsid w:val="007F22EA"/>
    <w:rsid w:val="007F2E22"/>
    <w:rsid w:val="007F2F28"/>
    <w:rsid w:val="007F2FF1"/>
    <w:rsid w:val="007F4567"/>
    <w:rsid w:val="007F4935"/>
    <w:rsid w:val="007F4C2E"/>
    <w:rsid w:val="007F51AD"/>
    <w:rsid w:val="007F52D0"/>
    <w:rsid w:val="007F563B"/>
    <w:rsid w:val="007F5FDD"/>
    <w:rsid w:val="007F6786"/>
    <w:rsid w:val="007F6966"/>
    <w:rsid w:val="007F6FFC"/>
    <w:rsid w:val="007F7540"/>
    <w:rsid w:val="007F778A"/>
    <w:rsid w:val="007F786F"/>
    <w:rsid w:val="0080090E"/>
    <w:rsid w:val="00800B6A"/>
    <w:rsid w:val="008031C9"/>
    <w:rsid w:val="008036AF"/>
    <w:rsid w:val="008038B7"/>
    <w:rsid w:val="00803A5A"/>
    <w:rsid w:val="008052AA"/>
    <w:rsid w:val="00805529"/>
    <w:rsid w:val="008056F1"/>
    <w:rsid w:val="0080581A"/>
    <w:rsid w:val="00805C32"/>
    <w:rsid w:val="00806B27"/>
    <w:rsid w:val="008071D2"/>
    <w:rsid w:val="0080793D"/>
    <w:rsid w:val="008079FF"/>
    <w:rsid w:val="008109E3"/>
    <w:rsid w:val="00810DC0"/>
    <w:rsid w:val="00811941"/>
    <w:rsid w:val="00811AE2"/>
    <w:rsid w:val="00812356"/>
    <w:rsid w:val="008123A8"/>
    <w:rsid w:val="00812892"/>
    <w:rsid w:val="00813763"/>
    <w:rsid w:val="00813AEA"/>
    <w:rsid w:val="008146C8"/>
    <w:rsid w:val="00814E94"/>
    <w:rsid w:val="00815512"/>
    <w:rsid w:val="0081584D"/>
    <w:rsid w:val="00815A92"/>
    <w:rsid w:val="00815BCE"/>
    <w:rsid w:val="00815FC9"/>
    <w:rsid w:val="00816200"/>
    <w:rsid w:val="0081678C"/>
    <w:rsid w:val="00816A85"/>
    <w:rsid w:val="0081775F"/>
    <w:rsid w:val="00817B1F"/>
    <w:rsid w:val="00820957"/>
    <w:rsid w:val="0082157A"/>
    <w:rsid w:val="00821C89"/>
    <w:rsid w:val="00822743"/>
    <w:rsid w:val="008229E5"/>
    <w:rsid w:val="00822E78"/>
    <w:rsid w:val="00822F05"/>
    <w:rsid w:val="00823092"/>
    <w:rsid w:val="00823442"/>
    <w:rsid w:val="008235A1"/>
    <w:rsid w:val="00823683"/>
    <w:rsid w:val="00823F59"/>
    <w:rsid w:val="0082400F"/>
    <w:rsid w:val="0082487F"/>
    <w:rsid w:val="00824E3D"/>
    <w:rsid w:val="008254A7"/>
    <w:rsid w:val="008258C8"/>
    <w:rsid w:val="00825B1F"/>
    <w:rsid w:val="00825B5F"/>
    <w:rsid w:val="00825B9D"/>
    <w:rsid w:val="00826762"/>
    <w:rsid w:val="00826A50"/>
    <w:rsid w:val="00826BA1"/>
    <w:rsid w:val="00826CF8"/>
    <w:rsid w:val="008272C9"/>
    <w:rsid w:val="008275D9"/>
    <w:rsid w:val="00830013"/>
    <w:rsid w:val="008301E0"/>
    <w:rsid w:val="00830266"/>
    <w:rsid w:val="0083032A"/>
    <w:rsid w:val="00831258"/>
    <w:rsid w:val="00831C6D"/>
    <w:rsid w:val="00831CF4"/>
    <w:rsid w:val="00832848"/>
    <w:rsid w:val="00832DF2"/>
    <w:rsid w:val="00834662"/>
    <w:rsid w:val="00834903"/>
    <w:rsid w:val="00834A94"/>
    <w:rsid w:val="00834D66"/>
    <w:rsid w:val="00834FCD"/>
    <w:rsid w:val="008351A7"/>
    <w:rsid w:val="00835600"/>
    <w:rsid w:val="00835822"/>
    <w:rsid w:val="00835B17"/>
    <w:rsid w:val="0083695E"/>
    <w:rsid w:val="00837D55"/>
    <w:rsid w:val="00837F54"/>
    <w:rsid w:val="0084064B"/>
    <w:rsid w:val="008406B4"/>
    <w:rsid w:val="00840800"/>
    <w:rsid w:val="00840841"/>
    <w:rsid w:val="008411D7"/>
    <w:rsid w:val="00841460"/>
    <w:rsid w:val="00841CEF"/>
    <w:rsid w:val="00841E91"/>
    <w:rsid w:val="008427F8"/>
    <w:rsid w:val="00842F85"/>
    <w:rsid w:val="008434D1"/>
    <w:rsid w:val="00843985"/>
    <w:rsid w:val="00843C33"/>
    <w:rsid w:val="0084469C"/>
    <w:rsid w:val="00845047"/>
    <w:rsid w:val="008452FC"/>
    <w:rsid w:val="00845707"/>
    <w:rsid w:val="00845A78"/>
    <w:rsid w:val="0084624A"/>
    <w:rsid w:val="00846CEF"/>
    <w:rsid w:val="008475C7"/>
    <w:rsid w:val="00847CF0"/>
    <w:rsid w:val="00850AED"/>
    <w:rsid w:val="00850E36"/>
    <w:rsid w:val="00851AE3"/>
    <w:rsid w:val="00852A09"/>
    <w:rsid w:val="008532A7"/>
    <w:rsid w:val="00853550"/>
    <w:rsid w:val="0085376D"/>
    <w:rsid w:val="00853C5F"/>
    <w:rsid w:val="00853D9F"/>
    <w:rsid w:val="00854965"/>
    <w:rsid w:val="00854FDD"/>
    <w:rsid w:val="008558CB"/>
    <w:rsid w:val="0085648C"/>
    <w:rsid w:val="008566B3"/>
    <w:rsid w:val="00856826"/>
    <w:rsid w:val="00856C2F"/>
    <w:rsid w:val="00857FCC"/>
    <w:rsid w:val="0086016B"/>
    <w:rsid w:val="00860C1A"/>
    <w:rsid w:val="00860FDD"/>
    <w:rsid w:val="0086153C"/>
    <w:rsid w:val="00861BCE"/>
    <w:rsid w:val="00862144"/>
    <w:rsid w:val="00862F86"/>
    <w:rsid w:val="008631D7"/>
    <w:rsid w:val="00863848"/>
    <w:rsid w:val="008643BF"/>
    <w:rsid w:val="008650D8"/>
    <w:rsid w:val="00865103"/>
    <w:rsid w:val="00865FCD"/>
    <w:rsid w:val="008660BE"/>
    <w:rsid w:val="008665E4"/>
    <w:rsid w:val="00866990"/>
    <w:rsid w:val="00867DF9"/>
    <w:rsid w:val="00867F8E"/>
    <w:rsid w:val="0087027E"/>
    <w:rsid w:val="00870300"/>
    <w:rsid w:val="008709DB"/>
    <w:rsid w:val="008709E3"/>
    <w:rsid w:val="00871398"/>
    <w:rsid w:val="00871492"/>
    <w:rsid w:val="00871FC7"/>
    <w:rsid w:val="00872002"/>
    <w:rsid w:val="00872AFD"/>
    <w:rsid w:val="00872B41"/>
    <w:rsid w:val="008731A1"/>
    <w:rsid w:val="008732F2"/>
    <w:rsid w:val="00873890"/>
    <w:rsid w:val="00873D4E"/>
    <w:rsid w:val="008741C7"/>
    <w:rsid w:val="00874699"/>
    <w:rsid w:val="00874C38"/>
    <w:rsid w:val="0087503F"/>
    <w:rsid w:val="00875998"/>
    <w:rsid w:val="00876CD2"/>
    <w:rsid w:val="00877231"/>
    <w:rsid w:val="00877B80"/>
    <w:rsid w:val="008802A7"/>
    <w:rsid w:val="008808CF"/>
    <w:rsid w:val="00880C54"/>
    <w:rsid w:val="00880D88"/>
    <w:rsid w:val="00880F2B"/>
    <w:rsid w:val="00881302"/>
    <w:rsid w:val="00881AF4"/>
    <w:rsid w:val="00881D07"/>
    <w:rsid w:val="00881D1E"/>
    <w:rsid w:val="00881E73"/>
    <w:rsid w:val="0088305B"/>
    <w:rsid w:val="0088378C"/>
    <w:rsid w:val="00883DC5"/>
    <w:rsid w:val="00884229"/>
    <w:rsid w:val="008848E7"/>
    <w:rsid w:val="00885CAA"/>
    <w:rsid w:val="00886335"/>
    <w:rsid w:val="0088704E"/>
    <w:rsid w:val="0088735A"/>
    <w:rsid w:val="0088737E"/>
    <w:rsid w:val="00887C66"/>
    <w:rsid w:val="00887F52"/>
    <w:rsid w:val="00890130"/>
    <w:rsid w:val="0089071E"/>
    <w:rsid w:val="00891A22"/>
    <w:rsid w:val="00891EF7"/>
    <w:rsid w:val="0089220F"/>
    <w:rsid w:val="008928DF"/>
    <w:rsid w:val="00892A62"/>
    <w:rsid w:val="0089317E"/>
    <w:rsid w:val="008938F3"/>
    <w:rsid w:val="00893DFA"/>
    <w:rsid w:val="008945D8"/>
    <w:rsid w:val="00894A00"/>
    <w:rsid w:val="00896135"/>
    <w:rsid w:val="00896FEC"/>
    <w:rsid w:val="00897065"/>
    <w:rsid w:val="008974EC"/>
    <w:rsid w:val="00897EB9"/>
    <w:rsid w:val="00897FBC"/>
    <w:rsid w:val="008A0EC9"/>
    <w:rsid w:val="008A109A"/>
    <w:rsid w:val="008A11ED"/>
    <w:rsid w:val="008A18A1"/>
    <w:rsid w:val="008A18EC"/>
    <w:rsid w:val="008A1992"/>
    <w:rsid w:val="008A1C50"/>
    <w:rsid w:val="008A25B3"/>
    <w:rsid w:val="008A25C3"/>
    <w:rsid w:val="008A264F"/>
    <w:rsid w:val="008A2879"/>
    <w:rsid w:val="008A30EA"/>
    <w:rsid w:val="008A39CE"/>
    <w:rsid w:val="008A3BFF"/>
    <w:rsid w:val="008A3F15"/>
    <w:rsid w:val="008A48C8"/>
    <w:rsid w:val="008A4AFD"/>
    <w:rsid w:val="008A4B0F"/>
    <w:rsid w:val="008A4DE8"/>
    <w:rsid w:val="008A51C6"/>
    <w:rsid w:val="008A52D8"/>
    <w:rsid w:val="008A59F1"/>
    <w:rsid w:val="008A5C73"/>
    <w:rsid w:val="008A5CE4"/>
    <w:rsid w:val="008A616E"/>
    <w:rsid w:val="008A6C3E"/>
    <w:rsid w:val="008A6D94"/>
    <w:rsid w:val="008A79B5"/>
    <w:rsid w:val="008B004D"/>
    <w:rsid w:val="008B035E"/>
    <w:rsid w:val="008B0644"/>
    <w:rsid w:val="008B0B55"/>
    <w:rsid w:val="008B0C14"/>
    <w:rsid w:val="008B109E"/>
    <w:rsid w:val="008B10AA"/>
    <w:rsid w:val="008B10BA"/>
    <w:rsid w:val="008B134C"/>
    <w:rsid w:val="008B1973"/>
    <w:rsid w:val="008B1B7F"/>
    <w:rsid w:val="008B2019"/>
    <w:rsid w:val="008B2A97"/>
    <w:rsid w:val="008B328D"/>
    <w:rsid w:val="008B33EE"/>
    <w:rsid w:val="008B3532"/>
    <w:rsid w:val="008B3D47"/>
    <w:rsid w:val="008B4058"/>
    <w:rsid w:val="008B432A"/>
    <w:rsid w:val="008B4743"/>
    <w:rsid w:val="008B4A32"/>
    <w:rsid w:val="008B4A50"/>
    <w:rsid w:val="008B4EA4"/>
    <w:rsid w:val="008B5EFB"/>
    <w:rsid w:val="008B613E"/>
    <w:rsid w:val="008B6481"/>
    <w:rsid w:val="008B65AC"/>
    <w:rsid w:val="008B6665"/>
    <w:rsid w:val="008B667D"/>
    <w:rsid w:val="008B6987"/>
    <w:rsid w:val="008B7094"/>
    <w:rsid w:val="008B7536"/>
    <w:rsid w:val="008B7D31"/>
    <w:rsid w:val="008B7E7D"/>
    <w:rsid w:val="008B7E85"/>
    <w:rsid w:val="008B7EA1"/>
    <w:rsid w:val="008B7ED7"/>
    <w:rsid w:val="008C0046"/>
    <w:rsid w:val="008C02CA"/>
    <w:rsid w:val="008C0965"/>
    <w:rsid w:val="008C0DDF"/>
    <w:rsid w:val="008C2085"/>
    <w:rsid w:val="008C248E"/>
    <w:rsid w:val="008C269B"/>
    <w:rsid w:val="008C26C4"/>
    <w:rsid w:val="008C2857"/>
    <w:rsid w:val="008C30C8"/>
    <w:rsid w:val="008C442D"/>
    <w:rsid w:val="008C4670"/>
    <w:rsid w:val="008C481E"/>
    <w:rsid w:val="008C4EC9"/>
    <w:rsid w:val="008C6812"/>
    <w:rsid w:val="008C6939"/>
    <w:rsid w:val="008C6B4E"/>
    <w:rsid w:val="008C722B"/>
    <w:rsid w:val="008C7F92"/>
    <w:rsid w:val="008D009A"/>
    <w:rsid w:val="008D0233"/>
    <w:rsid w:val="008D066D"/>
    <w:rsid w:val="008D0BBB"/>
    <w:rsid w:val="008D12BF"/>
    <w:rsid w:val="008D1C7F"/>
    <w:rsid w:val="008D1E90"/>
    <w:rsid w:val="008D1EBA"/>
    <w:rsid w:val="008D386D"/>
    <w:rsid w:val="008D46A2"/>
    <w:rsid w:val="008D48F7"/>
    <w:rsid w:val="008D4996"/>
    <w:rsid w:val="008D4AAE"/>
    <w:rsid w:val="008D4B1B"/>
    <w:rsid w:val="008D4D97"/>
    <w:rsid w:val="008D59EA"/>
    <w:rsid w:val="008D5C74"/>
    <w:rsid w:val="008D6490"/>
    <w:rsid w:val="008D703A"/>
    <w:rsid w:val="008D79FC"/>
    <w:rsid w:val="008D7F2B"/>
    <w:rsid w:val="008E03A5"/>
    <w:rsid w:val="008E07D5"/>
    <w:rsid w:val="008E1636"/>
    <w:rsid w:val="008E1CE6"/>
    <w:rsid w:val="008E350A"/>
    <w:rsid w:val="008E36D0"/>
    <w:rsid w:val="008E3719"/>
    <w:rsid w:val="008E46FC"/>
    <w:rsid w:val="008E4EA5"/>
    <w:rsid w:val="008E4EE2"/>
    <w:rsid w:val="008E537D"/>
    <w:rsid w:val="008E5A02"/>
    <w:rsid w:val="008E5A25"/>
    <w:rsid w:val="008E61CF"/>
    <w:rsid w:val="008E7049"/>
    <w:rsid w:val="008F0056"/>
    <w:rsid w:val="008F0CCD"/>
    <w:rsid w:val="008F1242"/>
    <w:rsid w:val="008F1568"/>
    <w:rsid w:val="008F1C59"/>
    <w:rsid w:val="008F1E48"/>
    <w:rsid w:val="008F20F7"/>
    <w:rsid w:val="008F29B7"/>
    <w:rsid w:val="008F2A78"/>
    <w:rsid w:val="008F2C1C"/>
    <w:rsid w:val="008F33E1"/>
    <w:rsid w:val="008F3463"/>
    <w:rsid w:val="008F3669"/>
    <w:rsid w:val="008F3C4A"/>
    <w:rsid w:val="008F414A"/>
    <w:rsid w:val="008F433B"/>
    <w:rsid w:val="008F4DE4"/>
    <w:rsid w:val="008F5280"/>
    <w:rsid w:val="008F53CA"/>
    <w:rsid w:val="008F5F12"/>
    <w:rsid w:val="008F65D7"/>
    <w:rsid w:val="008F6685"/>
    <w:rsid w:val="008F6945"/>
    <w:rsid w:val="008F6CCD"/>
    <w:rsid w:val="008F7112"/>
    <w:rsid w:val="008F71E6"/>
    <w:rsid w:val="008F775F"/>
    <w:rsid w:val="00900751"/>
    <w:rsid w:val="00901BD4"/>
    <w:rsid w:val="00902D1A"/>
    <w:rsid w:val="00902DC9"/>
    <w:rsid w:val="009039ED"/>
    <w:rsid w:val="00903D98"/>
    <w:rsid w:val="00903FCF"/>
    <w:rsid w:val="009047E3"/>
    <w:rsid w:val="00904B8C"/>
    <w:rsid w:val="00904CC2"/>
    <w:rsid w:val="009061EB"/>
    <w:rsid w:val="00906CC8"/>
    <w:rsid w:val="00907900"/>
    <w:rsid w:val="00907A9C"/>
    <w:rsid w:val="00907FB0"/>
    <w:rsid w:val="009132B0"/>
    <w:rsid w:val="00913469"/>
    <w:rsid w:val="00913D87"/>
    <w:rsid w:val="00913FCD"/>
    <w:rsid w:val="0091452E"/>
    <w:rsid w:val="00914B52"/>
    <w:rsid w:val="00914D8F"/>
    <w:rsid w:val="00915112"/>
    <w:rsid w:val="009152E9"/>
    <w:rsid w:val="00915518"/>
    <w:rsid w:val="00915754"/>
    <w:rsid w:val="009158D7"/>
    <w:rsid w:val="00915CA4"/>
    <w:rsid w:val="00915E44"/>
    <w:rsid w:val="00915F44"/>
    <w:rsid w:val="009165A3"/>
    <w:rsid w:val="009168CB"/>
    <w:rsid w:val="00916A9A"/>
    <w:rsid w:val="00916D28"/>
    <w:rsid w:val="00917240"/>
    <w:rsid w:val="00917D86"/>
    <w:rsid w:val="00917F20"/>
    <w:rsid w:val="009204AA"/>
    <w:rsid w:val="009224A8"/>
    <w:rsid w:val="009224DB"/>
    <w:rsid w:val="00922801"/>
    <w:rsid w:val="009228F9"/>
    <w:rsid w:val="00923187"/>
    <w:rsid w:val="009235E1"/>
    <w:rsid w:val="00923C12"/>
    <w:rsid w:val="00923CF0"/>
    <w:rsid w:val="00924209"/>
    <w:rsid w:val="009251B6"/>
    <w:rsid w:val="00925511"/>
    <w:rsid w:val="00925B12"/>
    <w:rsid w:val="00925C24"/>
    <w:rsid w:val="00926944"/>
    <w:rsid w:val="00926BF9"/>
    <w:rsid w:val="00931007"/>
    <w:rsid w:val="00931BD3"/>
    <w:rsid w:val="009322C7"/>
    <w:rsid w:val="00932E34"/>
    <w:rsid w:val="009333B7"/>
    <w:rsid w:val="00933479"/>
    <w:rsid w:val="00933814"/>
    <w:rsid w:val="00933F8A"/>
    <w:rsid w:val="0093515B"/>
    <w:rsid w:val="009352D8"/>
    <w:rsid w:val="00935BE0"/>
    <w:rsid w:val="00936000"/>
    <w:rsid w:val="00936B0A"/>
    <w:rsid w:val="0093763B"/>
    <w:rsid w:val="00937EAE"/>
    <w:rsid w:val="00940091"/>
    <w:rsid w:val="00941721"/>
    <w:rsid w:val="00941A17"/>
    <w:rsid w:val="009420DD"/>
    <w:rsid w:val="0094262E"/>
    <w:rsid w:val="009427B4"/>
    <w:rsid w:val="0094294C"/>
    <w:rsid w:val="00942D17"/>
    <w:rsid w:val="00943656"/>
    <w:rsid w:val="0094390F"/>
    <w:rsid w:val="0094426F"/>
    <w:rsid w:val="009445CD"/>
    <w:rsid w:val="00944B8F"/>
    <w:rsid w:val="00945531"/>
    <w:rsid w:val="00945832"/>
    <w:rsid w:val="00945E11"/>
    <w:rsid w:val="0094604C"/>
    <w:rsid w:val="00946483"/>
    <w:rsid w:val="009469B6"/>
    <w:rsid w:val="009473BC"/>
    <w:rsid w:val="009478BD"/>
    <w:rsid w:val="00947A4B"/>
    <w:rsid w:val="009501ED"/>
    <w:rsid w:val="009507BC"/>
    <w:rsid w:val="0095095D"/>
    <w:rsid w:val="00950C41"/>
    <w:rsid w:val="00950F20"/>
    <w:rsid w:val="009511CE"/>
    <w:rsid w:val="0095135C"/>
    <w:rsid w:val="009517AA"/>
    <w:rsid w:val="00952D86"/>
    <w:rsid w:val="00953822"/>
    <w:rsid w:val="009546EA"/>
    <w:rsid w:val="00954B97"/>
    <w:rsid w:val="00955DF3"/>
    <w:rsid w:val="00956312"/>
    <w:rsid w:val="009563E0"/>
    <w:rsid w:val="00956DD2"/>
    <w:rsid w:val="009572A2"/>
    <w:rsid w:val="00957885"/>
    <w:rsid w:val="00957C6C"/>
    <w:rsid w:val="00960C94"/>
    <w:rsid w:val="0096101B"/>
    <w:rsid w:val="00963769"/>
    <w:rsid w:val="00963BCE"/>
    <w:rsid w:val="00964059"/>
    <w:rsid w:val="009642E7"/>
    <w:rsid w:val="00964448"/>
    <w:rsid w:val="00964DED"/>
    <w:rsid w:val="00967804"/>
    <w:rsid w:val="00967C90"/>
    <w:rsid w:val="00967CFD"/>
    <w:rsid w:val="0097136C"/>
    <w:rsid w:val="00971379"/>
    <w:rsid w:val="00972061"/>
    <w:rsid w:val="009720A4"/>
    <w:rsid w:val="0097219D"/>
    <w:rsid w:val="00972900"/>
    <w:rsid w:val="00972CC1"/>
    <w:rsid w:val="00973492"/>
    <w:rsid w:val="009737D3"/>
    <w:rsid w:val="00974452"/>
    <w:rsid w:val="00974CC2"/>
    <w:rsid w:val="009751F7"/>
    <w:rsid w:val="00975DDE"/>
    <w:rsid w:val="009760B9"/>
    <w:rsid w:val="00976143"/>
    <w:rsid w:val="00976831"/>
    <w:rsid w:val="00976C58"/>
    <w:rsid w:val="00976CBA"/>
    <w:rsid w:val="009771F9"/>
    <w:rsid w:val="009772F6"/>
    <w:rsid w:val="0097796F"/>
    <w:rsid w:val="00977B07"/>
    <w:rsid w:val="00980841"/>
    <w:rsid w:val="00980D93"/>
    <w:rsid w:val="00980ECE"/>
    <w:rsid w:val="009810C5"/>
    <w:rsid w:val="009813A1"/>
    <w:rsid w:val="009819FA"/>
    <w:rsid w:val="0098269C"/>
    <w:rsid w:val="00982B41"/>
    <w:rsid w:val="00983B1C"/>
    <w:rsid w:val="00984D70"/>
    <w:rsid w:val="00984EDE"/>
    <w:rsid w:val="00985215"/>
    <w:rsid w:val="0098542A"/>
    <w:rsid w:val="009859ED"/>
    <w:rsid w:val="0098630D"/>
    <w:rsid w:val="009867B0"/>
    <w:rsid w:val="00986A30"/>
    <w:rsid w:val="00986EC8"/>
    <w:rsid w:val="00986EC9"/>
    <w:rsid w:val="009872DF"/>
    <w:rsid w:val="00987878"/>
    <w:rsid w:val="0099028C"/>
    <w:rsid w:val="00990323"/>
    <w:rsid w:val="009903D3"/>
    <w:rsid w:val="00991553"/>
    <w:rsid w:val="009919BA"/>
    <w:rsid w:val="00991EEB"/>
    <w:rsid w:val="009922BF"/>
    <w:rsid w:val="00993F8B"/>
    <w:rsid w:val="00994563"/>
    <w:rsid w:val="00995007"/>
    <w:rsid w:val="009958F0"/>
    <w:rsid w:val="00995987"/>
    <w:rsid w:val="00995ADC"/>
    <w:rsid w:val="00996EC6"/>
    <w:rsid w:val="009970E6"/>
    <w:rsid w:val="009974A4"/>
    <w:rsid w:val="00997602"/>
    <w:rsid w:val="00997626"/>
    <w:rsid w:val="009978D6"/>
    <w:rsid w:val="009A09A2"/>
    <w:rsid w:val="009A0B06"/>
    <w:rsid w:val="009A2226"/>
    <w:rsid w:val="009A228B"/>
    <w:rsid w:val="009A2E04"/>
    <w:rsid w:val="009A2EC9"/>
    <w:rsid w:val="009A310D"/>
    <w:rsid w:val="009A34F3"/>
    <w:rsid w:val="009A3B67"/>
    <w:rsid w:val="009A411F"/>
    <w:rsid w:val="009A464D"/>
    <w:rsid w:val="009A4E83"/>
    <w:rsid w:val="009A51F4"/>
    <w:rsid w:val="009A59A4"/>
    <w:rsid w:val="009A75D9"/>
    <w:rsid w:val="009A78AF"/>
    <w:rsid w:val="009B0520"/>
    <w:rsid w:val="009B0613"/>
    <w:rsid w:val="009B0F0D"/>
    <w:rsid w:val="009B1AB8"/>
    <w:rsid w:val="009B22B0"/>
    <w:rsid w:val="009B2B7A"/>
    <w:rsid w:val="009B2F42"/>
    <w:rsid w:val="009B31FD"/>
    <w:rsid w:val="009B37ED"/>
    <w:rsid w:val="009B3C5C"/>
    <w:rsid w:val="009B4036"/>
    <w:rsid w:val="009B4066"/>
    <w:rsid w:val="009B4507"/>
    <w:rsid w:val="009B45E0"/>
    <w:rsid w:val="009B4974"/>
    <w:rsid w:val="009B5011"/>
    <w:rsid w:val="009B5924"/>
    <w:rsid w:val="009B722A"/>
    <w:rsid w:val="009C0144"/>
    <w:rsid w:val="009C0944"/>
    <w:rsid w:val="009C0C52"/>
    <w:rsid w:val="009C1308"/>
    <w:rsid w:val="009C1593"/>
    <w:rsid w:val="009C1915"/>
    <w:rsid w:val="009C194C"/>
    <w:rsid w:val="009C1B0A"/>
    <w:rsid w:val="009C1C85"/>
    <w:rsid w:val="009C2276"/>
    <w:rsid w:val="009C245F"/>
    <w:rsid w:val="009C2A53"/>
    <w:rsid w:val="009C40AE"/>
    <w:rsid w:val="009C4194"/>
    <w:rsid w:val="009C45AF"/>
    <w:rsid w:val="009C46A2"/>
    <w:rsid w:val="009C5C7F"/>
    <w:rsid w:val="009C5F3B"/>
    <w:rsid w:val="009C5F85"/>
    <w:rsid w:val="009C6406"/>
    <w:rsid w:val="009C65C1"/>
    <w:rsid w:val="009C6EEB"/>
    <w:rsid w:val="009C6FDA"/>
    <w:rsid w:val="009C710F"/>
    <w:rsid w:val="009C73BA"/>
    <w:rsid w:val="009C7430"/>
    <w:rsid w:val="009C7E0C"/>
    <w:rsid w:val="009D0449"/>
    <w:rsid w:val="009D04B5"/>
    <w:rsid w:val="009D103D"/>
    <w:rsid w:val="009D19D3"/>
    <w:rsid w:val="009D1B79"/>
    <w:rsid w:val="009D1F1B"/>
    <w:rsid w:val="009D27AF"/>
    <w:rsid w:val="009D29D4"/>
    <w:rsid w:val="009D3663"/>
    <w:rsid w:val="009D46EA"/>
    <w:rsid w:val="009D4FF9"/>
    <w:rsid w:val="009D5A2A"/>
    <w:rsid w:val="009D5DA5"/>
    <w:rsid w:val="009D608F"/>
    <w:rsid w:val="009D6680"/>
    <w:rsid w:val="009D6E21"/>
    <w:rsid w:val="009D720B"/>
    <w:rsid w:val="009D7500"/>
    <w:rsid w:val="009D766B"/>
    <w:rsid w:val="009E099E"/>
    <w:rsid w:val="009E0DD5"/>
    <w:rsid w:val="009E1155"/>
    <w:rsid w:val="009E122F"/>
    <w:rsid w:val="009E22C2"/>
    <w:rsid w:val="009E2643"/>
    <w:rsid w:val="009E2BD4"/>
    <w:rsid w:val="009E2D10"/>
    <w:rsid w:val="009E31A1"/>
    <w:rsid w:val="009E359A"/>
    <w:rsid w:val="009E3FE7"/>
    <w:rsid w:val="009E4049"/>
    <w:rsid w:val="009E411A"/>
    <w:rsid w:val="009E4770"/>
    <w:rsid w:val="009E502E"/>
    <w:rsid w:val="009E56E5"/>
    <w:rsid w:val="009E5941"/>
    <w:rsid w:val="009E67EB"/>
    <w:rsid w:val="009E6D39"/>
    <w:rsid w:val="009E6DCB"/>
    <w:rsid w:val="009E7991"/>
    <w:rsid w:val="009E7BAD"/>
    <w:rsid w:val="009F01B9"/>
    <w:rsid w:val="009F0AA4"/>
    <w:rsid w:val="009F0EFE"/>
    <w:rsid w:val="009F19F7"/>
    <w:rsid w:val="009F24A1"/>
    <w:rsid w:val="009F2610"/>
    <w:rsid w:val="009F298F"/>
    <w:rsid w:val="009F2A2D"/>
    <w:rsid w:val="009F35E6"/>
    <w:rsid w:val="009F392A"/>
    <w:rsid w:val="009F395D"/>
    <w:rsid w:val="009F39B7"/>
    <w:rsid w:val="009F3A2D"/>
    <w:rsid w:val="009F3BC3"/>
    <w:rsid w:val="009F4915"/>
    <w:rsid w:val="009F4CE0"/>
    <w:rsid w:val="009F5094"/>
    <w:rsid w:val="009F52A0"/>
    <w:rsid w:val="009F58A7"/>
    <w:rsid w:val="009F7058"/>
    <w:rsid w:val="009F79F2"/>
    <w:rsid w:val="009F7A02"/>
    <w:rsid w:val="009F7B07"/>
    <w:rsid w:val="00A00485"/>
    <w:rsid w:val="00A00878"/>
    <w:rsid w:val="00A00F52"/>
    <w:rsid w:val="00A010CA"/>
    <w:rsid w:val="00A010D3"/>
    <w:rsid w:val="00A028EF"/>
    <w:rsid w:val="00A02D19"/>
    <w:rsid w:val="00A03952"/>
    <w:rsid w:val="00A03B6B"/>
    <w:rsid w:val="00A03EC2"/>
    <w:rsid w:val="00A04082"/>
    <w:rsid w:val="00A050C3"/>
    <w:rsid w:val="00A055B4"/>
    <w:rsid w:val="00A062E5"/>
    <w:rsid w:val="00A0679F"/>
    <w:rsid w:val="00A0698B"/>
    <w:rsid w:val="00A07FF9"/>
    <w:rsid w:val="00A104B3"/>
    <w:rsid w:val="00A11A43"/>
    <w:rsid w:val="00A11C83"/>
    <w:rsid w:val="00A11D20"/>
    <w:rsid w:val="00A126EC"/>
    <w:rsid w:val="00A13C13"/>
    <w:rsid w:val="00A13ECB"/>
    <w:rsid w:val="00A14619"/>
    <w:rsid w:val="00A14A9C"/>
    <w:rsid w:val="00A15089"/>
    <w:rsid w:val="00A1514A"/>
    <w:rsid w:val="00A15BE1"/>
    <w:rsid w:val="00A16549"/>
    <w:rsid w:val="00A16806"/>
    <w:rsid w:val="00A17B0B"/>
    <w:rsid w:val="00A17F7F"/>
    <w:rsid w:val="00A17FE5"/>
    <w:rsid w:val="00A20486"/>
    <w:rsid w:val="00A220B6"/>
    <w:rsid w:val="00A22D7F"/>
    <w:rsid w:val="00A2393D"/>
    <w:rsid w:val="00A23E88"/>
    <w:rsid w:val="00A23E99"/>
    <w:rsid w:val="00A24CC1"/>
    <w:rsid w:val="00A24F60"/>
    <w:rsid w:val="00A25B1A"/>
    <w:rsid w:val="00A26C6B"/>
    <w:rsid w:val="00A2756E"/>
    <w:rsid w:val="00A27D5E"/>
    <w:rsid w:val="00A302D9"/>
    <w:rsid w:val="00A303EE"/>
    <w:rsid w:val="00A30434"/>
    <w:rsid w:val="00A31A35"/>
    <w:rsid w:val="00A322BF"/>
    <w:rsid w:val="00A33031"/>
    <w:rsid w:val="00A33085"/>
    <w:rsid w:val="00A333E1"/>
    <w:rsid w:val="00A3346A"/>
    <w:rsid w:val="00A34348"/>
    <w:rsid w:val="00A34356"/>
    <w:rsid w:val="00A3453F"/>
    <w:rsid w:val="00A347AF"/>
    <w:rsid w:val="00A347CC"/>
    <w:rsid w:val="00A34976"/>
    <w:rsid w:val="00A34C79"/>
    <w:rsid w:val="00A34D95"/>
    <w:rsid w:val="00A35A87"/>
    <w:rsid w:val="00A35E7D"/>
    <w:rsid w:val="00A36495"/>
    <w:rsid w:val="00A36BD7"/>
    <w:rsid w:val="00A36D7F"/>
    <w:rsid w:val="00A37695"/>
    <w:rsid w:val="00A40108"/>
    <w:rsid w:val="00A40837"/>
    <w:rsid w:val="00A40B2F"/>
    <w:rsid w:val="00A422F0"/>
    <w:rsid w:val="00A430F8"/>
    <w:rsid w:val="00A4315F"/>
    <w:rsid w:val="00A432DD"/>
    <w:rsid w:val="00A433B2"/>
    <w:rsid w:val="00A433E3"/>
    <w:rsid w:val="00A435C4"/>
    <w:rsid w:val="00A43991"/>
    <w:rsid w:val="00A43CEA"/>
    <w:rsid w:val="00A44281"/>
    <w:rsid w:val="00A457A4"/>
    <w:rsid w:val="00A45887"/>
    <w:rsid w:val="00A4608A"/>
    <w:rsid w:val="00A47113"/>
    <w:rsid w:val="00A477B8"/>
    <w:rsid w:val="00A50525"/>
    <w:rsid w:val="00A50C6D"/>
    <w:rsid w:val="00A50F80"/>
    <w:rsid w:val="00A51273"/>
    <w:rsid w:val="00A51BB4"/>
    <w:rsid w:val="00A51E67"/>
    <w:rsid w:val="00A526B1"/>
    <w:rsid w:val="00A5326A"/>
    <w:rsid w:val="00A53B92"/>
    <w:rsid w:val="00A53F08"/>
    <w:rsid w:val="00A5543E"/>
    <w:rsid w:val="00A55839"/>
    <w:rsid w:val="00A55E42"/>
    <w:rsid w:val="00A55EF2"/>
    <w:rsid w:val="00A55F55"/>
    <w:rsid w:val="00A56376"/>
    <w:rsid w:val="00A5699A"/>
    <w:rsid w:val="00A57A6F"/>
    <w:rsid w:val="00A602BA"/>
    <w:rsid w:val="00A609E3"/>
    <w:rsid w:val="00A60FC1"/>
    <w:rsid w:val="00A611C2"/>
    <w:rsid w:val="00A61485"/>
    <w:rsid w:val="00A615DA"/>
    <w:rsid w:val="00A6172A"/>
    <w:rsid w:val="00A61898"/>
    <w:rsid w:val="00A61932"/>
    <w:rsid w:val="00A622DA"/>
    <w:rsid w:val="00A62C18"/>
    <w:rsid w:val="00A6310B"/>
    <w:rsid w:val="00A63609"/>
    <w:rsid w:val="00A6383C"/>
    <w:rsid w:val="00A63A46"/>
    <w:rsid w:val="00A63D33"/>
    <w:rsid w:val="00A63F6B"/>
    <w:rsid w:val="00A64629"/>
    <w:rsid w:val="00A64A60"/>
    <w:rsid w:val="00A64B9F"/>
    <w:rsid w:val="00A64F24"/>
    <w:rsid w:val="00A64FBB"/>
    <w:rsid w:val="00A65B63"/>
    <w:rsid w:val="00A660EE"/>
    <w:rsid w:val="00A6617E"/>
    <w:rsid w:val="00A663E0"/>
    <w:rsid w:val="00A66620"/>
    <w:rsid w:val="00A667BE"/>
    <w:rsid w:val="00A66E9A"/>
    <w:rsid w:val="00A6704D"/>
    <w:rsid w:val="00A67172"/>
    <w:rsid w:val="00A67186"/>
    <w:rsid w:val="00A672F6"/>
    <w:rsid w:val="00A67A3F"/>
    <w:rsid w:val="00A67E32"/>
    <w:rsid w:val="00A70AB4"/>
    <w:rsid w:val="00A71379"/>
    <w:rsid w:val="00A717CF"/>
    <w:rsid w:val="00A71E68"/>
    <w:rsid w:val="00A72320"/>
    <w:rsid w:val="00A737F7"/>
    <w:rsid w:val="00A74B8B"/>
    <w:rsid w:val="00A760DE"/>
    <w:rsid w:val="00A76531"/>
    <w:rsid w:val="00A7674F"/>
    <w:rsid w:val="00A77256"/>
    <w:rsid w:val="00A77BE8"/>
    <w:rsid w:val="00A806A2"/>
    <w:rsid w:val="00A80F73"/>
    <w:rsid w:val="00A8128D"/>
    <w:rsid w:val="00A81AA8"/>
    <w:rsid w:val="00A81E68"/>
    <w:rsid w:val="00A81EFF"/>
    <w:rsid w:val="00A82484"/>
    <w:rsid w:val="00A82893"/>
    <w:rsid w:val="00A82A6D"/>
    <w:rsid w:val="00A83D67"/>
    <w:rsid w:val="00A8414B"/>
    <w:rsid w:val="00A84263"/>
    <w:rsid w:val="00A843CC"/>
    <w:rsid w:val="00A8511F"/>
    <w:rsid w:val="00A85312"/>
    <w:rsid w:val="00A85C9C"/>
    <w:rsid w:val="00A85F0C"/>
    <w:rsid w:val="00A86064"/>
    <w:rsid w:val="00A86094"/>
    <w:rsid w:val="00A86736"/>
    <w:rsid w:val="00A86DB2"/>
    <w:rsid w:val="00A875F4"/>
    <w:rsid w:val="00A87B9B"/>
    <w:rsid w:val="00A90185"/>
    <w:rsid w:val="00A906D4"/>
    <w:rsid w:val="00A9151A"/>
    <w:rsid w:val="00A92462"/>
    <w:rsid w:val="00A925A4"/>
    <w:rsid w:val="00A925E4"/>
    <w:rsid w:val="00A926D8"/>
    <w:rsid w:val="00A92895"/>
    <w:rsid w:val="00A92DB6"/>
    <w:rsid w:val="00A93237"/>
    <w:rsid w:val="00A942BE"/>
    <w:rsid w:val="00A94654"/>
    <w:rsid w:val="00A94BA4"/>
    <w:rsid w:val="00A94CB1"/>
    <w:rsid w:val="00A9502E"/>
    <w:rsid w:val="00A9596E"/>
    <w:rsid w:val="00A961BB"/>
    <w:rsid w:val="00A961E3"/>
    <w:rsid w:val="00A96A98"/>
    <w:rsid w:val="00A96DEF"/>
    <w:rsid w:val="00A97293"/>
    <w:rsid w:val="00A9738E"/>
    <w:rsid w:val="00A974E9"/>
    <w:rsid w:val="00A97B2E"/>
    <w:rsid w:val="00A97B51"/>
    <w:rsid w:val="00A97E1B"/>
    <w:rsid w:val="00AA01A1"/>
    <w:rsid w:val="00AA02EA"/>
    <w:rsid w:val="00AA0807"/>
    <w:rsid w:val="00AA26F5"/>
    <w:rsid w:val="00AA28CD"/>
    <w:rsid w:val="00AA2D74"/>
    <w:rsid w:val="00AA2EE2"/>
    <w:rsid w:val="00AA35DC"/>
    <w:rsid w:val="00AA402F"/>
    <w:rsid w:val="00AA41C2"/>
    <w:rsid w:val="00AA4EAF"/>
    <w:rsid w:val="00AA58B4"/>
    <w:rsid w:val="00AA5BD0"/>
    <w:rsid w:val="00AA5F8C"/>
    <w:rsid w:val="00AA60DA"/>
    <w:rsid w:val="00AA61A9"/>
    <w:rsid w:val="00AA708A"/>
    <w:rsid w:val="00AA7314"/>
    <w:rsid w:val="00AA79DF"/>
    <w:rsid w:val="00AA7A50"/>
    <w:rsid w:val="00AA7EC9"/>
    <w:rsid w:val="00AB11CD"/>
    <w:rsid w:val="00AB11FE"/>
    <w:rsid w:val="00AB1C67"/>
    <w:rsid w:val="00AB1D53"/>
    <w:rsid w:val="00AB25FE"/>
    <w:rsid w:val="00AB2E2F"/>
    <w:rsid w:val="00AB2E49"/>
    <w:rsid w:val="00AB2E62"/>
    <w:rsid w:val="00AB3BC9"/>
    <w:rsid w:val="00AB430D"/>
    <w:rsid w:val="00AB464B"/>
    <w:rsid w:val="00AB486B"/>
    <w:rsid w:val="00AB4900"/>
    <w:rsid w:val="00AB4C76"/>
    <w:rsid w:val="00AB54DF"/>
    <w:rsid w:val="00AB556C"/>
    <w:rsid w:val="00AB55EB"/>
    <w:rsid w:val="00AB58CB"/>
    <w:rsid w:val="00AB6D6C"/>
    <w:rsid w:val="00AB6FBB"/>
    <w:rsid w:val="00AB7064"/>
    <w:rsid w:val="00AB7A1E"/>
    <w:rsid w:val="00AB7FE6"/>
    <w:rsid w:val="00AC03C5"/>
    <w:rsid w:val="00AC1307"/>
    <w:rsid w:val="00AC270C"/>
    <w:rsid w:val="00AC2B41"/>
    <w:rsid w:val="00AC2D5C"/>
    <w:rsid w:val="00AC2E85"/>
    <w:rsid w:val="00AC2F23"/>
    <w:rsid w:val="00AC3B99"/>
    <w:rsid w:val="00AC3BED"/>
    <w:rsid w:val="00AC4869"/>
    <w:rsid w:val="00AC48BA"/>
    <w:rsid w:val="00AC5494"/>
    <w:rsid w:val="00AC5843"/>
    <w:rsid w:val="00AC59A5"/>
    <w:rsid w:val="00AC59E4"/>
    <w:rsid w:val="00AC707E"/>
    <w:rsid w:val="00AC7677"/>
    <w:rsid w:val="00AC7CBD"/>
    <w:rsid w:val="00AD027E"/>
    <w:rsid w:val="00AD06F3"/>
    <w:rsid w:val="00AD0866"/>
    <w:rsid w:val="00AD0D23"/>
    <w:rsid w:val="00AD0FDF"/>
    <w:rsid w:val="00AD1E6E"/>
    <w:rsid w:val="00AD2149"/>
    <w:rsid w:val="00AD2D6D"/>
    <w:rsid w:val="00AD2F90"/>
    <w:rsid w:val="00AD338B"/>
    <w:rsid w:val="00AD34EB"/>
    <w:rsid w:val="00AD35A3"/>
    <w:rsid w:val="00AD397E"/>
    <w:rsid w:val="00AD3B1F"/>
    <w:rsid w:val="00AD3B7E"/>
    <w:rsid w:val="00AD3E18"/>
    <w:rsid w:val="00AD5101"/>
    <w:rsid w:val="00AD5C10"/>
    <w:rsid w:val="00AD6BBF"/>
    <w:rsid w:val="00AD7017"/>
    <w:rsid w:val="00AD7250"/>
    <w:rsid w:val="00AD78A7"/>
    <w:rsid w:val="00AE062D"/>
    <w:rsid w:val="00AE0F24"/>
    <w:rsid w:val="00AE1870"/>
    <w:rsid w:val="00AE1C75"/>
    <w:rsid w:val="00AE30B4"/>
    <w:rsid w:val="00AE415E"/>
    <w:rsid w:val="00AE53AD"/>
    <w:rsid w:val="00AE59F3"/>
    <w:rsid w:val="00AE6088"/>
    <w:rsid w:val="00AE6245"/>
    <w:rsid w:val="00AE6835"/>
    <w:rsid w:val="00AE73E5"/>
    <w:rsid w:val="00AF05DF"/>
    <w:rsid w:val="00AF0B52"/>
    <w:rsid w:val="00AF0BE3"/>
    <w:rsid w:val="00AF126D"/>
    <w:rsid w:val="00AF16CC"/>
    <w:rsid w:val="00AF1765"/>
    <w:rsid w:val="00AF1D04"/>
    <w:rsid w:val="00AF1D80"/>
    <w:rsid w:val="00AF1FD7"/>
    <w:rsid w:val="00AF2457"/>
    <w:rsid w:val="00AF2873"/>
    <w:rsid w:val="00AF3252"/>
    <w:rsid w:val="00AF36B1"/>
    <w:rsid w:val="00AF3AA5"/>
    <w:rsid w:val="00AF40DD"/>
    <w:rsid w:val="00AF4735"/>
    <w:rsid w:val="00AF4837"/>
    <w:rsid w:val="00AF55EC"/>
    <w:rsid w:val="00AF5C06"/>
    <w:rsid w:val="00AF5C69"/>
    <w:rsid w:val="00AF6B58"/>
    <w:rsid w:val="00AF6D8C"/>
    <w:rsid w:val="00AF7250"/>
    <w:rsid w:val="00AF72BD"/>
    <w:rsid w:val="00AF7C89"/>
    <w:rsid w:val="00B00167"/>
    <w:rsid w:val="00B0054F"/>
    <w:rsid w:val="00B00AE3"/>
    <w:rsid w:val="00B0139E"/>
    <w:rsid w:val="00B02A47"/>
    <w:rsid w:val="00B02C33"/>
    <w:rsid w:val="00B039B2"/>
    <w:rsid w:val="00B052D4"/>
    <w:rsid w:val="00B05567"/>
    <w:rsid w:val="00B05F9F"/>
    <w:rsid w:val="00B06300"/>
    <w:rsid w:val="00B06349"/>
    <w:rsid w:val="00B06691"/>
    <w:rsid w:val="00B06DCA"/>
    <w:rsid w:val="00B10168"/>
    <w:rsid w:val="00B11CB0"/>
    <w:rsid w:val="00B14882"/>
    <w:rsid w:val="00B14AC5"/>
    <w:rsid w:val="00B14FBE"/>
    <w:rsid w:val="00B1508A"/>
    <w:rsid w:val="00B168E3"/>
    <w:rsid w:val="00B16B22"/>
    <w:rsid w:val="00B16BA4"/>
    <w:rsid w:val="00B170D3"/>
    <w:rsid w:val="00B2001D"/>
    <w:rsid w:val="00B201D9"/>
    <w:rsid w:val="00B2153C"/>
    <w:rsid w:val="00B215B8"/>
    <w:rsid w:val="00B22BA0"/>
    <w:rsid w:val="00B2422B"/>
    <w:rsid w:val="00B242D6"/>
    <w:rsid w:val="00B244B3"/>
    <w:rsid w:val="00B256AA"/>
    <w:rsid w:val="00B256DD"/>
    <w:rsid w:val="00B25EBC"/>
    <w:rsid w:val="00B25EE9"/>
    <w:rsid w:val="00B26758"/>
    <w:rsid w:val="00B26779"/>
    <w:rsid w:val="00B26B7C"/>
    <w:rsid w:val="00B26DD5"/>
    <w:rsid w:val="00B27473"/>
    <w:rsid w:val="00B308C3"/>
    <w:rsid w:val="00B30EEA"/>
    <w:rsid w:val="00B3152F"/>
    <w:rsid w:val="00B3165A"/>
    <w:rsid w:val="00B32183"/>
    <w:rsid w:val="00B32638"/>
    <w:rsid w:val="00B32B6C"/>
    <w:rsid w:val="00B34039"/>
    <w:rsid w:val="00B34D6D"/>
    <w:rsid w:val="00B34E90"/>
    <w:rsid w:val="00B351B0"/>
    <w:rsid w:val="00B35D62"/>
    <w:rsid w:val="00B35D82"/>
    <w:rsid w:val="00B35EF1"/>
    <w:rsid w:val="00B3622E"/>
    <w:rsid w:val="00B3642C"/>
    <w:rsid w:val="00B36C20"/>
    <w:rsid w:val="00B377D7"/>
    <w:rsid w:val="00B37868"/>
    <w:rsid w:val="00B37C78"/>
    <w:rsid w:val="00B37F8E"/>
    <w:rsid w:val="00B4057C"/>
    <w:rsid w:val="00B4089A"/>
    <w:rsid w:val="00B408DD"/>
    <w:rsid w:val="00B40DE9"/>
    <w:rsid w:val="00B40F38"/>
    <w:rsid w:val="00B41634"/>
    <w:rsid w:val="00B42892"/>
    <w:rsid w:val="00B42C94"/>
    <w:rsid w:val="00B43880"/>
    <w:rsid w:val="00B43CEA"/>
    <w:rsid w:val="00B44BD7"/>
    <w:rsid w:val="00B45996"/>
    <w:rsid w:val="00B45EF0"/>
    <w:rsid w:val="00B46893"/>
    <w:rsid w:val="00B46A82"/>
    <w:rsid w:val="00B46BAF"/>
    <w:rsid w:val="00B46C58"/>
    <w:rsid w:val="00B470E0"/>
    <w:rsid w:val="00B47225"/>
    <w:rsid w:val="00B475FB"/>
    <w:rsid w:val="00B47BB1"/>
    <w:rsid w:val="00B505BF"/>
    <w:rsid w:val="00B50A16"/>
    <w:rsid w:val="00B5137A"/>
    <w:rsid w:val="00B514EA"/>
    <w:rsid w:val="00B5239F"/>
    <w:rsid w:val="00B52F4B"/>
    <w:rsid w:val="00B53028"/>
    <w:rsid w:val="00B530A8"/>
    <w:rsid w:val="00B54036"/>
    <w:rsid w:val="00B54440"/>
    <w:rsid w:val="00B54725"/>
    <w:rsid w:val="00B558C6"/>
    <w:rsid w:val="00B56B63"/>
    <w:rsid w:val="00B56E38"/>
    <w:rsid w:val="00B56E75"/>
    <w:rsid w:val="00B606B4"/>
    <w:rsid w:val="00B60B5A"/>
    <w:rsid w:val="00B60FED"/>
    <w:rsid w:val="00B61D7A"/>
    <w:rsid w:val="00B627DB"/>
    <w:rsid w:val="00B62840"/>
    <w:rsid w:val="00B6307B"/>
    <w:rsid w:val="00B63A42"/>
    <w:rsid w:val="00B6474F"/>
    <w:rsid w:val="00B6580C"/>
    <w:rsid w:val="00B65E26"/>
    <w:rsid w:val="00B65E2B"/>
    <w:rsid w:val="00B66DA4"/>
    <w:rsid w:val="00B66F7A"/>
    <w:rsid w:val="00B67163"/>
    <w:rsid w:val="00B67346"/>
    <w:rsid w:val="00B676A4"/>
    <w:rsid w:val="00B67881"/>
    <w:rsid w:val="00B70885"/>
    <w:rsid w:val="00B70982"/>
    <w:rsid w:val="00B70CE2"/>
    <w:rsid w:val="00B713AA"/>
    <w:rsid w:val="00B71863"/>
    <w:rsid w:val="00B72071"/>
    <w:rsid w:val="00B7325C"/>
    <w:rsid w:val="00B73B98"/>
    <w:rsid w:val="00B743EB"/>
    <w:rsid w:val="00B747AF"/>
    <w:rsid w:val="00B74968"/>
    <w:rsid w:val="00B75014"/>
    <w:rsid w:val="00B75BC5"/>
    <w:rsid w:val="00B75EC6"/>
    <w:rsid w:val="00B761CF"/>
    <w:rsid w:val="00B762AA"/>
    <w:rsid w:val="00B7650E"/>
    <w:rsid w:val="00B767B6"/>
    <w:rsid w:val="00B767F0"/>
    <w:rsid w:val="00B76D2C"/>
    <w:rsid w:val="00B76D80"/>
    <w:rsid w:val="00B77885"/>
    <w:rsid w:val="00B77E5C"/>
    <w:rsid w:val="00B8058B"/>
    <w:rsid w:val="00B807A3"/>
    <w:rsid w:val="00B80E82"/>
    <w:rsid w:val="00B80FE1"/>
    <w:rsid w:val="00B82248"/>
    <w:rsid w:val="00B82267"/>
    <w:rsid w:val="00B8227F"/>
    <w:rsid w:val="00B82808"/>
    <w:rsid w:val="00B8313C"/>
    <w:rsid w:val="00B83A96"/>
    <w:rsid w:val="00B84319"/>
    <w:rsid w:val="00B8446E"/>
    <w:rsid w:val="00B84F67"/>
    <w:rsid w:val="00B85136"/>
    <w:rsid w:val="00B85347"/>
    <w:rsid w:val="00B85752"/>
    <w:rsid w:val="00B85A6F"/>
    <w:rsid w:val="00B85D6C"/>
    <w:rsid w:val="00B86F25"/>
    <w:rsid w:val="00B87321"/>
    <w:rsid w:val="00B874A0"/>
    <w:rsid w:val="00B87EA0"/>
    <w:rsid w:val="00B90319"/>
    <w:rsid w:val="00B90778"/>
    <w:rsid w:val="00B9096C"/>
    <w:rsid w:val="00B91210"/>
    <w:rsid w:val="00B91919"/>
    <w:rsid w:val="00B91D82"/>
    <w:rsid w:val="00B923CA"/>
    <w:rsid w:val="00B929D5"/>
    <w:rsid w:val="00B92A59"/>
    <w:rsid w:val="00B93E34"/>
    <w:rsid w:val="00B943C1"/>
    <w:rsid w:val="00B9446E"/>
    <w:rsid w:val="00B947C8"/>
    <w:rsid w:val="00B949CD"/>
    <w:rsid w:val="00B94DEB"/>
    <w:rsid w:val="00B9597F"/>
    <w:rsid w:val="00B962FF"/>
    <w:rsid w:val="00B9703B"/>
    <w:rsid w:val="00B97769"/>
    <w:rsid w:val="00B978F7"/>
    <w:rsid w:val="00B97919"/>
    <w:rsid w:val="00B97AD7"/>
    <w:rsid w:val="00B97BB7"/>
    <w:rsid w:val="00B97CB5"/>
    <w:rsid w:val="00BA049F"/>
    <w:rsid w:val="00BA06C8"/>
    <w:rsid w:val="00BA08A8"/>
    <w:rsid w:val="00BA0C50"/>
    <w:rsid w:val="00BA1EE6"/>
    <w:rsid w:val="00BA30E6"/>
    <w:rsid w:val="00BA3265"/>
    <w:rsid w:val="00BA3491"/>
    <w:rsid w:val="00BA3881"/>
    <w:rsid w:val="00BA400E"/>
    <w:rsid w:val="00BA46B5"/>
    <w:rsid w:val="00BA5C15"/>
    <w:rsid w:val="00BA647E"/>
    <w:rsid w:val="00BA6A99"/>
    <w:rsid w:val="00BB0191"/>
    <w:rsid w:val="00BB0491"/>
    <w:rsid w:val="00BB0635"/>
    <w:rsid w:val="00BB0813"/>
    <w:rsid w:val="00BB0D7B"/>
    <w:rsid w:val="00BB0E91"/>
    <w:rsid w:val="00BB14A8"/>
    <w:rsid w:val="00BB1B2C"/>
    <w:rsid w:val="00BB1BD3"/>
    <w:rsid w:val="00BB1D50"/>
    <w:rsid w:val="00BB1F2B"/>
    <w:rsid w:val="00BB2FCD"/>
    <w:rsid w:val="00BB3629"/>
    <w:rsid w:val="00BB36CB"/>
    <w:rsid w:val="00BB3700"/>
    <w:rsid w:val="00BB40AA"/>
    <w:rsid w:val="00BB47C7"/>
    <w:rsid w:val="00BB4BBA"/>
    <w:rsid w:val="00BB56FC"/>
    <w:rsid w:val="00BB57F5"/>
    <w:rsid w:val="00BB7088"/>
    <w:rsid w:val="00BB733C"/>
    <w:rsid w:val="00BB740B"/>
    <w:rsid w:val="00BB7F7A"/>
    <w:rsid w:val="00BC0044"/>
    <w:rsid w:val="00BC04AA"/>
    <w:rsid w:val="00BC059D"/>
    <w:rsid w:val="00BC065F"/>
    <w:rsid w:val="00BC0FE1"/>
    <w:rsid w:val="00BC15D5"/>
    <w:rsid w:val="00BC1831"/>
    <w:rsid w:val="00BC19BA"/>
    <w:rsid w:val="00BC19C5"/>
    <w:rsid w:val="00BC1BC3"/>
    <w:rsid w:val="00BC1C82"/>
    <w:rsid w:val="00BC226F"/>
    <w:rsid w:val="00BC2A44"/>
    <w:rsid w:val="00BC2FDD"/>
    <w:rsid w:val="00BC4761"/>
    <w:rsid w:val="00BC4915"/>
    <w:rsid w:val="00BC4FCE"/>
    <w:rsid w:val="00BC515D"/>
    <w:rsid w:val="00BC5BA9"/>
    <w:rsid w:val="00BC5C4C"/>
    <w:rsid w:val="00BC67D7"/>
    <w:rsid w:val="00BC6BFC"/>
    <w:rsid w:val="00BC718A"/>
    <w:rsid w:val="00BC7299"/>
    <w:rsid w:val="00BC775C"/>
    <w:rsid w:val="00BD052B"/>
    <w:rsid w:val="00BD08A3"/>
    <w:rsid w:val="00BD1001"/>
    <w:rsid w:val="00BD11FF"/>
    <w:rsid w:val="00BD1363"/>
    <w:rsid w:val="00BD14BD"/>
    <w:rsid w:val="00BD175B"/>
    <w:rsid w:val="00BD2063"/>
    <w:rsid w:val="00BD20DF"/>
    <w:rsid w:val="00BD263F"/>
    <w:rsid w:val="00BD26FA"/>
    <w:rsid w:val="00BD28BA"/>
    <w:rsid w:val="00BD2AF1"/>
    <w:rsid w:val="00BD347D"/>
    <w:rsid w:val="00BD36E8"/>
    <w:rsid w:val="00BD37C4"/>
    <w:rsid w:val="00BD39C3"/>
    <w:rsid w:val="00BD4058"/>
    <w:rsid w:val="00BD4A50"/>
    <w:rsid w:val="00BD4EEB"/>
    <w:rsid w:val="00BD597C"/>
    <w:rsid w:val="00BD6B86"/>
    <w:rsid w:val="00BD79D8"/>
    <w:rsid w:val="00BE0CF0"/>
    <w:rsid w:val="00BE1332"/>
    <w:rsid w:val="00BE1F57"/>
    <w:rsid w:val="00BE223B"/>
    <w:rsid w:val="00BE2EB6"/>
    <w:rsid w:val="00BE35FE"/>
    <w:rsid w:val="00BE360B"/>
    <w:rsid w:val="00BE364E"/>
    <w:rsid w:val="00BE375A"/>
    <w:rsid w:val="00BE3FBA"/>
    <w:rsid w:val="00BE4050"/>
    <w:rsid w:val="00BE4A92"/>
    <w:rsid w:val="00BE5AC7"/>
    <w:rsid w:val="00BE6DAC"/>
    <w:rsid w:val="00BE6F2F"/>
    <w:rsid w:val="00BE7527"/>
    <w:rsid w:val="00BE7EC3"/>
    <w:rsid w:val="00BF0477"/>
    <w:rsid w:val="00BF085D"/>
    <w:rsid w:val="00BF0EBE"/>
    <w:rsid w:val="00BF0FE1"/>
    <w:rsid w:val="00BF12D3"/>
    <w:rsid w:val="00BF18F4"/>
    <w:rsid w:val="00BF2673"/>
    <w:rsid w:val="00BF2CF3"/>
    <w:rsid w:val="00BF30EF"/>
    <w:rsid w:val="00BF34FF"/>
    <w:rsid w:val="00BF35A1"/>
    <w:rsid w:val="00BF4A9E"/>
    <w:rsid w:val="00BF4B5C"/>
    <w:rsid w:val="00BF61C2"/>
    <w:rsid w:val="00BF61F2"/>
    <w:rsid w:val="00BF6264"/>
    <w:rsid w:val="00BF64E8"/>
    <w:rsid w:val="00BF6604"/>
    <w:rsid w:val="00C0061D"/>
    <w:rsid w:val="00C011FB"/>
    <w:rsid w:val="00C02349"/>
    <w:rsid w:val="00C02751"/>
    <w:rsid w:val="00C02CFC"/>
    <w:rsid w:val="00C02E16"/>
    <w:rsid w:val="00C0585F"/>
    <w:rsid w:val="00C062D8"/>
    <w:rsid w:val="00C06CC9"/>
    <w:rsid w:val="00C06DB0"/>
    <w:rsid w:val="00C074AE"/>
    <w:rsid w:val="00C07914"/>
    <w:rsid w:val="00C07945"/>
    <w:rsid w:val="00C1058F"/>
    <w:rsid w:val="00C106E7"/>
    <w:rsid w:val="00C10A84"/>
    <w:rsid w:val="00C11ACB"/>
    <w:rsid w:val="00C11B0E"/>
    <w:rsid w:val="00C11DE6"/>
    <w:rsid w:val="00C11F90"/>
    <w:rsid w:val="00C127BF"/>
    <w:rsid w:val="00C12B17"/>
    <w:rsid w:val="00C1357B"/>
    <w:rsid w:val="00C13DDD"/>
    <w:rsid w:val="00C143DE"/>
    <w:rsid w:val="00C14448"/>
    <w:rsid w:val="00C14C20"/>
    <w:rsid w:val="00C14DC8"/>
    <w:rsid w:val="00C14F89"/>
    <w:rsid w:val="00C16573"/>
    <w:rsid w:val="00C17451"/>
    <w:rsid w:val="00C20052"/>
    <w:rsid w:val="00C20702"/>
    <w:rsid w:val="00C20D46"/>
    <w:rsid w:val="00C21060"/>
    <w:rsid w:val="00C2141A"/>
    <w:rsid w:val="00C21457"/>
    <w:rsid w:val="00C21698"/>
    <w:rsid w:val="00C21931"/>
    <w:rsid w:val="00C21AF4"/>
    <w:rsid w:val="00C21D39"/>
    <w:rsid w:val="00C21EB9"/>
    <w:rsid w:val="00C22F18"/>
    <w:rsid w:val="00C232D4"/>
    <w:rsid w:val="00C23611"/>
    <w:rsid w:val="00C2361E"/>
    <w:rsid w:val="00C23BE2"/>
    <w:rsid w:val="00C23C7F"/>
    <w:rsid w:val="00C23E14"/>
    <w:rsid w:val="00C23E48"/>
    <w:rsid w:val="00C23E82"/>
    <w:rsid w:val="00C23ECE"/>
    <w:rsid w:val="00C2499B"/>
    <w:rsid w:val="00C2503D"/>
    <w:rsid w:val="00C250CA"/>
    <w:rsid w:val="00C2525E"/>
    <w:rsid w:val="00C256BB"/>
    <w:rsid w:val="00C25BB3"/>
    <w:rsid w:val="00C25EC0"/>
    <w:rsid w:val="00C25F1C"/>
    <w:rsid w:val="00C263B6"/>
    <w:rsid w:val="00C269E7"/>
    <w:rsid w:val="00C26D84"/>
    <w:rsid w:val="00C26D88"/>
    <w:rsid w:val="00C26FB6"/>
    <w:rsid w:val="00C27156"/>
    <w:rsid w:val="00C27395"/>
    <w:rsid w:val="00C30131"/>
    <w:rsid w:val="00C304A4"/>
    <w:rsid w:val="00C309E8"/>
    <w:rsid w:val="00C30FA5"/>
    <w:rsid w:val="00C31570"/>
    <w:rsid w:val="00C31FA8"/>
    <w:rsid w:val="00C32234"/>
    <w:rsid w:val="00C3251C"/>
    <w:rsid w:val="00C326C1"/>
    <w:rsid w:val="00C32724"/>
    <w:rsid w:val="00C33079"/>
    <w:rsid w:val="00C33150"/>
    <w:rsid w:val="00C335B0"/>
    <w:rsid w:val="00C339AD"/>
    <w:rsid w:val="00C33F08"/>
    <w:rsid w:val="00C34271"/>
    <w:rsid w:val="00C342F1"/>
    <w:rsid w:val="00C34E72"/>
    <w:rsid w:val="00C35566"/>
    <w:rsid w:val="00C36359"/>
    <w:rsid w:val="00C37206"/>
    <w:rsid w:val="00C372DE"/>
    <w:rsid w:val="00C377B8"/>
    <w:rsid w:val="00C378EF"/>
    <w:rsid w:val="00C409BE"/>
    <w:rsid w:val="00C40CF4"/>
    <w:rsid w:val="00C40DC8"/>
    <w:rsid w:val="00C415E9"/>
    <w:rsid w:val="00C41931"/>
    <w:rsid w:val="00C4194E"/>
    <w:rsid w:val="00C41B4E"/>
    <w:rsid w:val="00C41E36"/>
    <w:rsid w:val="00C420C8"/>
    <w:rsid w:val="00C425EB"/>
    <w:rsid w:val="00C42833"/>
    <w:rsid w:val="00C431E6"/>
    <w:rsid w:val="00C43D9A"/>
    <w:rsid w:val="00C44797"/>
    <w:rsid w:val="00C448D8"/>
    <w:rsid w:val="00C4512E"/>
    <w:rsid w:val="00C459E9"/>
    <w:rsid w:val="00C45CEC"/>
    <w:rsid w:val="00C46FA3"/>
    <w:rsid w:val="00C46FC1"/>
    <w:rsid w:val="00C47232"/>
    <w:rsid w:val="00C47511"/>
    <w:rsid w:val="00C47FAB"/>
    <w:rsid w:val="00C50073"/>
    <w:rsid w:val="00C5007C"/>
    <w:rsid w:val="00C500E9"/>
    <w:rsid w:val="00C50AD2"/>
    <w:rsid w:val="00C50BE1"/>
    <w:rsid w:val="00C5137D"/>
    <w:rsid w:val="00C518D2"/>
    <w:rsid w:val="00C51E58"/>
    <w:rsid w:val="00C51EF1"/>
    <w:rsid w:val="00C531AC"/>
    <w:rsid w:val="00C53EDC"/>
    <w:rsid w:val="00C547A1"/>
    <w:rsid w:val="00C549BF"/>
    <w:rsid w:val="00C54F9D"/>
    <w:rsid w:val="00C55A18"/>
    <w:rsid w:val="00C55BFE"/>
    <w:rsid w:val="00C55CBA"/>
    <w:rsid w:val="00C55D8C"/>
    <w:rsid w:val="00C56957"/>
    <w:rsid w:val="00C56A76"/>
    <w:rsid w:val="00C572C6"/>
    <w:rsid w:val="00C576C4"/>
    <w:rsid w:val="00C57831"/>
    <w:rsid w:val="00C57C7B"/>
    <w:rsid w:val="00C604F8"/>
    <w:rsid w:val="00C6056A"/>
    <w:rsid w:val="00C62742"/>
    <w:rsid w:val="00C62A0B"/>
    <w:rsid w:val="00C638D9"/>
    <w:rsid w:val="00C63B4E"/>
    <w:rsid w:val="00C6465F"/>
    <w:rsid w:val="00C646D8"/>
    <w:rsid w:val="00C647BD"/>
    <w:rsid w:val="00C647C2"/>
    <w:rsid w:val="00C64A91"/>
    <w:rsid w:val="00C65B51"/>
    <w:rsid w:val="00C65C24"/>
    <w:rsid w:val="00C65E7D"/>
    <w:rsid w:val="00C65E98"/>
    <w:rsid w:val="00C663FA"/>
    <w:rsid w:val="00C66410"/>
    <w:rsid w:val="00C67757"/>
    <w:rsid w:val="00C706E2"/>
    <w:rsid w:val="00C7187F"/>
    <w:rsid w:val="00C72AA1"/>
    <w:rsid w:val="00C72AA4"/>
    <w:rsid w:val="00C72BFF"/>
    <w:rsid w:val="00C72C82"/>
    <w:rsid w:val="00C72CC6"/>
    <w:rsid w:val="00C72E8C"/>
    <w:rsid w:val="00C73614"/>
    <w:rsid w:val="00C7556D"/>
    <w:rsid w:val="00C756D9"/>
    <w:rsid w:val="00C75971"/>
    <w:rsid w:val="00C775B6"/>
    <w:rsid w:val="00C77C56"/>
    <w:rsid w:val="00C77EBB"/>
    <w:rsid w:val="00C80B87"/>
    <w:rsid w:val="00C80EB8"/>
    <w:rsid w:val="00C810DB"/>
    <w:rsid w:val="00C813F3"/>
    <w:rsid w:val="00C815EE"/>
    <w:rsid w:val="00C8176B"/>
    <w:rsid w:val="00C82108"/>
    <w:rsid w:val="00C822EF"/>
    <w:rsid w:val="00C824A8"/>
    <w:rsid w:val="00C82A39"/>
    <w:rsid w:val="00C82E92"/>
    <w:rsid w:val="00C83357"/>
    <w:rsid w:val="00C83379"/>
    <w:rsid w:val="00C837DC"/>
    <w:rsid w:val="00C83A3B"/>
    <w:rsid w:val="00C83B17"/>
    <w:rsid w:val="00C83B74"/>
    <w:rsid w:val="00C83BA4"/>
    <w:rsid w:val="00C84662"/>
    <w:rsid w:val="00C8589D"/>
    <w:rsid w:val="00C85DAB"/>
    <w:rsid w:val="00C85E93"/>
    <w:rsid w:val="00C861B4"/>
    <w:rsid w:val="00C8629F"/>
    <w:rsid w:val="00C871D6"/>
    <w:rsid w:val="00C8790A"/>
    <w:rsid w:val="00C87F1A"/>
    <w:rsid w:val="00C903AB"/>
    <w:rsid w:val="00C903F0"/>
    <w:rsid w:val="00C9091F"/>
    <w:rsid w:val="00C90B41"/>
    <w:rsid w:val="00C90DAB"/>
    <w:rsid w:val="00C91314"/>
    <w:rsid w:val="00C915D7"/>
    <w:rsid w:val="00C91708"/>
    <w:rsid w:val="00C9203F"/>
    <w:rsid w:val="00C926E1"/>
    <w:rsid w:val="00C92737"/>
    <w:rsid w:val="00C9279E"/>
    <w:rsid w:val="00C9282C"/>
    <w:rsid w:val="00C92AE2"/>
    <w:rsid w:val="00C92C75"/>
    <w:rsid w:val="00C93EFB"/>
    <w:rsid w:val="00C9514A"/>
    <w:rsid w:val="00C952E7"/>
    <w:rsid w:val="00C95A60"/>
    <w:rsid w:val="00C95C27"/>
    <w:rsid w:val="00C95F3C"/>
    <w:rsid w:val="00C96509"/>
    <w:rsid w:val="00C96B66"/>
    <w:rsid w:val="00CA04CB"/>
    <w:rsid w:val="00CA0C5F"/>
    <w:rsid w:val="00CA0F6C"/>
    <w:rsid w:val="00CA1ADC"/>
    <w:rsid w:val="00CA22A9"/>
    <w:rsid w:val="00CA22BF"/>
    <w:rsid w:val="00CA23D3"/>
    <w:rsid w:val="00CA33FD"/>
    <w:rsid w:val="00CA37B4"/>
    <w:rsid w:val="00CA3A79"/>
    <w:rsid w:val="00CA3EA9"/>
    <w:rsid w:val="00CA45DD"/>
    <w:rsid w:val="00CA47E5"/>
    <w:rsid w:val="00CA4842"/>
    <w:rsid w:val="00CA4E24"/>
    <w:rsid w:val="00CA4ECE"/>
    <w:rsid w:val="00CA4FD0"/>
    <w:rsid w:val="00CA5279"/>
    <w:rsid w:val="00CA54DF"/>
    <w:rsid w:val="00CA5B52"/>
    <w:rsid w:val="00CA5C87"/>
    <w:rsid w:val="00CA5D78"/>
    <w:rsid w:val="00CA620B"/>
    <w:rsid w:val="00CA6B21"/>
    <w:rsid w:val="00CA6D3A"/>
    <w:rsid w:val="00CA6D92"/>
    <w:rsid w:val="00CA6EE4"/>
    <w:rsid w:val="00CA7169"/>
    <w:rsid w:val="00CA734A"/>
    <w:rsid w:val="00CA77B5"/>
    <w:rsid w:val="00CB012C"/>
    <w:rsid w:val="00CB0268"/>
    <w:rsid w:val="00CB0378"/>
    <w:rsid w:val="00CB07F7"/>
    <w:rsid w:val="00CB14C0"/>
    <w:rsid w:val="00CB17F3"/>
    <w:rsid w:val="00CB1851"/>
    <w:rsid w:val="00CB18E8"/>
    <w:rsid w:val="00CB2124"/>
    <w:rsid w:val="00CB215B"/>
    <w:rsid w:val="00CB26B6"/>
    <w:rsid w:val="00CB2F2D"/>
    <w:rsid w:val="00CB30FC"/>
    <w:rsid w:val="00CB3406"/>
    <w:rsid w:val="00CB4056"/>
    <w:rsid w:val="00CB4195"/>
    <w:rsid w:val="00CB51D8"/>
    <w:rsid w:val="00CB5570"/>
    <w:rsid w:val="00CB5C32"/>
    <w:rsid w:val="00CB5D56"/>
    <w:rsid w:val="00CB6308"/>
    <w:rsid w:val="00CB6B81"/>
    <w:rsid w:val="00CB7127"/>
    <w:rsid w:val="00CB71D5"/>
    <w:rsid w:val="00CB7C28"/>
    <w:rsid w:val="00CC05CE"/>
    <w:rsid w:val="00CC0F66"/>
    <w:rsid w:val="00CC2148"/>
    <w:rsid w:val="00CC2A9C"/>
    <w:rsid w:val="00CC2D06"/>
    <w:rsid w:val="00CC31EF"/>
    <w:rsid w:val="00CC3442"/>
    <w:rsid w:val="00CC35CC"/>
    <w:rsid w:val="00CC3C35"/>
    <w:rsid w:val="00CC42D0"/>
    <w:rsid w:val="00CC4881"/>
    <w:rsid w:val="00CC4FC0"/>
    <w:rsid w:val="00CC547F"/>
    <w:rsid w:val="00CC5C89"/>
    <w:rsid w:val="00CC5E03"/>
    <w:rsid w:val="00CC5F9D"/>
    <w:rsid w:val="00CC7B4A"/>
    <w:rsid w:val="00CD1069"/>
    <w:rsid w:val="00CD14FC"/>
    <w:rsid w:val="00CD1A82"/>
    <w:rsid w:val="00CD1E0A"/>
    <w:rsid w:val="00CD2E51"/>
    <w:rsid w:val="00CD338A"/>
    <w:rsid w:val="00CD3EAA"/>
    <w:rsid w:val="00CD3F20"/>
    <w:rsid w:val="00CD4371"/>
    <w:rsid w:val="00CD4687"/>
    <w:rsid w:val="00CD4A14"/>
    <w:rsid w:val="00CD566C"/>
    <w:rsid w:val="00CD5711"/>
    <w:rsid w:val="00CD5B43"/>
    <w:rsid w:val="00CD6053"/>
    <w:rsid w:val="00CD73A6"/>
    <w:rsid w:val="00CD75E5"/>
    <w:rsid w:val="00CD764B"/>
    <w:rsid w:val="00CE0323"/>
    <w:rsid w:val="00CE0835"/>
    <w:rsid w:val="00CE0951"/>
    <w:rsid w:val="00CE09F2"/>
    <w:rsid w:val="00CE10E0"/>
    <w:rsid w:val="00CE1710"/>
    <w:rsid w:val="00CE174A"/>
    <w:rsid w:val="00CE1961"/>
    <w:rsid w:val="00CE1FCF"/>
    <w:rsid w:val="00CE214E"/>
    <w:rsid w:val="00CE2A2E"/>
    <w:rsid w:val="00CE2D8D"/>
    <w:rsid w:val="00CE389E"/>
    <w:rsid w:val="00CE3AB6"/>
    <w:rsid w:val="00CE410F"/>
    <w:rsid w:val="00CE4B47"/>
    <w:rsid w:val="00CE4D06"/>
    <w:rsid w:val="00CE5645"/>
    <w:rsid w:val="00CE5753"/>
    <w:rsid w:val="00CE6517"/>
    <w:rsid w:val="00CE69E6"/>
    <w:rsid w:val="00CE71E9"/>
    <w:rsid w:val="00CE73F7"/>
    <w:rsid w:val="00CE77A8"/>
    <w:rsid w:val="00CE77AB"/>
    <w:rsid w:val="00CE7849"/>
    <w:rsid w:val="00CF0F21"/>
    <w:rsid w:val="00CF0F62"/>
    <w:rsid w:val="00CF1DED"/>
    <w:rsid w:val="00CF288E"/>
    <w:rsid w:val="00CF3052"/>
    <w:rsid w:val="00CF4471"/>
    <w:rsid w:val="00CF4FBB"/>
    <w:rsid w:val="00CF5141"/>
    <w:rsid w:val="00CF5259"/>
    <w:rsid w:val="00CF58B1"/>
    <w:rsid w:val="00CF6B16"/>
    <w:rsid w:val="00CF6E21"/>
    <w:rsid w:val="00CF74D4"/>
    <w:rsid w:val="00CF7673"/>
    <w:rsid w:val="00CF76F4"/>
    <w:rsid w:val="00CF77DE"/>
    <w:rsid w:val="00D00233"/>
    <w:rsid w:val="00D00612"/>
    <w:rsid w:val="00D00AEF"/>
    <w:rsid w:val="00D0122E"/>
    <w:rsid w:val="00D012AF"/>
    <w:rsid w:val="00D01EDC"/>
    <w:rsid w:val="00D02051"/>
    <w:rsid w:val="00D02129"/>
    <w:rsid w:val="00D02356"/>
    <w:rsid w:val="00D02AF6"/>
    <w:rsid w:val="00D02C00"/>
    <w:rsid w:val="00D02E8B"/>
    <w:rsid w:val="00D03171"/>
    <w:rsid w:val="00D038A4"/>
    <w:rsid w:val="00D042B6"/>
    <w:rsid w:val="00D04423"/>
    <w:rsid w:val="00D0492B"/>
    <w:rsid w:val="00D05017"/>
    <w:rsid w:val="00D052A2"/>
    <w:rsid w:val="00D0606E"/>
    <w:rsid w:val="00D06532"/>
    <w:rsid w:val="00D06D73"/>
    <w:rsid w:val="00D07150"/>
    <w:rsid w:val="00D07C52"/>
    <w:rsid w:val="00D07DAA"/>
    <w:rsid w:val="00D101CD"/>
    <w:rsid w:val="00D103F3"/>
    <w:rsid w:val="00D10623"/>
    <w:rsid w:val="00D10629"/>
    <w:rsid w:val="00D10778"/>
    <w:rsid w:val="00D114B8"/>
    <w:rsid w:val="00D11F39"/>
    <w:rsid w:val="00D120B1"/>
    <w:rsid w:val="00D123B8"/>
    <w:rsid w:val="00D12EAE"/>
    <w:rsid w:val="00D13EE5"/>
    <w:rsid w:val="00D141ED"/>
    <w:rsid w:val="00D144C2"/>
    <w:rsid w:val="00D1560E"/>
    <w:rsid w:val="00D156AD"/>
    <w:rsid w:val="00D15FDE"/>
    <w:rsid w:val="00D16269"/>
    <w:rsid w:val="00D16298"/>
    <w:rsid w:val="00D1658B"/>
    <w:rsid w:val="00D166EC"/>
    <w:rsid w:val="00D17041"/>
    <w:rsid w:val="00D172A8"/>
    <w:rsid w:val="00D20904"/>
    <w:rsid w:val="00D20F07"/>
    <w:rsid w:val="00D211B3"/>
    <w:rsid w:val="00D215D1"/>
    <w:rsid w:val="00D21997"/>
    <w:rsid w:val="00D22D31"/>
    <w:rsid w:val="00D24946"/>
    <w:rsid w:val="00D253E5"/>
    <w:rsid w:val="00D257E1"/>
    <w:rsid w:val="00D25B5B"/>
    <w:rsid w:val="00D25C92"/>
    <w:rsid w:val="00D26225"/>
    <w:rsid w:val="00D266AC"/>
    <w:rsid w:val="00D2729B"/>
    <w:rsid w:val="00D27547"/>
    <w:rsid w:val="00D27594"/>
    <w:rsid w:val="00D27730"/>
    <w:rsid w:val="00D27779"/>
    <w:rsid w:val="00D27995"/>
    <w:rsid w:val="00D27C29"/>
    <w:rsid w:val="00D3025E"/>
    <w:rsid w:val="00D30463"/>
    <w:rsid w:val="00D30481"/>
    <w:rsid w:val="00D31C6B"/>
    <w:rsid w:val="00D32229"/>
    <w:rsid w:val="00D3225E"/>
    <w:rsid w:val="00D32831"/>
    <w:rsid w:val="00D32C29"/>
    <w:rsid w:val="00D3310F"/>
    <w:rsid w:val="00D3336A"/>
    <w:rsid w:val="00D33ED4"/>
    <w:rsid w:val="00D34009"/>
    <w:rsid w:val="00D349A2"/>
    <w:rsid w:val="00D34E09"/>
    <w:rsid w:val="00D35647"/>
    <w:rsid w:val="00D35BB0"/>
    <w:rsid w:val="00D36811"/>
    <w:rsid w:val="00D36F89"/>
    <w:rsid w:val="00D376CA"/>
    <w:rsid w:val="00D37FFB"/>
    <w:rsid w:val="00D40561"/>
    <w:rsid w:val="00D40F20"/>
    <w:rsid w:val="00D412AB"/>
    <w:rsid w:val="00D41362"/>
    <w:rsid w:val="00D41F53"/>
    <w:rsid w:val="00D42083"/>
    <w:rsid w:val="00D4344C"/>
    <w:rsid w:val="00D4368F"/>
    <w:rsid w:val="00D436C4"/>
    <w:rsid w:val="00D44074"/>
    <w:rsid w:val="00D4511B"/>
    <w:rsid w:val="00D45A10"/>
    <w:rsid w:val="00D45DE7"/>
    <w:rsid w:val="00D46750"/>
    <w:rsid w:val="00D468C0"/>
    <w:rsid w:val="00D46D53"/>
    <w:rsid w:val="00D46E13"/>
    <w:rsid w:val="00D5011E"/>
    <w:rsid w:val="00D502AC"/>
    <w:rsid w:val="00D5072B"/>
    <w:rsid w:val="00D507C9"/>
    <w:rsid w:val="00D50A83"/>
    <w:rsid w:val="00D50E9A"/>
    <w:rsid w:val="00D5168F"/>
    <w:rsid w:val="00D52184"/>
    <w:rsid w:val="00D525EF"/>
    <w:rsid w:val="00D52799"/>
    <w:rsid w:val="00D52F59"/>
    <w:rsid w:val="00D5316C"/>
    <w:rsid w:val="00D53655"/>
    <w:rsid w:val="00D539A5"/>
    <w:rsid w:val="00D543C7"/>
    <w:rsid w:val="00D54DD8"/>
    <w:rsid w:val="00D550C8"/>
    <w:rsid w:val="00D55F32"/>
    <w:rsid w:val="00D561A5"/>
    <w:rsid w:val="00D56BB7"/>
    <w:rsid w:val="00D56D8F"/>
    <w:rsid w:val="00D57202"/>
    <w:rsid w:val="00D576FA"/>
    <w:rsid w:val="00D57AD9"/>
    <w:rsid w:val="00D57DC3"/>
    <w:rsid w:val="00D600C5"/>
    <w:rsid w:val="00D60285"/>
    <w:rsid w:val="00D6052C"/>
    <w:rsid w:val="00D60E96"/>
    <w:rsid w:val="00D6115D"/>
    <w:rsid w:val="00D611A3"/>
    <w:rsid w:val="00D61B37"/>
    <w:rsid w:val="00D62D74"/>
    <w:rsid w:val="00D62FDE"/>
    <w:rsid w:val="00D632A2"/>
    <w:rsid w:val="00D6495E"/>
    <w:rsid w:val="00D65498"/>
    <w:rsid w:val="00D655D6"/>
    <w:rsid w:val="00D65C3F"/>
    <w:rsid w:val="00D65D3D"/>
    <w:rsid w:val="00D65F23"/>
    <w:rsid w:val="00D668C2"/>
    <w:rsid w:val="00D66A81"/>
    <w:rsid w:val="00D66CA7"/>
    <w:rsid w:val="00D678AA"/>
    <w:rsid w:val="00D701E7"/>
    <w:rsid w:val="00D70285"/>
    <w:rsid w:val="00D709E7"/>
    <w:rsid w:val="00D7187F"/>
    <w:rsid w:val="00D71C5A"/>
    <w:rsid w:val="00D71C67"/>
    <w:rsid w:val="00D71D61"/>
    <w:rsid w:val="00D71E06"/>
    <w:rsid w:val="00D72556"/>
    <w:rsid w:val="00D72D33"/>
    <w:rsid w:val="00D72E30"/>
    <w:rsid w:val="00D73A78"/>
    <w:rsid w:val="00D73EAD"/>
    <w:rsid w:val="00D74300"/>
    <w:rsid w:val="00D74487"/>
    <w:rsid w:val="00D745C2"/>
    <w:rsid w:val="00D74C88"/>
    <w:rsid w:val="00D753CB"/>
    <w:rsid w:val="00D754D6"/>
    <w:rsid w:val="00D7561D"/>
    <w:rsid w:val="00D75DE2"/>
    <w:rsid w:val="00D75E55"/>
    <w:rsid w:val="00D760A8"/>
    <w:rsid w:val="00D7622C"/>
    <w:rsid w:val="00D7631D"/>
    <w:rsid w:val="00D76360"/>
    <w:rsid w:val="00D76618"/>
    <w:rsid w:val="00D7673E"/>
    <w:rsid w:val="00D76E91"/>
    <w:rsid w:val="00D77408"/>
    <w:rsid w:val="00D80427"/>
    <w:rsid w:val="00D80649"/>
    <w:rsid w:val="00D808BD"/>
    <w:rsid w:val="00D80AA7"/>
    <w:rsid w:val="00D81106"/>
    <w:rsid w:val="00D83047"/>
    <w:rsid w:val="00D84272"/>
    <w:rsid w:val="00D85A14"/>
    <w:rsid w:val="00D85AA5"/>
    <w:rsid w:val="00D860BA"/>
    <w:rsid w:val="00D867D1"/>
    <w:rsid w:val="00D87982"/>
    <w:rsid w:val="00D910C2"/>
    <w:rsid w:val="00D913B1"/>
    <w:rsid w:val="00D9171A"/>
    <w:rsid w:val="00D917B0"/>
    <w:rsid w:val="00D92E56"/>
    <w:rsid w:val="00D93261"/>
    <w:rsid w:val="00D936DC"/>
    <w:rsid w:val="00D937AD"/>
    <w:rsid w:val="00D938C7"/>
    <w:rsid w:val="00D957FA"/>
    <w:rsid w:val="00D95883"/>
    <w:rsid w:val="00D95B0B"/>
    <w:rsid w:val="00D95F74"/>
    <w:rsid w:val="00D967D1"/>
    <w:rsid w:val="00D96DCA"/>
    <w:rsid w:val="00D970B3"/>
    <w:rsid w:val="00D9712E"/>
    <w:rsid w:val="00DA0259"/>
    <w:rsid w:val="00DA1894"/>
    <w:rsid w:val="00DA2479"/>
    <w:rsid w:val="00DA2924"/>
    <w:rsid w:val="00DA39BE"/>
    <w:rsid w:val="00DA3D75"/>
    <w:rsid w:val="00DA43DD"/>
    <w:rsid w:val="00DA46C6"/>
    <w:rsid w:val="00DA535C"/>
    <w:rsid w:val="00DA53B3"/>
    <w:rsid w:val="00DA54AF"/>
    <w:rsid w:val="00DA5557"/>
    <w:rsid w:val="00DA591F"/>
    <w:rsid w:val="00DA599A"/>
    <w:rsid w:val="00DA5E66"/>
    <w:rsid w:val="00DA6435"/>
    <w:rsid w:val="00DA6964"/>
    <w:rsid w:val="00DA747A"/>
    <w:rsid w:val="00DA7D12"/>
    <w:rsid w:val="00DB0153"/>
    <w:rsid w:val="00DB0393"/>
    <w:rsid w:val="00DB03AF"/>
    <w:rsid w:val="00DB05BE"/>
    <w:rsid w:val="00DB0722"/>
    <w:rsid w:val="00DB0DBA"/>
    <w:rsid w:val="00DB20EC"/>
    <w:rsid w:val="00DB2359"/>
    <w:rsid w:val="00DB2A00"/>
    <w:rsid w:val="00DB3A86"/>
    <w:rsid w:val="00DB3EB2"/>
    <w:rsid w:val="00DB406A"/>
    <w:rsid w:val="00DB485D"/>
    <w:rsid w:val="00DB4AC4"/>
    <w:rsid w:val="00DB4C46"/>
    <w:rsid w:val="00DB541E"/>
    <w:rsid w:val="00DB5720"/>
    <w:rsid w:val="00DB5B15"/>
    <w:rsid w:val="00DB6923"/>
    <w:rsid w:val="00DB6DC1"/>
    <w:rsid w:val="00DC0061"/>
    <w:rsid w:val="00DC074D"/>
    <w:rsid w:val="00DC1355"/>
    <w:rsid w:val="00DC181E"/>
    <w:rsid w:val="00DC1E2A"/>
    <w:rsid w:val="00DC244A"/>
    <w:rsid w:val="00DC2CDF"/>
    <w:rsid w:val="00DC3044"/>
    <w:rsid w:val="00DC30F8"/>
    <w:rsid w:val="00DC3901"/>
    <w:rsid w:val="00DC456D"/>
    <w:rsid w:val="00DC4639"/>
    <w:rsid w:val="00DC46F4"/>
    <w:rsid w:val="00DC54C9"/>
    <w:rsid w:val="00DC59B9"/>
    <w:rsid w:val="00DC5CE5"/>
    <w:rsid w:val="00DC5E23"/>
    <w:rsid w:val="00DC60A0"/>
    <w:rsid w:val="00DC6495"/>
    <w:rsid w:val="00DC69C5"/>
    <w:rsid w:val="00DC7128"/>
    <w:rsid w:val="00DC7210"/>
    <w:rsid w:val="00DC76A9"/>
    <w:rsid w:val="00DC7738"/>
    <w:rsid w:val="00DC7A25"/>
    <w:rsid w:val="00DD0100"/>
    <w:rsid w:val="00DD02E2"/>
    <w:rsid w:val="00DD0810"/>
    <w:rsid w:val="00DD0834"/>
    <w:rsid w:val="00DD17FF"/>
    <w:rsid w:val="00DD19A8"/>
    <w:rsid w:val="00DD1F92"/>
    <w:rsid w:val="00DD32B2"/>
    <w:rsid w:val="00DD34B2"/>
    <w:rsid w:val="00DD3639"/>
    <w:rsid w:val="00DD3871"/>
    <w:rsid w:val="00DD3B94"/>
    <w:rsid w:val="00DD44F9"/>
    <w:rsid w:val="00DD46BB"/>
    <w:rsid w:val="00DD4DFA"/>
    <w:rsid w:val="00DD5781"/>
    <w:rsid w:val="00DD5784"/>
    <w:rsid w:val="00DD5D51"/>
    <w:rsid w:val="00DD722C"/>
    <w:rsid w:val="00DD7822"/>
    <w:rsid w:val="00DE039C"/>
    <w:rsid w:val="00DE07F2"/>
    <w:rsid w:val="00DE1BE4"/>
    <w:rsid w:val="00DE263A"/>
    <w:rsid w:val="00DE2DF7"/>
    <w:rsid w:val="00DE355E"/>
    <w:rsid w:val="00DE35C5"/>
    <w:rsid w:val="00DE39B6"/>
    <w:rsid w:val="00DE3D1E"/>
    <w:rsid w:val="00DE46FD"/>
    <w:rsid w:val="00DE4C53"/>
    <w:rsid w:val="00DE51F2"/>
    <w:rsid w:val="00DE55AE"/>
    <w:rsid w:val="00DE5F16"/>
    <w:rsid w:val="00DE6084"/>
    <w:rsid w:val="00DE650A"/>
    <w:rsid w:val="00DE65E2"/>
    <w:rsid w:val="00DE68D1"/>
    <w:rsid w:val="00DE6BEA"/>
    <w:rsid w:val="00DE779B"/>
    <w:rsid w:val="00DE7BF7"/>
    <w:rsid w:val="00DF05DD"/>
    <w:rsid w:val="00DF08CC"/>
    <w:rsid w:val="00DF0FF0"/>
    <w:rsid w:val="00DF143C"/>
    <w:rsid w:val="00DF19C9"/>
    <w:rsid w:val="00DF1EFE"/>
    <w:rsid w:val="00DF1F38"/>
    <w:rsid w:val="00DF1F55"/>
    <w:rsid w:val="00DF255F"/>
    <w:rsid w:val="00DF2F02"/>
    <w:rsid w:val="00DF3878"/>
    <w:rsid w:val="00DF3E59"/>
    <w:rsid w:val="00DF3F32"/>
    <w:rsid w:val="00DF47B0"/>
    <w:rsid w:val="00DF4EE9"/>
    <w:rsid w:val="00DF515A"/>
    <w:rsid w:val="00DF5874"/>
    <w:rsid w:val="00DF6A1F"/>
    <w:rsid w:val="00DF6C84"/>
    <w:rsid w:val="00DF6E8A"/>
    <w:rsid w:val="00DF6F11"/>
    <w:rsid w:val="00DF7653"/>
    <w:rsid w:val="00E00314"/>
    <w:rsid w:val="00E017A1"/>
    <w:rsid w:val="00E029FF"/>
    <w:rsid w:val="00E0317C"/>
    <w:rsid w:val="00E03792"/>
    <w:rsid w:val="00E048CC"/>
    <w:rsid w:val="00E04CD0"/>
    <w:rsid w:val="00E04E3C"/>
    <w:rsid w:val="00E05038"/>
    <w:rsid w:val="00E05D64"/>
    <w:rsid w:val="00E06BC6"/>
    <w:rsid w:val="00E0706B"/>
    <w:rsid w:val="00E073B5"/>
    <w:rsid w:val="00E07E61"/>
    <w:rsid w:val="00E1046C"/>
    <w:rsid w:val="00E11368"/>
    <w:rsid w:val="00E118A2"/>
    <w:rsid w:val="00E12326"/>
    <w:rsid w:val="00E12ABC"/>
    <w:rsid w:val="00E131F4"/>
    <w:rsid w:val="00E135EA"/>
    <w:rsid w:val="00E13E64"/>
    <w:rsid w:val="00E14605"/>
    <w:rsid w:val="00E147B6"/>
    <w:rsid w:val="00E14E89"/>
    <w:rsid w:val="00E152B6"/>
    <w:rsid w:val="00E16399"/>
    <w:rsid w:val="00E16D6D"/>
    <w:rsid w:val="00E16D88"/>
    <w:rsid w:val="00E16E07"/>
    <w:rsid w:val="00E1756A"/>
    <w:rsid w:val="00E17E36"/>
    <w:rsid w:val="00E2006D"/>
    <w:rsid w:val="00E21188"/>
    <w:rsid w:val="00E211EC"/>
    <w:rsid w:val="00E21E11"/>
    <w:rsid w:val="00E21E40"/>
    <w:rsid w:val="00E21F9B"/>
    <w:rsid w:val="00E22502"/>
    <w:rsid w:val="00E225F1"/>
    <w:rsid w:val="00E22A1E"/>
    <w:rsid w:val="00E233EF"/>
    <w:rsid w:val="00E2356B"/>
    <w:rsid w:val="00E235CD"/>
    <w:rsid w:val="00E23C44"/>
    <w:rsid w:val="00E24132"/>
    <w:rsid w:val="00E2491B"/>
    <w:rsid w:val="00E24F4A"/>
    <w:rsid w:val="00E25DDF"/>
    <w:rsid w:val="00E266DD"/>
    <w:rsid w:val="00E26965"/>
    <w:rsid w:val="00E26CD1"/>
    <w:rsid w:val="00E303E8"/>
    <w:rsid w:val="00E3093C"/>
    <w:rsid w:val="00E30B2E"/>
    <w:rsid w:val="00E30CDB"/>
    <w:rsid w:val="00E3170E"/>
    <w:rsid w:val="00E31CDC"/>
    <w:rsid w:val="00E333B4"/>
    <w:rsid w:val="00E33637"/>
    <w:rsid w:val="00E33D3D"/>
    <w:rsid w:val="00E34285"/>
    <w:rsid w:val="00E3493B"/>
    <w:rsid w:val="00E34C71"/>
    <w:rsid w:val="00E35406"/>
    <w:rsid w:val="00E35FB4"/>
    <w:rsid w:val="00E35FEA"/>
    <w:rsid w:val="00E360AB"/>
    <w:rsid w:val="00E364AD"/>
    <w:rsid w:val="00E36C99"/>
    <w:rsid w:val="00E376DA"/>
    <w:rsid w:val="00E378AE"/>
    <w:rsid w:val="00E40342"/>
    <w:rsid w:val="00E408FE"/>
    <w:rsid w:val="00E40A79"/>
    <w:rsid w:val="00E410E0"/>
    <w:rsid w:val="00E4142A"/>
    <w:rsid w:val="00E41508"/>
    <w:rsid w:val="00E42DEA"/>
    <w:rsid w:val="00E432DD"/>
    <w:rsid w:val="00E4358A"/>
    <w:rsid w:val="00E435D3"/>
    <w:rsid w:val="00E43F3C"/>
    <w:rsid w:val="00E44E70"/>
    <w:rsid w:val="00E45107"/>
    <w:rsid w:val="00E45828"/>
    <w:rsid w:val="00E45DDF"/>
    <w:rsid w:val="00E46B1C"/>
    <w:rsid w:val="00E4702D"/>
    <w:rsid w:val="00E473DA"/>
    <w:rsid w:val="00E475D8"/>
    <w:rsid w:val="00E476AA"/>
    <w:rsid w:val="00E4797D"/>
    <w:rsid w:val="00E479A4"/>
    <w:rsid w:val="00E500CC"/>
    <w:rsid w:val="00E50281"/>
    <w:rsid w:val="00E50754"/>
    <w:rsid w:val="00E51D0A"/>
    <w:rsid w:val="00E51F84"/>
    <w:rsid w:val="00E51FE1"/>
    <w:rsid w:val="00E52E56"/>
    <w:rsid w:val="00E52E84"/>
    <w:rsid w:val="00E54314"/>
    <w:rsid w:val="00E54B92"/>
    <w:rsid w:val="00E54BB0"/>
    <w:rsid w:val="00E5561F"/>
    <w:rsid w:val="00E55C2C"/>
    <w:rsid w:val="00E55DA2"/>
    <w:rsid w:val="00E56568"/>
    <w:rsid w:val="00E56B05"/>
    <w:rsid w:val="00E57213"/>
    <w:rsid w:val="00E57265"/>
    <w:rsid w:val="00E60547"/>
    <w:rsid w:val="00E607A9"/>
    <w:rsid w:val="00E60BAF"/>
    <w:rsid w:val="00E60C47"/>
    <w:rsid w:val="00E61036"/>
    <w:rsid w:val="00E61212"/>
    <w:rsid w:val="00E61455"/>
    <w:rsid w:val="00E614AB"/>
    <w:rsid w:val="00E6157B"/>
    <w:rsid w:val="00E618D5"/>
    <w:rsid w:val="00E623B1"/>
    <w:rsid w:val="00E6373A"/>
    <w:rsid w:val="00E638E2"/>
    <w:rsid w:val="00E63F07"/>
    <w:rsid w:val="00E64722"/>
    <w:rsid w:val="00E656ED"/>
    <w:rsid w:val="00E657C7"/>
    <w:rsid w:val="00E65902"/>
    <w:rsid w:val="00E65BDE"/>
    <w:rsid w:val="00E66810"/>
    <w:rsid w:val="00E67EE1"/>
    <w:rsid w:val="00E707DD"/>
    <w:rsid w:val="00E70D4C"/>
    <w:rsid w:val="00E70F56"/>
    <w:rsid w:val="00E710E8"/>
    <w:rsid w:val="00E7151C"/>
    <w:rsid w:val="00E71B07"/>
    <w:rsid w:val="00E72437"/>
    <w:rsid w:val="00E7270E"/>
    <w:rsid w:val="00E735AC"/>
    <w:rsid w:val="00E735F7"/>
    <w:rsid w:val="00E736DA"/>
    <w:rsid w:val="00E7433B"/>
    <w:rsid w:val="00E7459B"/>
    <w:rsid w:val="00E746FD"/>
    <w:rsid w:val="00E74C3E"/>
    <w:rsid w:val="00E75013"/>
    <w:rsid w:val="00E750E4"/>
    <w:rsid w:val="00E751ED"/>
    <w:rsid w:val="00E75FE8"/>
    <w:rsid w:val="00E764F2"/>
    <w:rsid w:val="00E77039"/>
    <w:rsid w:val="00E80D27"/>
    <w:rsid w:val="00E80D56"/>
    <w:rsid w:val="00E814FF"/>
    <w:rsid w:val="00E82117"/>
    <w:rsid w:val="00E821C6"/>
    <w:rsid w:val="00E82F33"/>
    <w:rsid w:val="00E832FE"/>
    <w:rsid w:val="00E838D5"/>
    <w:rsid w:val="00E83F55"/>
    <w:rsid w:val="00E8435F"/>
    <w:rsid w:val="00E8460E"/>
    <w:rsid w:val="00E8473B"/>
    <w:rsid w:val="00E84D3A"/>
    <w:rsid w:val="00E851C8"/>
    <w:rsid w:val="00E851E1"/>
    <w:rsid w:val="00E85922"/>
    <w:rsid w:val="00E86368"/>
    <w:rsid w:val="00E8639A"/>
    <w:rsid w:val="00E86C7A"/>
    <w:rsid w:val="00E86D30"/>
    <w:rsid w:val="00E86E00"/>
    <w:rsid w:val="00E87182"/>
    <w:rsid w:val="00E8747B"/>
    <w:rsid w:val="00E90DF2"/>
    <w:rsid w:val="00E90E7C"/>
    <w:rsid w:val="00E90E9E"/>
    <w:rsid w:val="00E91504"/>
    <w:rsid w:val="00E91628"/>
    <w:rsid w:val="00E91EF8"/>
    <w:rsid w:val="00E9247A"/>
    <w:rsid w:val="00E92C59"/>
    <w:rsid w:val="00E94058"/>
    <w:rsid w:val="00E94ABA"/>
    <w:rsid w:val="00E95279"/>
    <w:rsid w:val="00E95315"/>
    <w:rsid w:val="00E9540C"/>
    <w:rsid w:val="00E95934"/>
    <w:rsid w:val="00E95EF7"/>
    <w:rsid w:val="00E96561"/>
    <w:rsid w:val="00E96875"/>
    <w:rsid w:val="00E969D8"/>
    <w:rsid w:val="00E97377"/>
    <w:rsid w:val="00E973ED"/>
    <w:rsid w:val="00E975FA"/>
    <w:rsid w:val="00E97FEA"/>
    <w:rsid w:val="00EA00B6"/>
    <w:rsid w:val="00EA16C3"/>
    <w:rsid w:val="00EA19CE"/>
    <w:rsid w:val="00EA2529"/>
    <w:rsid w:val="00EA305E"/>
    <w:rsid w:val="00EA330B"/>
    <w:rsid w:val="00EA3B14"/>
    <w:rsid w:val="00EA4307"/>
    <w:rsid w:val="00EA4B2F"/>
    <w:rsid w:val="00EA543E"/>
    <w:rsid w:val="00EA57F6"/>
    <w:rsid w:val="00EA5F3E"/>
    <w:rsid w:val="00EA60EA"/>
    <w:rsid w:val="00EA6164"/>
    <w:rsid w:val="00EA618F"/>
    <w:rsid w:val="00EA6EEB"/>
    <w:rsid w:val="00EA74A6"/>
    <w:rsid w:val="00EA7657"/>
    <w:rsid w:val="00EA786E"/>
    <w:rsid w:val="00EA788C"/>
    <w:rsid w:val="00EA7FDD"/>
    <w:rsid w:val="00EB02C1"/>
    <w:rsid w:val="00EB0419"/>
    <w:rsid w:val="00EB0B62"/>
    <w:rsid w:val="00EB0B69"/>
    <w:rsid w:val="00EB0E53"/>
    <w:rsid w:val="00EB19F1"/>
    <w:rsid w:val="00EB1DD3"/>
    <w:rsid w:val="00EB2E29"/>
    <w:rsid w:val="00EB33D0"/>
    <w:rsid w:val="00EB36A8"/>
    <w:rsid w:val="00EB450B"/>
    <w:rsid w:val="00EB4B5A"/>
    <w:rsid w:val="00EB5492"/>
    <w:rsid w:val="00EB5BBD"/>
    <w:rsid w:val="00EB66FD"/>
    <w:rsid w:val="00EB69E0"/>
    <w:rsid w:val="00EB6C99"/>
    <w:rsid w:val="00EB6CB3"/>
    <w:rsid w:val="00EB6F4E"/>
    <w:rsid w:val="00EB7409"/>
    <w:rsid w:val="00EB77E7"/>
    <w:rsid w:val="00EB78A8"/>
    <w:rsid w:val="00EB7AE8"/>
    <w:rsid w:val="00EB7EB1"/>
    <w:rsid w:val="00EC1B78"/>
    <w:rsid w:val="00EC2039"/>
    <w:rsid w:val="00EC27BC"/>
    <w:rsid w:val="00EC2D68"/>
    <w:rsid w:val="00EC2E6F"/>
    <w:rsid w:val="00EC3576"/>
    <w:rsid w:val="00EC3AF7"/>
    <w:rsid w:val="00EC42DB"/>
    <w:rsid w:val="00EC4430"/>
    <w:rsid w:val="00EC466A"/>
    <w:rsid w:val="00EC5621"/>
    <w:rsid w:val="00EC5BC5"/>
    <w:rsid w:val="00EC5D62"/>
    <w:rsid w:val="00EC5E3F"/>
    <w:rsid w:val="00EC6305"/>
    <w:rsid w:val="00EC637C"/>
    <w:rsid w:val="00EC655A"/>
    <w:rsid w:val="00EC69F4"/>
    <w:rsid w:val="00EC6BD3"/>
    <w:rsid w:val="00EC6EAF"/>
    <w:rsid w:val="00EC71A5"/>
    <w:rsid w:val="00EC71B0"/>
    <w:rsid w:val="00EC75C9"/>
    <w:rsid w:val="00EC761A"/>
    <w:rsid w:val="00EC783C"/>
    <w:rsid w:val="00EC7A64"/>
    <w:rsid w:val="00EC7BEE"/>
    <w:rsid w:val="00ED07AF"/>
    <w:rsid w:val="00ED0C2E"/>
    <w:rsid w:val="00ED1B26"/>
    <w:rsid w:val="00ED22FB"/>
    <w:rsid w:val="00ED25F6"/>
    <w:rsid w:val="00ED332F"/>
    <w:rsid w:val="00ED3590"/>
    <w:rsid w:val="00ED3E63"/>
    <w:rsid w:val="00ED4D23"/>
    <w:rsid w:val="00ED5501"/>
    <w:rsid w:val="00ED567C"/>
    <w:rsid w:val="00ED5BDE"/>
    <w:rsid w:val="00ED5CC9"/>
    <w:rsid w:val="00ED5D04"/>
    <w:rsid w:val="00ED5E73"/>
    <w:rsid w:val="00ED5F68"/>
    <w:rsid w:val="00ED6476"/>
    <w:rsid w:val="00ED65E3"/>
    <w:rsid w:val="00ED66A8"/>
    <w:rsid w:val="00ED7202"/>
    <w:rsid w:val="00ED796A"/>
    <w:rsid w:val="00ED7F66"/>
    <w:rsid w:val="00EE0BC8"/>
    <w:rsid w:val="00EE0D65"/>
    <w:rsid w:val="00EE1D04"/>
    <w:rsid w:val="00EE2491"/>
    <w:rsid w:val="00EE24F0"/>
    <w:rsid w:val="00EE2C28"/>
    <w:rsid w:val="00EE32A0"/>
    <w:rsid w:val="00EE35F3"/>
    <w:rsid w:val="00EE39B4"/>
    <w:rsid w:val="00EE39CD"/>
    <w:rsid w:val="00EE4A69"/>
    <w:rsid w:val="00EE4C4E"/>
    <w:rsid w:val="00EE4FFC"/>
    <w:rsid w:val="00EE565C"/>
    <w:rsid w:val="00EE6134"/>
    <w:rsid w:val="00EE635B"/>
    <w:rsid w:val="00EE6A2E"/>
    <w:rsid w:val="00EE6D70"/>
    <w:rsid w:val="00EF017A"/>
    <w:rsid w:val="00EF09A3"/>
    <w:rsid w:val="00EF0AD2"/>
    <w:rsid w:val="00EF18FD"/>
    <w:rsid w:val="00EF1F45"/>
    <w:rsid w:val="00EF22F2"/>
    <w:rsid w:val="00EF275D"/>
    <w:rsid w:val="00EF27EC"/>
    <w:rsid w:val="00EF2BAC"/>
    <w:rsid w:val="00EF2F85"/>
    <w:rsid w:val="00EF3304"/>
    <w:rsid w:val="00EF3C4A"/>
    <w:rsid w:val="00EF4B82"/>
    <w:rsid w:val="00EF52CF"/>
    <w:rsid w:val="00EF5517"/>
    <w:rsid w:val="00EF5575"/>
    <w:rsid w:val="00EF58B3"/>
    <w:rsid w:val="00EF6154"/>
    <w:rsid w:val="00EF6433"/>
    <w:rsid w:val="00EF64D3"/>
    <w:rsid w:val="00EF6F50"/>
    <w:rsid w:val="00EF7871"/>
    <w:rsid w:val="00EF7A2B"/>
    <w:rsid w:val="00EF7E26"/>
    <w:rsid w:val="00F00928"/>
    <w:rsid w:val="00F00DFE"/>
    <w:rsid w:val="00F01C0A"/>
    <w:rsid w:val="00F02CF4"/>
    <w:rsid w:val="00F02E59"/>
    <w:rsid w:val="00F031EB"/>
    <w:rsid w:val="00F03988"/>
    <w:rsid w:val="00F03A65"/>
    <w:rsid w:val="00F042D9"/>
    <w:rsid w:val="00F04707"/>
    <w:rsid w:val="00F05E8E"/>
    <w:rsid w:val="00F0645F"/>
    <w:rsid w:val="00F0649B"/>
    <w:rsid w:val="00F06B69"/>
    <w:rsid w:val="00F06EB5"/>
    <w:rsid w:val="00F07004"/>
    <w:rsid w:val="00F071B1"/>
    <w:rsid w:val="00F0729E"/>
    <w:rsid w:val="00F0778A"/>
    <w:rsid w:val="00F077CC"/>
    <w:rsid w:val="00F079D8"/>
    <w:rsid w:val="00F10060"/>
    <w:rsid w:val="00F10643"/>
    <w:rsid w:val="00F10932"/>
    <w:rsid w:val="00F109FB"/>
    <w:rsid w:val="00F10D23"/>
    <w:rsid w:val="00F10DB9"/>
    <w:rsid w:val="00F11724"/>
    <w:rsid w:val="00F11905"/>
    <w:rsid w:val="00F11C45"/>
    <w:rsid w:val="00F12825"/>
    <w:rsid w:val="00F13017"/>
    <w:rsid w:val="00F137F0"/>
    <w:rsid w:val="00F13B13"/>
    <w:rsid w:val="00F13B2B"/>
    <w:rsid w:val="00F13DF6"/>
    <w:rsid w:val="00F13F14"/>
    <w:rsid w:val="00F14232"/>
    <w:rsid w:val="00F14247"/>
    <w:rsid w:val="00F149D5"/>
    <w:rsid w:val="00F14AFD"/>
    <w:rsid w:val="00F14E3C"/>
    <w:rsid w:val="00F15868"/>
    <w:rsid w:val="00F1623E"/>
    <w:rsid w:val="00F16850"/>
    <w:rsid w:val="00F16AD8"/>
    <w:rsid w:val="00F16CFE"/>
    <w:rsid w:val="00F17975"/>
    <w:rsid w:val="00F17A76"/>
    <w:rsid w:val="00F20464"/>
    <w:rsid w:val="00F21005"/>
    <w:rsid w:val="00F2107C"/>
    <w:rsid w:val="00F21200"/>
    <w:rsid w:val="00F2123E"/>
    <w:rsid w:val="00F217F2"/>
    <w:rsid w:val="00F21ADA"/>
    <w:rsid w:val="00F21C14"/>
    <w:rsid w:val="00F22093"/>
    <w:rsid w:val="00F22F13"/>
    <w:rsid w:val="00F22F8E"/>
    <w:rsid w:val="00F233A8"/>
    <w:rsid w:val="00F23818"/>
    <w:rsid w:val="00F23A36"/>
    <w:rsid w:val="00F23BF9"/>
    <w:rsid w:val="00F23EA4"/>
    <w:rsid w:val="00F240B8"/>
    <w:rsid w:val="00F2468E"/>
    <w:rsid w:val="00F24B98"/>
    <w:rsid w:val="00F24DCE"/>
    <w:rsid w:val="00F2516F"/>
    <w:rsid w:val="00F25189"/>
    <w:rsid w:val="00F254F8"/>
    <w:rsid w:val="00F26C24"/>
    <w:rsid w:val="00F27240"/>
    <w:rsid w:val="00F272D1"/>
    <w:rsid w:val="00F27D9D"/>
    <w:rsid w:val="00F27E24"/>
    <w:rsid w:val="00F27EE1"/>
    <w:rsid w:val="00F306B7"/>
    <w:rsid w:val="00F3072A"/>
    <w:rsid w:val="00F309F7"/>
    <w:rsid w:val="00F30E19"/>
    <w:rsid w:val="00F31B8B"/>
    <w:rsid w:val="00F31CE2"/>
    <w:rsid w:val="00F32668"/>
    <w:rsid w:val="00F327C7"/>
    <w:rsid w:val="00F32A78"/>
    <w:rsid w:val="00F32CC9"/>
    <w:rsid w:val="00F33F38"/>
    <w:rsid w:val="00F34636"/>
    <w:rsid w:val="00F34C5D"/>
    <w:rsid w:val="00F34CF5"/>
    <w:rsid w:val="00F34E7F"/>
    <w:rsid w:val="00F350DD"/>
    <w:rsid w:val="00F35822"/>
    <w:rsid w:val="00F35D67"/>
    <w:rsid w:val="00F36C2D"/>
    <w:rsid w:val="00F37750"/>
    <w:rsid w:val="00F377F5"/>
    <w:rsid w:val="00F378BD"/>
    <w:rsid w:val="00F37B3A"/>
    <w:rsid w:val="00F37D57"/>
    <w:rsid w:val="00F37E20"/>
    <w:rsid w:val="00F4010F"/>
    <w:rsid w:val="00F40A43"/>
    <w:rsid w:val="00F41066"/>
    <w:rsid w:val="00F4160F"/>
    <w:rsid w:val="00F4189F"/>
    <w:rsid w:val="00F42036"/>
    <w:rsid w:val="00F42291"/>
    <w:rsid w:val="00F4271D"/>
    <w:rsid w:val="00F436EE"/>
    <w:rsid w:val="00F438F3"/>
    <w:rsid w:val="00F4408D"/>
    <w:rsid w:val="00F44221"/>
    <w:rsid w:val="00F4470D"/>
    <w:rsid w:val="00F44A26"/>
    <w:rsid w:val="00F44FFE"/>
    <w:rsid w:val="00F4547A"/>
    <w:rsid w:val="00F45B76"/>
    <w:rsid w:val="00F45FF2"/>
    <w:rsid w:val="00F46A46"/>
    <w:rsid w:val="00F47267"/>
    <w:rsid w:val="00F479C5"/>
    <w:rsid w:val="00F506B7"/>
    <w:rsid w:val="00F506BC"/>
    <w:rsid w:val="00F51503"/>
    <w:rsid w:val="00F51917"/>
    <w:rsid w:val="00F52103"/>
    <w:rsid w:val="00F5252B"/>
    <w:rsid w:val="00F52D2E"/>
    <w:rsid w:val="00F53265"/>
    <w:rsid w:val="00F5386D"/>
    <w:rsid w:val="00F544D9"/>
    <w:rsid w:val="00F54534"/>
    <w:rsid w:val="00F55AE6"/>
    <w:rsid w:val="00F55C14"/>
    <w:rsid w:val="00F56014"/>
    <w:rsid w:val="00F565DB"/>
    <w:rsid w:val="00F5704C"/>
    <w:rsid w:val="00F576C3"/>
    <w:rsid w:val="00F5790C"/>
    <w:rsid w:val="00F57AA0"/>
    <w:rsid w:val="00F6029C"/>
    <w:rsid w:val="00F6093F"/>
    <w:rsid w:val="00F60C0A"/>
    <w:rsid w:val="00F6209B"/>
    <w:rsid w:val="00F620E8"/>
    <w:rsid w:val="00F627EC"/>
    <w:rsid w:val="00F62926"/>
    <w:rsid w:val="00F62DB7"/>
    <w:rsid w:val="00F62F9D"/>
    <w:rsid w:val="00F632B3"/>
    <w:rsid w:val="00F633AF"/>
    <w:rsid w:val="00F64541"/>
    <w:rsid w:val="00F6457A"/>
    <w:rsid w:val="00F647C3"/>
    <w:rsid w:val="00F64C5C"/>
    <w:rsid w:val="00F6534F"/>
    <w:rsid w:val="00F65558"/>
    <w:rsid w:val="00F66324"/>
    <w:rsid w:val="00F669C3"/>
    <w:rsid w:val="00F66A08"/>
    <w:rsid w:val="00F70852"/>
    <w:rsid w:val="00F70D52"/>
    <w:rsid w:val="00F71980"/>
    <w:rsid w:val="00F71AC6"/>
    <w:rsid w:val="00F71D38"/>
    <w:rsid w:val="00F71E54"/>
    <w:rsid w:val="00F7240F"/>
    <w:rsid w:val="00F72865"/>
    <w:rsid w:val="00F7291F"/>
    <w:rsid w:val="00F72D59"/>
    <w:rsid w:val="00F731BF"/>
    <w:rsid w:val="00F734B1"/>
    <w:rsid w:val="00F73B55"/>
    <w:rsid w:val="00F73D62"/>
    <w:rsid w:val="00F73E60"/>
    <w:rsid w:val="00F7465F"/>
    <w:rsid w:val="00F74A39"/>
    <w:rsid w:val="00F75A48"/>
    <w:rsid w:val="00F760CE"/>
    <w:rsid w:val="00F762DF"/>
    <w:rsid w:val="00F802F5"/>
    <w:rsid w:val="00F80476"/>
    <w:rsid w:val="00F80A52"/>
    <w:rsid w:val="00F81200"/>
    <w:rsid w:val="00F81BC8"/>
    <w:rsid w:val="00F81F0D"/>
    <w:rsid w:val="00F82018"/>
    <w:rsid w:val="00F822D6"/>
    <w:rsid w:val="00F84434"/>
    <w:rsid w:val="00F849B4"/>
    <w:rsid w:val="00F84BD5"/>
    <w:rsid w:val="00F84DDA"/>
    <w:rsid w:val="00F8605F"/>
    <w:rsid w:val="00F86A3A"/>
    <w:rsid w:val="00F8775C"/>
    <w:rsid w:val="00F90B5C"/>
    <w:rsid w:val="00F90E8F"/>
    <w:rsid w:val="00F91067"/>
    <w:rsid w:val="00F91D0D"/>
    <w:rsid w:val="00F91E23"/>
    <w:rsid w:val="00F9201E"/>
    <w:rsid w:val="00F92343"/>
    <w:rsid w:val="00F92552"/>
    <w:rsid w:val="00F92BF1"/>
    <w:rsid w:val="00F93067"/>
    <w:rsid w:val="00F933E3"/>
    <w:rsid w:val="00F93412"/>
    <w:rsid w:val="00F935DB"/>
    <w:rsid w:val="00F93F1B"/>
    <w:rsid w:val="00F94189"/>
    <w:rsid w:val="00F942FF"/>
    <w:rsid w:val="00F94C77"/>
    <w:rsid w:val="00F94D7D"/>
    <w:rsid w:val="00F953BA"/>
    <w:rsid w:val="00F95E65"/>
    <w:rsid w:val="00F961DE"/>
    <w:rsid w:val="00F96470"/>
    <w:rsid w:val="00F9677D"/>
    <w:rsid w:val="00F970A3"/>
    <w:rsid w:val="00F971DE"/>
    <w:rsid w:val="00F97470"/>
    <w:rsid w:val="00FA0215"/>
    <w:rsid w:val="00FA0774"/>
    <w:rsid w:val="00FA0785"/>
    <w:rsid w:val="00FA1201"/>
    <w:rsid w:val="00FA268E"/>
    <w:rsid w:val="00FA2ADA"/>
    <w:rsid w:val="00FA2D68"/>
    <w:rsid w:val="00FA3C18"/>
    <w:rsid w:val="00FA3D38"/>
    <w:rsid w:val="00FA3E36"/>
    <w:rsid w:val="00FA3EDB"/>
    <w:rsid w:val="00FA41DD"/>
    <w:rsid w:val="00FA4552"/>
    <w:rsid w:val="00FA4CAA"/>
    <w:rsid w:val="00FA5247"/>
    <w:rsid w:val="00FA590A"/>
    <w:rsid w:val="00FA5929"/>
    <w:rsid w:val="00FA5EB3"/>
    <w:rsid w:val="00FA605B"/>
    <w:rsid w:val="00FA615C"/>
    <w:rsid w:val="00FA652D"/>
    <w:rsid w:val="00FA6609"/>
    <w:rsid w:val="00FA69C7"/>
    <w:rsid w:val="00FA7289"/>
    <w:rsid w:val="00FA735F"/>
    <w:rsid w:val="00FA7F93"/>
    <w:rsid w:val="00FB0F27"/>
    <w:rsid w:val="00FB1042"/>
    <w:rsid w:val="00FB1FCE"/>
    <w:rsid w:val="00FB209F"/>
    <w:rsid w:val="00FB223C"/>
    <w:rsid w:val="00FB2C07"/>
    <w:rsid w:val="00FB2FB7"/>
    <w:rsid w:val="00FB3357"/>
    <w:rsid w:val="00FB3731"/>
    <w:rsid w:val="00FB452D"/>
    <w:rsid w:val="00FB5170"/>
    <w:rsid w:val="00FB6272"/>
    <w:rsid w:val="00FB62C5"/>
    <w:rsid w:val="00FB6630"/>
    <w:rsid w:val="00FB6D05"/>
    <w:rsid w:val="00FB78AE"/>
    <w:rsid w:val="00FC0AFA"/>
    <w:rsid w:val="00FC14D8"/>
    <w:rsid w:val="00FC151B"/>
    <w:rsid w:val="00FC1B2E"/>
    <w:rsid w:val="00FC21A7"/>
    <w:rsid w:val="00FC2A4E"/>
    <w:rsid w:val="00FC2F25"/>
    <w:rsid w:val="00FC3294"/>
    <w:rsid w:val="00FC3C88"/>
    <w:rsid w:val="00FC485E"/>
    <w:rsid w:val="00FC4DB5"/>
    <w:rsid w:val="00FC4FF8"/>
    <w:rsid w:val="00FC5130"/>
    <w:rsid w:val="00FC56FC"/>
    <w:rsid w:val="00FC5A98"/>
    <w:rsid w:val="00FC6994"/>
    <w:rsid w:val="00FC6F40"/>
    <w:rsid w:val="00FD005D"/>
    <w:rsid w:val="00FD0A20"/>
    <w:rsid w:val="00FD0CC7"/>
    <w:rsid w:val="00FD1637"/>
    <w:rsid w:val="00FD1723"/>
    <w:rsid w:val="00FD1BD0"/>
    <w:rsid w:val="00FD1E4A"/>
    <w:rsid w:val="00FD206D"/>
    <w:rsid w:val="00FD2295"/>
    <w:rsid w:val="00FD255A"/>
    <w:rsid w:val="00FD2591"/>
    <w:rsid w:val="00FD29FE"/>
    <w:rsid w:val="00FD3CDF"/>
    <w:rsid w:val="00FD4DBD"/>
    <w:rsid w:val="00FD4DD8"/>
    <w:rsid w:val="00FD519E"/>
    <w:rsid w:val="00FD53BA"/>
    <w:rsid w:val="00FD55D3"/>
    <w:rsid w:val="00FD5688"/>
    <w:rsid w:val="00FD56A3"/>
    <w:rsid w:val="00FD56C7"/>
    <w:rsid w:val="00FD57D3"/>
    <w:rsid w:val="00FD59D0"/>
    <w:rsid w:val="00FD647A"/>
    <w:rsid w:val="00FD66E3"/>
    <w:rsid w:val="00FD78D5"/>
    <w:rsid w:val="00FE0CE1"/>
    <w:rsid w:val="00FE0E5D"/>
    <w:rsid w:val="00FE1123"/>
    <w:rsid w:val="00FE1238"/>
    <w:rsid w:val="00FE2287"/>
    <w:rsid w:val="00FE23E8"/>
    <w:rsid w:val="00FE25A7"/>
    <w:rsid w:val="00FE2BEE"/>
    <w:rsid w:val="00FE35C8"/>
    <w:rsid w:val="00FE366D"/>
    <w:rsid w:val="00FE44BD"/>
    <w:rsid w:val="00FE4B18"/>
    <w:rsid w:val="00FE55C9"/>
    <w:rsid w:val="00FE5669"/>
    <w:rsid w:val="00FE57ED"/>
    <w:rsid w:val="00FE6464"/>
    <w:rsid w:val="00FE64BA"/>
    <w:rsid w:val="00FE7844"/>
    <w:rsid w:val="00FE7E9A"/>
    <w:rsid w:val="00FE7EBD"/>
    <w:rsid w:val="00FF014F"/>
    <w:rsid w:val="00FF07DA"/>
    <w:rsid w:val="00FF11BE"/>
    <w:rsid w:val="00FF16F7"/>
    <w:rsid w:val="00FF18EA"/>
    <w:rsid w:val="00FF24AC"/>
    <w:rsid w:val="00FF25D0"/>
    <w:rsid w:val="00FF2E36"/>
    <w:rsid w:val="00FF3018"/>
    <w:rsid w:val="00FF3D56"/>
    <w:rsid w:val="00FF4AEF"/>
    <w:rsid w:val="00FF4C6B"/>
    <w:rsid w:val="00FF4F50"/>
    <w:rsid w:val="00FF524C"/>
    <w:rsid w:val="00FF54AF"/>
    <w:rsid w:val="00FF54CC"/>
    <w:rsid w:val="00FF5695"/>
    <w:rsid w:val="00FF5D2A"/>
    <w:rsid w:val="00FF5DC0"/>
    <w:rsid w:val="00FF67FC"/>
    <w:rsid w:val="00FF6C9B"/>
    <w:rsid w:val="00FF6D5D"/>
    <w:rsid w:val="00FF75F2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2DB7C5F1-9411-4E32-B835-174ED462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502"/>
    <w:pPr>
      <w:widowControl w:val="0"/>
      <w:jc w:val="both"/>
    </w:pPr>
    <w:rPr>
      <w:rFonts w:ascii="Tahoma" w:hAnsi="Tahoma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basedOn w:val="a0"/>
    <w:link w:val="20"/>
    <w:rsid w:val="00DD3871"/>
    <w:rPr>
      <w:rFonts w:ascii="Arial" w:eastAsia="黑体" w:hAnsi="Arial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rPr>
      <w:vertAlign w:val="superscript"/>
    </w:rPr>
  </w:style>
  <w:style w:type="paragraph" w:styleId="ac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11">
    <w:name w:val="日期1"/>
    <w:basedOn w:val="a"/>
    <w:next w:val="a"/>
    <w:rsid w:val="00DD3871"/>
    <w:pPr>
      <w:adjustRightInd w:val="0"/>
      <w:spacing w:line="312" w:lineRule="atLeast"/>
      <w:textAlignment w:val="baseline"/>
    </w:pPr>
    <w:rPr>
      <w:rFonts w:ascii="宋体" w:hAnsi="Times New Roman"/>
      <w:kern w:val="0"/>
      <w:sz w:val="21"/>
      <w:szCs w:val="20"/>
    </w:rPr>
  </w:style>
  <w:style w:type="paragraph" w:customStyle="1" w:styleId="12">
    <w:name w:val="样式1"/>
    <w:basedOn w:val="20"/>
    <w:link w:val="1Char"/>
    <w:rsid w:val="00DD3871"/>
    <w:pPr>
      <w:keepLines w:val="0"/>
      <w:numPr>
        <w:ilvl w:val="0"/>
        <w:numId w:val="0"/>
      </w:numPr>
      <w:tabs>
        <w:tab w:val="num" w:pos="432"/>
      </w:tabs>
      <w:adjustRightInd w:val="0"/>
      <w:spacing w:before="0" w:after="0" w:line="312" w:lineRule="atLeast"/>
      <w:textAlignment w:val="baseline"/>
    </w:pPr>
    <w:rPr>
      <w:rFonts w:ascii="Times New Roman" w:eastAsia="宋体" w:hAnsi="Times New Roman"/>
      <w:kern w:val="0"/>
      <w:sz w:val="21"/>
      <w:szCs w:val="20"/>
    </w:rPr>
  </w:style>
  <w:style w:type="paragraph" w:customStyle="1" w:styleId="2">
    <w:name w:val="样式2"/>
    <w:basedOn w:val="20"/>
    <w:rsid w:val="00DD3871"/>
    <w:pPr>
      <w:keepLines w:val="0"/>
      <w:numPr>
        <w:ilvl w:val="0"/>
        <w:numId w:val="3"/>
      </w:numPr>
      <w:adjustRightInd w:val="0"/>
      <w:spacing w:before="0" w:after="0" w:line="312" w:lineRule="atLeast"/>
      <w:ind w:left="0" w:firstLine="0"/>
      <w:textAlignment w:val="baseline"/>
    </w:pPr>
    <w:rPr>
      <w:rFonts w:ascii="Times New Roman" w:eastAsia="宋体" w:hAnsi="Times New Roman"/>
      <w:kern w:val="0"/>
      <w:sz w:val="21"/>
      <w:szCs w:val="20"/>
    </w:rPr>
  </w:style>
  <w:style w:type="character" w:customStyle="1" w:styleId="1Char">
    <w:name w:val="样式1 Char"/>
    <w:basedOn w:val="2Char"/>
    <w:link w:val="12"/>
    <w:rsid w:val="00DD3871"/>
    <w:rPr>
      <w:rFonts w:ascii="Arial" w:eastAsia="黑体" w:hAnsi="Arial"/>
      <w:b/>
      <w:bCs/>
      <w:kern w:val="2"/>
      <w:sz w:val="21"/>
      <w:szCs w:val="32"/>
    </w:rPr>
  </w:style>
  <w:style w:type="paragraph" w:styleId="ae">
    <w:name w:val="Normal Indent"/>
    <w:basedOn w:val="a"/>
    <w:rsid w:val="006C6845"/>
    <w:pPr>
      <w:adjustRightInd w:val="0"/>
      <w:spacing w:line="312" w:lineRule="atLeast"/>
      <w:ind w:firstLine="420"/>
      <w:textAlignment w:val="baseline"/>
    </w:pPr>
    <w:rPr>
      <w:rFonts w:ascii="Times New Roman" w:hAnsi="Times New Roman"/>
      <w:kern w:val="0"/>
      <w:sz w:val="21"/>
      <w:szCs w:val="20"/>
    </w:rPr>
  </w:style>
  <w:style w:type="paragraph" w:customStyle="1" w:styleId="13">
    <w:name w:val="正文缩进1"/>
    <w:basedOn w:val="a"/>
    <w:rsid w:val="003777EB"/>
    <w:pPr>
      <w:adjustRightInd w:val="0"/>
      <w:spacing w:line="360" w:lineRule="atLeast"/>
      <w:ind w:firstLineChars="200" w:firstLine="420"/>
      <w:textAlignment w:val="baseline"/>
    </w:pPr>
    <w:rPr>
      <w:rFonts w:ascii="宋体" w:hAnsi="宋体"/>
      <w:sz w:val="21"/>
    </w:rPr>
  </w:style>
  <w:style w:type="paragraph" w:customStyle="1" w:styleId="3">
    <w:name w:val="3级项目编号"/>
    <w:basedOn w:val="a"/>
    <w:rsid w:val="003777EB"/>
    <w:pPr>
      <w:numPr>
        <w:numId w:val="4"/>
      </w:numPr>
      <w:adjustRightInd w:val="0"/>
      <w:spacing w:line="360" w:lineRule="atLeast"/>
      <w:textAlignment w:val="baseline"/>
    </w:pPr>
    <w:rPr>
      <w:rFonts w:ascii="Arial" w:hAnsi="Arial"/>
      <w:sz w:val="21"/>
    </w:rPr>
  </w:style>
  <w:style w:type="table" w:styleId="af">
    <w:name w:val="Table Grid"/>
    <w:basedOn w:val="a1"/>
    <w:uiPriority w:val="59"/>
    <w:rsid w:val="00FC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sid w:val="00F90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&#25991;&#26723;\&#39033;&#30446;&#25991;&#26723;\CIN-DOC\CIN-XX&#27010;&#35201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A5055F-9F5B-4210-B088-542D755F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CIN-XX概要设计模板.dot</Template>
  <TotalTime>7</TotalTime>
  <Pages>8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Links>
    <vt:vector size="246" baseType="variant"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_Toc293339227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_Toc293339226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_Toc293339225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_Toc293339224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_Toc293339223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_Toc293339222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_Toc293339221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_Toc293339220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_Toc293339219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_Toc293339218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_Toc293339217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_Toc293339216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_Toc293339215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_Toc293339214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_Toc293339213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_Toc293339212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_Toc293339211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_Toc293339210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_Toc293339209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_Toc293339208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_Toc293339207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_Toc293339206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_Toc293339205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_Toc293339204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_Toc293339203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_Toc293339202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_Toc293339201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_Toc293339200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_Toc293339199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_Toc293339198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_Toc293339197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_Toc293339196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_Toc293339195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_Toc293339194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_Toc293339193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_Toc293339192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_Toc293339191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_Toc293339190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_Toc293339189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_Toc293339188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_Toc293339187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{文档名}</dc:title>
  <dc:subject/>
  <dc:creator>joho</dc:creator>
  <cp:keywords/>
  <cp:lastModifiedBy>程钢</cp:lastModifiedBy>
  <cp:revision>5</cp:revision>
  <cp:lastPrinted>2010-01-26T03:15:00Z</cp:lastPrinted>
  <dcterms:created xsi:type="dcterms:W3CDTF">2014-07-14T09:47:00Z</dcterms:created>
  <dcterms:modified xsi:type="dcterms:W3CDTF">2015-08-21T05:31:00Z</dcterms:modified>
</cp:coreProperties>
</file>